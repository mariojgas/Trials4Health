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016AB" w14:textId="6C43CAF7" w:rsidR="00C03909" w:rsidRDefault="003D1B3A">
      <w:r w:rsidRPr="003D1B3A">
        <w:rPr>
          <w:rFonts w:ascii="Times New Roman" w:eastAsia="Times New Roman" w:hAnsi="Times New Roman" w:cs="Times New Roman"/>
          <w:noProof/>
          <w:lang w:eastAsia="pt-PT"/>
        </w:rPr>
        <w:drawing>
          <wp:anchor distT="0" distB="0" distL="114300" distR="114300" simplePos="0" relativeHeight="251658240" behindDoc="0" locked="0" layoutInCell="1" allowOverlap="1" wp14:anchorId="6A0189FE" wp14:editId="116B3D9D">
            <wp:simplePos x="0" y="0"/>
            <wp:positionH relativeFrom="column">
              <wp:posOffset>1142888</wp:posOffset>
            </wp:positionH>
            <wp:positionV relativeFrom="paragraph">
              <wp:posOffset>149</wp:posOffset>
            </wp:positionV>
            <wp:extent cx="2975610" cy="4407535"/>
            <wp:effectExtent l="0" t="0" r="0" b="0"/>
            <wp:wrapSquare wrapText="bothSides"/>
            <wp:docPr id="1" name="Imagem 1" descr="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gotipo_est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5610" cy="440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2A417" w14:textId="65223478" w:rsidR="00C03909" w:rsidRDefault="00C03909"/>
    <w:p w14:paraId="418E0520" w14:textId="2102824B" w:rsidR="00737F1C" w:rsidRPr="00737F1C" w:rsidRDefault="00737F1C" w:rsidP="00737F1C">
      <w:pPr>
        <w:spacing w:after="240"/>
        <w:rPr>
          <w:rFonts w:ascii="Times New Roman" w:eastAsia="Times New Roman" w:hAnsi="Times New Roman" w:cs="Times New Roman"/>
          <w:lang w:eastAsia="pt-PT"/>
        </w:rPr>
      </w:pPr>
    </w:p>
    <w:p w14:paraId="73117D19" w14:textId="313E12F6" w:rsidR="003D1B3A" w:rsidRPr="003D1B3A" w:rsidRDefault="003D1B3A" w:rsidP="003D1B3A">
      <w:pPr>
        <w:rPr>
          <w:rFonts w:ascii="Times New Roman" w:eastAsia="Times New Roman" w:hAnsi="Times New Roman" w:cs="Times New Roman"/>
          <w:lang w:eastAsia="pt-PT"/>
        </w:rPr>
      </w:pPr>
    </w:p>
    <w:p w14:paraId="76E88194" w14:textId="77777777" w:rsidR="00737F1C" w:rsidRDefault="00737F1C" w:rsidP="00737F1C">
      <w:pPr>
        <w:spacing w:after="240"/>
        <w:jc w:val="center"/>
        <w:rPr>
          <w:rFonts w:ascii="Garamond" w:hAnsi="Garamond" w:cs="Times New Roman"/>
          <w:smallCaps/>
          <w:color w:val="000000"/>
          <w:sz w:val="56"/>
          <w:szCs w:val="56"/>
          <w:lang w:eastAsia="pt-PT"/>
        </w:rPr>
      </w:pPr>
    </w:p>
    <w:p w14:paraId="50C01442" w14:textId="77777777" w:rsidR="00737F1C" w:rsidRDefault="00737F1C" w:rsidP="00737F1C">
      <w:pPr>
        <w:spacing w:after="240"/>
        <w:jc w:val="center"/>
        <w:rPr>
          <w:rFonts w:ascii="Garamond" w:hAnsi="Garamond" w:cs="Times New Roman"/>
          <w:smallCaps/>
          <w:color w:val="000000"/>
          <w:sz w:val="56"/>
          <w:szCs w:val="56"/>
          <w:lang w:eastAsia="pt-PT"/>
        </w:rPr>
      </w:pPr>
    </w:p>
    <w:p w14:paraId="73D60DCD" w14:textId="77777777" w:rsidR="00737F1C" w:rsidRDefault="00737F1C" w:rsidP="00737F1C">
      <w:pPr>
        <w:spacing w:after="240"/>
        <w:jc w:val="center"/>
        <w:rPr>
          <w:rFonts w:ascii="Garamond" w:hAnsi="Garamond" w:cs="Times New Roman"/>
          <w:smallCaps/>
          <w:color w:val="000000"/>
          <w:sz w:val="56"/>
          <w:szCs w:val="56"/>
          <w:lang w:eastAsia="pt-PT"/>
        </w:rPr>
      </w:pPr>
    </w:p>
    <w:p w14:paraId="75DC6BE7" w14:textId="77777777" w:rsidR="00737F1C" w:rsidRDefault="00737F1C" w:rsidP="00737F1C">
      <w:pPr>
        <w:spacing w:after="240"/>
        <w:jc w:val="center"/>
        <w:rPr>
          <w:rFonts w:ascii="Garamond" w:hAnsi="Garamond" w:cs="Times New Roman"/>
          <w:smallCaps/>
          <w:color w:val="000000"/>
          <w:sz w:val="56"/>
          <w:szCs w:val="56"/>
          <w:lang w:eastAsia="pt-PT"/>
        </w:rPr>
      </w:pPr>
    </w:p>
    <w:p w14:paraId="242475A1" w14:textId="77777777" w:rsidR="00737F1C" w:rsidRDefault="00737F1C" w:rsidP="00737F1C">
      <w:pPr>
        <w:spacing w:after="240"/>
        <w:jc w:val="center"/>
        <w:rPr>
          <w:rFonts w:ascii="Garamond" w:hAnsi="Garamond" w:cs="Times New Roman"/>
          <w:smallCaps/>
          <w:color w:val="000000"/>
          <w:sz w:val="56"/>
          <w:szCs w:val="56"/>
          <w:lang w:eastAsia="pt-PT"/>
        </w:rPr>
      </w:pPr>
    </w:p>
    <w:p w14:paraId="25C16CF1" w14:textId="77777777" w:rsidR="00737F1C" w:rsidRDefault="00737F1C" w:rsidP="00737F1C">
      <w:pPr>
        <w:spacing w:after="240"/>
        <w:jc w:val="center"/>
        <w:rPr>
          <w:rFonts w:ascii="Garamond" w:hAnsi="Garamond" w:cs="Times New Roman"/>
          <w:smallCaps/>
          <w:color w:val="000000"/>
          <w:sz w:val="56"/>
          <w:szCs w:val="56"/>
          <w:lang w:eastAsia="pt-PT"/>
        </w:rPr>
      </w:pPr>
    </w:p>
    <w:p w14:paraId="087D3006" w14:textId="77777777" w:rsidR="00737F1C" w:rsidRDefault="00737F1C" w:rsidP="00737F1C">
      <w:pPr>
        <w:spacing w:after="240"/>
        <w:jc w:val="center"/>
        <w:rPr>
          <w:rFonts w:ascii="Garamond" w:hAnsi="Garamond" w:cs="Times New Roman"/>
          <w:smallCaps/>
          <w:color w:val="000000"/>
          <w:sz w:val="56"/>
          <w:szCs w:val="56"/>
          <w:lang w:eastAsia="pt-PT"/>
        </w:rPr>
      </w:pPr>
    </w:p>
    <w:p w14:paraId="0D04876E" w14:textId="01CC2FCD" w:rsidR="00BA4866" w:rsidRPr="00BA4866" w:rsidRDefault="00BA4866" w:rsidP="00737F1C">
      <w:pPr>
        <w:spacing w:after="240"/>
        <w:jc w:val="center"/>
        <w:rPr>
          <w:rFonts w:ascii="Garamond" w:hAnsi="Garamond" w:cs="Times New Roman"/>
          <w:smallCaps/>
          <w:color w:val="000000"/>
          <w:sz w:val="56"/>
          <w:szCs w:val="56"/>
          <w:lang w:val="en-US" w:eastAsia="pt-PT"/>
        </w:rPr>
      </w:pPr>
      <w:r w:rsidRPr="00BA4866">
        <w:rPr>
          <w:rFonts w:ascii="Garamond" w:hAnsi="Garamond" w:cs="Times New Roman"/>
          <w:smallCaps/>
          <w:color w:val="000000"/>
          <w:sz w:val="56"/>
          <w:szCs w:val="56"/>
          <w:lang w:val="en-US" w:eastAsia="pt-PT"/>
        </w:rPr>
        <w:t>TRIALS4HEALTH</w:t>
      </w:r>
    </w:p>
    <w:p w14:paraId="62845D50" w14:textId="1F85D6D4" w:rsidR="00737F1C" w:rsidRPr="00737F1C" w:rsidRDefault="00737F1C" w:rsidP="00BA4866">
      <w:pPr>
        <w:pBdr>
          <w:top w:val="single" w:sz="6" w:space="12" w:color="808080"/>
        </w:pBdr>
        <w:jc w:val="both"/>
        <w:rPr>
          <w:rFonts w:ascii="Times New Roman" w:hAnsi="Times New Roman" w:cs="Times New Roman"/>
          <w:lang w:val="en-US" w:eastAsia="pt-PT"/>
        </w:rPr>
      </w:pPr>
      <w:r w:rsidRPr="00737F1C">
        <w:rPr>
          <w:rFonts w:ascii="Times New Roman" w:hAnsi="Times New Roman" w:cs="Times New Roman"/>
          <w:lang w:val="en-US" w:eastAsia="pt-PT"/>
        </w:rPr>
        <w:t> </w:t>
      </w:r>
      <w:r w:rsidR="003D1B3A" w:rsidRPr="00BA4866">
        <w:rPr>
          <w:rFonts w:ascii="Times New Roman" w:eastAsia="Times New Roman" w:hAnsi="Times New Roman" w:cs="Times New Roman"/>
          <w:lang w:val="en-US" w:eastAsia="pt-PT"/>
        </w:rPr>
        <w:br/>
      </w:r>
    </w:p>
    <w:tbl>
      <w:tblPr>
        <w:tblW w:w="0" w:type="auto"/>
        <w:tblCellMar>
          <w:top w:w="15" w:type="dxa"/>
          <w:left w:w="15" w:type="dxa"/>
          <w:bottom w:w="15" w:type="dxa"/>
          <w:right w:w="15" w:type="dxa"/>
        </w:tblCellMar>
        <w:tblLook w:val="04A0" w:firstRow="1" w:lastRow="0" w:firstColumn="1" w:lastColumn="0" w:noHBand="0" w:noVBand="1"/>
      </w:tblPr>
      <w:tblGrid>
        <w:gridCol w:w="3211"/>
        <w:gridCol w:w="4389"/>
      </w:tblGrid>
      <w:tr w:rsidR="00737F1C" w:rsidRPr="00737F1C" w14:paraId="5BF6E434" w14:textId="77777777" w:rsidTr="00737F1C">
        <w:trPr>
          <w:trHeight w:val="280"/>
        </w:trPr>
        <w:tc>
          <w:tcPr>
            <w:tcW w:w="0" w:type="auto"/>
            <w:shd w:val="clear" w:color="auto" w:fill="D9D9D9"/>
            <w:tcMar>
              <w:top w:w="0" w:type="dxa"/>
              <w:left w:w="115" w:type="dxa"/>
              <w:bottom w:w="0" w:type="dxa"/>
              <w:right w:w="115" w:type="dxa"/>
            </w:tcMar>
            <w:hideMark/>
          </w:tcPr>
          <w:p w14:paraId="0AFCAC45"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Curso:</w:t>
            </w:r>
          </w:p>
        </w:tc>
        <w:tc>
          <w:tcPr>
            <w:tcW w:w="0" w:type="auto"/>
            <w:tcMar>
              <w:top w:w="0" w:type="dxa"/>
              <w:left w:w="115" w:type="dxa"/>
              <w:bottom w:w="0" w:type="dxa"/>
              <w:right w:w="115" w:type="dxa"/>
            </w:tcMar>
            <w:hideMark/>
          </w:tcPr>
          <w:p w14:paraId="1A697D41"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color w:val="000000"/>
                <w:sz w:val="22"/>
                <w:szCs w:val="22"/>
                <w:lang w:eastAsia="pt-PT"/>
              </w:rPr>
              <w:t>Engenharia Informática</w:t>
            </w:r>
          </w:p>
        </w:tc>
      </w:tr>
      <w:tr w:rsidR="00737F1C" w:rsidRPr="00737F1C" w14:paraId="0E94C16D" w14:textId="77777777" w:rsidTr="00737F1C">
        <w:trPr>
          <w:trHeight w:val="280"/>
        </w:trPr>
        <w:tc>
          <w:tcPr>
            <w:tcW w:w="0" w:type="auto"/>
            <w:shd w:val="clear" w:color="auto" w:fill="D9D9D9"/>
            <w:tcMar>
              <w:top w:w="0" w:type="dxa"/>
              <w:left w:w="115" w:type="dxa"/>
              <w:bottom w:w="0" w:type="dxa"/>
              <w:right w:w="115" w:type="dxa"/>
            </w:tcMar>
            <w:hideMark/>
          </w:tcPr>
          <w:p w14:paraId="299D8492" w14:textId="508B1E38"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Unidade</w:t>
            </w:r>
            <w:r w:rsidR="00BA4866">
              <w:rPr>
                <w:rFonts w:ascii="Calibri" w:hAnsi="Calibri" w:cs="Times New Roman"/>
                <w:b/>
                <w:bCs/>
                <w:color w:val="000000"/>
                <w:sz w:val="22"/>
                <w:szCs w:val="22"/>
                <w:lang w:eastAsia="pt-PT"/>
              </w:rPr>
              <w:t>s</w:t>
            </w:r>
            <w:r w:rsidRPr="00737F1C">
              <w:rPr>
                <w:rFonts w:ascii="Calibri" w:hAnsi="Calibri" w:cs="Times New Roman"/>
                <w:b/>
                <w:bCs/>
                <w:color w:val="000000"/>
                <w:sz w:val="22"/>
                <w:szCs w:val="22"/>
                <w:lang w:eastAsia="pt-PT"/>
              </w:rPr>
              <w:t xml:space="preserve"> Curricular</w:t>
            </w:r>
            <w:r w:rsidR="00BA4866">
              <w:rPr>
                <w:rFonts w:ascii="Calibri" w:hAnsi="Calibri" w:cs="Times New Roman"/>
                <w:b/>
                <w:bCs/>
                <w:color w:val="000000"/>
                <w:sz w:val="22"/>
                <w:szCs w:val="22"/>
                <w:lang w:eastAsia="pt-PT"/>
              </w:rPr>
              <w:t>es</w:t>
            </w:r>
            <w:r w:rsidRPr="00737F1C">
              <w:rPr>
                <w:rFonts w:ascii="Calibri" w:hAnsi="Calibri" w:cs="Times New Roman"/>
                <w:b/>
                <w:bCs/>
                <w:color w:val="000000"/>
                <w:sz w:val="22"/>
                <w:szCs w:val="22"/>
                <w:lang w:eastAsia="pt-PT"/>
              </w:rPr>
              <w:t>:</w:t>
            </w:r>
          </w:p>
        </w:tc>
        <w:tc>
          <w:tcPr>
            <w:tcW w:w="0" w:type="auto"/>
            <w:tcMar>
              <w:top w:w="0" w:type="dxa"/>
              <w:left w:w="115" w:type="dxa"/>
              <w:bottom w:w="0" w:type="dxa"/>
              <w:right w:w="115" w:type="dxa"/>
            </w:tcMar>
            <w:hideMark/>
          </w:tcPr>
          <w:p w14:paraId="1AF39B2D" w14:textId="544FF381"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Eng. Software II</w:t>
            </w:r>
            <w:r w:rsidR="00B15B7F">
              <w:rPr>
                <w:rFonts w:ascii="Calibri" w:hAnsi="Calibri" w:cs="Times New Roman"/>
                <w:color w:val="000000"/>
                <w:sz w:val="22"/>
                <w:szCs w:val="22"/>
                <w:lang w:eastAsia="pt-PT"/>
              </w:rPr>
              <w:t xml:space="preserve"> </w:t>
            </w:r>
            <w:r>
              <w:rPr>
                <w:rFonts w:ascii="Calibri" w:hAnsi="Calibri" w:cs="Times New Roman"/>
                <w:color w:val="000000"/>
                <w:sz w:val="22"/>
                <w:szCs w:val="22"/>
                <w:lang w:eastAsia="pt-PT"/>
              </w:rPr>
              <w:t>/</w:t>
            </w:r>
            <w:r w:rsidR="00BA4866">
              <w:rPr>
                <w:rFonts w:ascii="Calibri" w:hAnsi="Calibri" w:cs="Times New Roman"/>
                <w:color w:val="000000"/>
                <w:sz w:val="22"/>
                <w:szCs w:val="22"/>
                <w:lang w:eastAsia="pt-PT"/>
              </w:rPr>
              <w:t xml:space="preserve"> </w:t>
            </w:r>
            <w:r>
              <w:rPr>
                <w:rFonts w:ascii="Calibri" w:hAnsi="Calibri" w:cs="Times New Roman"/>
                <w:color w:val="000000"/>
                <w:sz w:val="22"/>
                <w:szCs w:val="22"/>
                <w:lang w:eastAsia="pt-PT"/>
              </w:rPr>
              <w:t>Programação para a Internet</w:t>
            </w:r>
          </w:p>
        </w:tc>
      </w:tr>
      <w:tr w:rsidR="00737F1C" w:rsidRPr="00737F1C" w14:paraId="4205596B" w14:textId="77777777" w:rsidTr="00BA4866">
        <w:trPr>
          <w:trHeight w:val="456"/>
        </w:trPr>
        <w:tc>
          <w:tcPr>
            <w:tcW w:w="0" w:type="auto"/>
            <w:shd w:val="clear" w:color="auto" w:fill="D9D9D9"/>
            <w:tcMar>
              <w:top w:w="0" w:type="dxa"/>
              <w:left w:w="115" w:type="dxa"/>
              <w:bottom w:w="0" w:type="dxa"/>
              <w:right w:w="115" w:type="dxa"/>
            </w:tcMar>
            <w:hideMark/>
          </w:tcPr>
          <w:p w14:paraId="7BCD2F49"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Ano Letivo:</w:t>
            </w:r>
          </w:p>
        </w:tc>
        <w:tc>
          <w:tcPr>
            <w:tcW w:w="0" w:type="auto"/>
            <w:tcMar>
              <w:top w:w="0" w:type="dxa"/>
              <w:left w:w="115" w:type="dxa"/>
              <w:bottom w:w="0" w:type="dxa"/>
              <w:right w:w="115" w:type="dxa"/>
            </w:tcMar>
            <w:hideMark/>
          </w:tcPr>
          <w:p w14:paraId="099C08AC" w14:textId="3067E46A"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2017</w:t>
            </w:r>
            <w:r w:rsidR="00737F1C" w:rsidRPr="00737F1C">
              <w:rPr>
                <w:rFonts w:ascii="Calibri" w:hAnsi="Calibri" w:cs="Times New Roman"/>
                <w:color w:val="000000"/>
                <w:sz w:val="22"/>
                <w:szCs w:val="22"/>
                <w:lang w:eastAsia="pt-PT"/>
              </w:rPr>
              <w:t>/201</w:t>
            </w:r>
            <w:r>
              <w:rPr>
                <w:rFonts w:ascii="Calibri" w:hAnsi="Calibri" w:cs="Times New Roman"/>
                <w:color w:val="000000"/>
                <w:sz w:val="22"/>
                <w:szCs w:val="22"/>
                <w:lang w:eastAsia="pt-PT"/>
              </w:rPr>
              <w:t>8</w:t>
            </w:r>
          </w:p>
        </w:tc>
      </w:tr>
      <w:tr w:rsidR="00737F1C" w:rsidRPr="00737F1C" w14:paraId="3DF84228" w14:textId="77777777" w:rsidTr="00737F1C">
        <w:trPr>
          <w:trHeight w:val="280"/>
        </w:trPr>
        <w:tc>
          <w:tcPr>
            <w:tcW w:w="0" w:type="auto"/>
            <w:shd w:val="clear" w:color="auto" w:fill="D9D9D9"/>
            <w:tcMar>
              <w:top w:w="0" w:type="dxa"/>
              <w:left w:w="115" w:type="dxa"/>
              <w:bottom w:w="0" w:type="dxa"/>
              <w:right w:w="115" w:type="dxa"/>
            </w:tcMar>
            <w:hideMark/>
          </w:tcPr>
          <w:p w14:paraId="62443AC8" w14:textId="1270658E"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Docente</w:t>
            </w:r>
            <w:r w:rsidR="00BA4866">
              <w:rPr>
                <w:rFonts w:ascii="Calibri" w:hAnsi="Calibri" w:cs="Times New Roman"/>
                <w:b/>
                <w:bCs/>
                <w:color w:val="000000"/>
                <w:sz w:val="22"/>
                <w:szCs w:val="22"/>
                <w:lang w:eastAsia="pt-PT"/>
              </w:rPr>
              <w:t>s</w:t>
            </w:r>
            <w:r w:rsidRPr="00737F1C">
              <w:rPr>
                <w:rFonts w:ascii="Calibri" w:hAnsi="Calibri" w:cs="Times New Roman"/>
                <w:b/>
                <w:bCs/>
                <w:color w:val="000000"/>
                <w:sz w:val="22"/>
                <w:szCs w:val="22"/>
                <w:lang w:eastAsia="pt-PT"/>
              </w:rPr>
              <w:t>:</w:t>
            </w:r>
          </w:p>
          <w:p w14:paraId="6E8FED7C" w14:textId="09711D09" w:rsidR="00737F1C" w:rsidRPr="00737F1C" w:rsidRDefault="00BA4866" w:rsidP="00737F1C">
            <w:pPr>
              <w:spacing w:after="160"/>
              <w:jc w:val="both"/>
              <w:rPr>
                <w:rFonts w:ascii="Times New Roman" w:hAnsi="Times New Roman" w:cs="Times New Roman"/>
                <w:lang w:eastAsia="pt-PT"/>
              </w:rPr>
            </w:pPr>
            <w:r>
              <w:rPr>
                <w:rFonts w:ascii="Calibri" w:hAnsi="Calibri" w:cs="Times New Roman"/>
                <w:b/>
                <w:bCs/>
                <w:color w:val="000000"/>
                <w:sz w:val="22"/>
                <w:szCs w:val="22"/>
                <w:lang w:eastAsia="pt-PT"/>
              </w:rPr>
              <w:t>Data</w:t>
            </w:r>
            <w:r w:rsidRPr="00737F1C">
              <w:rPr>
                <w:rFonts w:ascii="Calibri" w:hAnsi="Calibri" w:cs="Times New Roman"/>
                <w:b/>
                <w:bCs/>
                <w:color w:val="000000"/>
                <w:sz w:val="22"/>
                <w:szCs w:val="22"/>
                <w:lang w:eastAsia="pt-PT"/>
              </w:rPr>
              <w:t>:</w:t>
            </w:r>
          </w:p>
        </w:tc>
        <w:tc>
          <w:tcPr>
            <w:tcW w:w="0" w:type="auto"/>
            <w:tcMar>
              <w:top w:w="0" w:type="dxa"/>
              <w:left w:w="115" w:type="dxa"/>
              <w:bottom w:w="0" w:type="dxa"/>
              <w:right w:w="115" w:type="dxa"/>
            </w:tcMar>
            <w:hideMark/>
          </w:tcPr>
          <w:p w14:paraId="22969E4B" w14:textId="0429D7FF"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Maria</w:t>
            </w:r>
            <w:r w:rsidR="00BA4866">
              <w:rPr>
                <w:rFonts w:ascii="Calibri" w:hAnsi="Calibri" w:cs="Times New Roman"/>
                <w:color w:val="000000"/>
                <w:sz w:val="22"/>
                <w:szCs w:val="22"/>
                <w:lang w:eastAsia="pt-PT"/>
              </w:rPr>
              <w:t xml:space="preserve"> Clara Silveira</w:t>
            </w:r>
            <w:r w:rsidR="00B15B7F">
              <w:rPr>
                <w:rFonts w:ascii="Calibri" w:hAnsi="Calibri" w:cs="Times New Roman"/>
                <w:color w:val="000000"/>
                <w:sz w:val="22"/>
                <w:szCs w:val="22"/>
                <w:lang w:eastAsia="pt-PT"/>
              </w:rPr>
              <w:t xml:space="preserve"> / Noel Lopes</w:t>
            </w:r>
          </w:p>
          <w:p w14:paraId="07435A9F" w14:textId="5F401BD2" w:rsidR="00737F1C" w:rsidRPr="00737F1C" w:rsidRDefault="00BF6A1C"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16/0</w:t>
            </w:r>
            <w:r w:rsidR="00BA4866" w:rsidRPr="00737F1C">
              <w:rPr>
                <w:rFonts w:ascii="Calibri" w:hAnsi="Calibri" w:cs="Times New Roman"/>
                <w:color w:val="000000"/>
                <w:sz w:val="22"/>
                <w:szCs w:val="22"/>
                <w:lang w:eastAsia="pt-PT"/>
              </w:rPr>
              <w:t>1/201</w:t>
            </w:r>
            <w:r>
              <w:rPr>
                <w:rFonts w:ascii="Calibri" w:hAnsi="Calibri" w:cs="Times New Roman"/>
                <w:color w:val="000000"/>
                <w:sz w:val="22"/>
                <w:szCs w:val="22"/>
                <w:lang w:eastAsia="pt-PT"/>
              </w:rPr>
              <w:t>8</w:t>
            </w:r>
          </w:p>
        </w:tc>
      </w:tr>
      <w:tr w:rsidR="00737F1C" w:rsidRPr="00737F1C" w14:paraId="0A7E49ED" w14:textId="77777777" w:rsidTr="00737F1C">
        <w:trPr>
          <w:trHeight w:val="280"/>
        </w:trPr>
        <w:tc>
          <w:tcPr>
            <w:tcW w:w="0" w:type="auto"/>
            <w:shd w:val="clear" w:color="auto" w:fill="D9D9D9"/>
            <w:tcMar>
              <w:top w:w="0" w:type="dxa"/>
              <w:left w:w="115" w:type="dxa"/>
              <w:bottom w:w="0" w:type="dxa"/>
              <w:right w:w="115" w:type="dxa"/>
            </w:tcMar>
            <w:hideMark/>
          </w:tcPr>
          <w:p w14:paraId="780EBB70" w14:textId="7A82A8C6" w:rsidR="00737F1C" w:rsidRPr="00737F1C" w:rsidRDefault="00BA4866"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Coordenador da área disciplinar:</w:t>
            </w:r>
          </w:p>
        </w:tc>
        <w:tc>
          <w:tcPr>
            <w:tcW w:w="0" w:type="auto"/>
            <w:tcMar>
              <w:top w:w="0" w:type="dxa"/>
              <w:left w:w="115" w:type="dxa"/>
              <w:bottom w:w="0" w:type="dxa"/>
              <w:right w:w="115" w:type="dxa"/>
            </w:tcMar>
            <w:hideMark/>
          </w:tcPr>
          <w:p w14:paraId="3985795E" w14:textId="77777777" w:rsidR="00737F1C" w:rsidRDefault="00BA4866" w:rsidP="00737F1C">
            <w:pPr>
              <w:spacing w:after="160"/>
              <w:jc w:val="both"/>
              <w:rPr>
                <w:rFonts w:ascii="Calibri" w:hAnsi="Calibri" w:cs="Times New Roman"/>
                <w:color w:val="000000"/>
                <w:sz w:val="22"/>
                <w:szCs w:val="22"/>
                <w:lang w:eastAsia="pt-PT"/>
              </w:rPr>
            </w:pPr>
            <w:r>
              <w:rPr>
                <w:rFonts w:ascii="Calibri" w:hAnsi="Calibri" w:cs="Times New Roman"/>
                <w:color w:val="000000"/>
                <w:sz w:val="22"/>
                <w:szCs w:val="22"/>
                <w:lang w:eastAsia="pt-PT"/>
              </w:rPr>
              <w:t>Marco Vieira nº 1011601</w:t>
            </w:r>
          </w:p>
          <w:p w14:paraId="64386CD6" w14:textId="29FAAF06" w:rsidR="00BA4866" w:rsidRDefault="00BA4866" w:rsidP="00737F1C">
            <w:pPr>
              <w:spacing w:after="160"/>
              <w:jc w:val="both"/>
              <w:rPr>
                <w:rFonts w:ascii="Calibri" w:hAnsi="Calibri" w:cs="Times New Roman"/>
                <w:color w:val="000000"/>
                <w:sz w:val="22"/>
                <w:szCs w:val="22"/>
                <w:lang w:eastAsia="pt-PT"/>
              </w:rPr>
            </w:pPr>
            <w:r>
              <w:rPr>
                <w:rFonts w:ascii="Calibri" w:hAnsi="Calibri" w:cs="Times New Roman"/>
                <w:color w:val="000000"/>
                <w:sz w:val="22"/>
                <w:szCs w:val="22"/>
                <w:lang w:eastAsia="pt-PT"/>
              </w:rPr>
              <w:t>João Dinis nº 1011481</w:t>
            </w:r>
          </w:p>
          <w:p w14:paraId="6839BFC1" w14:textId="11194B74" w:rsidR="00BA4866" w:rsidRPr="00737F1C" w:rsidRDefault="00BA4866"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Mário Simões nº 1012043</w:t>
            </w:r>
          </w:p>
        </w:tc>
      </w:tr>
    </w:tbl>
    <w:p w14:paraId="29E6B169" w14:textId="63B439A3" w:rsidR="00737F1C" w:rsidRPr="00737F1C" w:rsidRDefault="00737F1C" w:rsidP="00737F1C">
      <w:pPr>
        <w:rPr>
          <w:rFonts w:ascii="Times New Roman" w:eastAsia="Times New Roman" w:hAnsi="Times New Roman" w:cs="Times New Roman"/>
          <w:lang w:eastAsia="pt-PT"/>
        </w:rPr>
      </w:pPr>
    </w:p>
    <w:p w14:paraId="1230D859" w14:textId="77777777" w:rsidR="00737F1C" w:rsidRDefault="00737F1C" w:rsidP="00737F1C">
      <w:pPr>
        <w:rPr>
          <w:rFonts w:ascii="Times New Roman" w:eastAsia="Times New Roman" w:hAnsi="Times New Roman" w:cs="Times New Roman"/>
          <w:lang w:eastAsia="pt-PT"/>
        </w:rPr>
      </w:pPr>
    </w:p>
    <w:p w14:paraId="6C8F4C11" w14:textId="77777777" w:rsidR="00BA4866" w:rsidRPr="00737F1C" w:rsidRDefault="00BA4866" w:rsidP="00737F1C">
      <w:pPr>
        <w:rPr>
          <w:rFonts w:ascii="Times New Roman" w:eastAsia="Times New Roman" w:hAnsi="Times New Roman" w:cs="Times New Roman"/>
          <w:lang w:eastAsia="pt-PT"/>
        </w:rPr>
      </w:pPr>
    </w:p>
    <w:p w14:paraId="4EBC3294" w14:textId="6B665BD0" w:rsidR="00C03909" w:rsidRDefault="00C03909" w:rsidP="003D1B3A">
      <w:pPr>
        <w:tabs>
          <w:tab w:val="left" w:pos="2471"/>
        </w:tabs>
      </w:pPr>
    </w:p>
    <w:sdt>
      <w:sdtPr>
        <w:id w:val="1896315654"/>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3C4628F6" w14:textId="359537A2" w:rsidR="006A26CC" w:rsidRDefault="006A26CC">
          <w:pPr>
            <w:pStyle w:val="Cabealhodondice"/>
          </w:pPr>
          <w:r>
            <w:t>Índice</w:t>
          </w:r>
        </w:p>
        <w:p w14:paraId="3C1EA178" w14:textId="77777777" w:rsidR="00D66B83" w:rsidRDefault="006A26CC">
          <w:pPr>
            <w:pStyle w:val="ndice1"/>
            <w:tabs>
              <w:tab w:val="right" w:leader="dot" w:pos="8488"/>
            </w:tabs>
            <w:rPr>
              <w:rFonts w:eastAsiaTheme="minorEastAsia"/>
              <w:b w:val="0"/>
              <w:bCs w:val="0"/>
              <w:caps w:val="0"/>
              <w:noProof/>
              <w:sz w:val="24"/>
              <w:szCs w:val="24"/>
              <w:lang w:eastAsia="pt-PT"/>
            </w:rPr>
          </w:pPr>
          <w:r>
            <w:rPr>
              <w:b w:val="0"/>
              <w:bCs w:val="0"/>
            </w:rPr>
            <w:fldChar w:fldCharType="begin"/>
          </w:r>
          <w:r>
            <w:instrText>TOC \o "1-3" \h \z \u</w:instrText>
          </w:r>
          <w:r>
            <w:rPr>
              <w:b w:val="0"/>
              <w:bCs w:val="0"/>
            </w:rPr>
            <w:fldChar w:fldCharType="separate"/>
          </w:r>
          <w:hyperlink w:anchor="_Toc503448507" w:history="1">
            <w:r w:rsidR="00D66B83" w:rsidRPr="006C4D1C">
              <w:rPr>
                <w:rStyle w:val="Hiperligao"/>
                <w:noProof/>
              </w:rPr>
              <w:t>Índice de Imagens</w:t>
            </w:r>
            <w:r w:rsidR="00D66B83">
              <w:rPr>
                <w:noProof/>
                <w:webHidden/>
              </w:rPr>
              <w:tab/>
            </w:r>
            <w:r w:rsidR="00D66B83">
              <w:rPr>
                <w:noProof/>
                <w:webHidden/>
              </w:rPr>
              <w:fldChar w:fldCharType="begin"/>
            </w:r>
            <w:r w:rsidR="00D66B83">
              <w:rPr>
                <w:noProof/>
                <w:webHidden/>
              </w:rPr>
              <w:instrText xml:space="preserve"> PAGEREF _Toc503448507 \h </w:instrText>
            </w:r>
            <w:r w:rsidR="00D66B83">
              <w:rPr>
                <w:noProof/>
                <w:webHidden/>
              </w:rPr>
            </w:r>
            <w:r w:rsidR="00D66B83">
              <w:rPr>
                <w:noProof/>
                <w:webHidden/>
              </w:rPr>
              <w:fldChar w:fldCharType="separate"/>
            </w:r>
            <w:r w:rsidR="00D66B83">
              <w:rPr>
                <w:noProof/>
                <w:webHidden/>
              </w:rPr>
              <w:t>3</w:t>
            </w:r>
            <w:r w:rsidR="00D66B83">
              <w:rPr>
                <w:noProof/>
                <w:webHidden/>
              </w:rPr>
              <w:fldChar w:fldCharType="end"/>
            </w:r>
          </w:hyperlink>
        </w:p>
        <w:p w14:paraId="7E253AD4"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08" w:history="1">
            <w:r w:rsidRPr="006C4D1C">
              <w:rPr>
                <w:rStyle w:val="Hiperligao"/>
                <w:noProof/>
              </w:rPr>
              <w:t>Descrição do tema do projeto</w:t>
            </w:r>
            <w:r>
              <w:rPr>
                <w:noProof/>
                <w:webHidden/>
              </w:rPr>
              <w:tab/>
            </w:r>
            <w:r>
              <w:rPr>
                <w:noProof/>
                <w:webHidden/>
              </w:rPr>
              <w:fldChar w:fldCharType="begin"/>
            </w:r>
            <w:r>
              <w:rPr>
                <w:noProof/>
                <w:webHidden/>
              </w:rPr>
              <w:instrText xml:space="preserve"> PAGEREF _Toc503448508 \h </w:instrText>
            </w:r>
            <w:r>
              <w:rPr>
                <w:noProof/>
                <w:webHidden/>
              </w:rPr>
            </w:r>
            <w:r>
              <w:rPr>
                <w:noProof/>
                <w:webHidden/>
              </w:rPr>
              <w:fldChar w:fldCharType="separate"/>
            </w:r>
            <w:r>
              <w:rPr>
                <w:noProof/>
                <w:webHidden/>
              </w:rPr>
              <w:t>4</w:t>
            </w:r>
            <w:r>
              <w:rPr>
                <w:noProof/>
                <w:webHidden/>
              </w:rPr>
              <w:fldChar w:fldCharType="end"/>
            </w:r>
          </w:hyperlink>
        </w:p>
        <w:p w14:paraId="754EC6BB"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09" w:history="1">
            <w:r w:rsidRPr="006C4D1C">
              <w:rPr>
                <w:rStyle w:val="Hiperligao"/>
                <w:noProof/>
              </w:rPr>
              <w:t>Diagrama de Contexto</w:t>
            </w:r>
            <w:r>
              <w:rPr>
                <w:noProof/>
                <w:webHidden/>
              </w:rPr>
              <w:tab/>
            </w:r>
            <w:r>
              <w:rPr>
                <w:noProof/>
                <w:webHidden/>
              </w:rPr>
              <w:fldChar w:fldCharType="begin"/>
            </w:r>
            <w:r>
              <w:rPr>
                <w:noProof/>
                <w:webHidden/>
              </w:rPr>
              <w:instrText xml:space="preserve"> PAGEREF _Toc503448509 \h </w:instrText>
            </w:r>
            <w:r>
              <w:rPr>
                <w:noProof/>
                <w:webHidden/>
              </w:rPr>
            </w:r>
            <w:r>
              <w:rPr>
                <w:noProof/>
                <w:webHidden/>
              </w:rPr>
              <w:fldChar w:fldCharType="separate"/>
            </w:r>
            <w:r>
              <w:rPr>
                <w:noProof/>
                <w:webHidden/>
              </w:rPr>
              <w:t>5</w:t>
            </w:r>
            <w:r>
              <w:rPr>
                <w:noProof/>
                <w:webHidden/>
              </w:rPr>
              <w:fldChar w:fldCharType="end"/>
            </w:r>
          </w:hyperlink>
        </w:p>
        <w:p w14:paraId="6A2AED8A"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10" w:history="1">
            <w:r w:rsidRPr="006C4D1C">
              <w:rPr>
                <w:rStyle w:val="Hiperligao"/>
                <w:noProof/>
              </w:rPr>
              <w:t>Padrões de Desenvolvimento</w:t>
            </w:r>
            <w:r>
              <w:rPr>
                <w:noProof/>
                <w:webHidden/>
              </w:rPr>
              <w:tab/>
            </w:r>
            <w:r>
              <w:rPr>
                <w:noProof/>
                <w:webHidden/>
              </w:rPr>
              <w:fldChar w:fldCharType="begin"/>
            </w:r>
            <w:r>
              <w:rPr>
                <w:noProof/>
                <w:webHidden/>
              </w:rPr>
              <w:instrText xml:space="preserve"> PAGEREF _Toc503448510 \h </w:instrText>
            </w:r>
            <w:r>
              <w:rPr>
                <w:noProof/>
                <w:webHidden/>
              </w:rPr>
            </w:r>
            <w:r>
              <w:rPr>
                <w:noProof/>
                <w:webHidden/>
              </w:rPr>
              <w:fldChar w:fldCharType="separate"/>
            </w:r>
            <w:r>
              <w:rPr>
                <w:noProof/>
                <w:webHidden/>
              </w:rPr>
              <w:t>6</w:t>
            </w:r>
            <w:r>
              <w:rPr>
                <w:noProof/>
                <w:webHidden/>
              </w:rPr>
              <w:fldChar w:fldCharType="end"/>
            </w:r>
          </w:hyperlink>
        </w:p>
        <w:p w14:paraId="0BE7BFD9" w14:textId="77777777" w:rsidR="00D66B83" w:rsidRDefault="00D66B83">
          <w:pPr>
            <w:pStyle w:val="ndice2"/>
            <w:tabs>
              <w:tab w:val="right" w:leader="dot" w:pos="8488"/>
            </w:tabs>
            <w:rPr>
              <w:rFonts w:eastAsiaTheme="minorEastAsia"/>
              <w:smallCaps w:val="0"/>
              <w:noProof/>
              <w:sz w:val="24"/>
              <w:szCs w:val="24"/>
              <w:lang w:eastAsia="pt-PT"/>
            </w:rPr>
          </w:pPr>
          <w:hyperlink w:anchor="_Toc503448511" w:history="1">
            <w:r w:rsidRPr="006C4D1C">
              <w:rPr>
                <w:rStyle w:val="Hiperligao"/>
                <w:noProof/>
              </w:rPr>
              <w:t>Two Tier Review</w:t>
            </w:r>
            <w:r>
              <w:rPr>
                <w:noProof/>
                <w:webHidden/>
              </w:rPr>
              <w:tab/>
            </w:r>
            <w:r>
              <w:rPr>
                <w:noProof/>
                <w:webHidden/>
              </w:rPr>
              <w:fldChar w:fldCharType="begin"/>
            </w:r>
            <w:r>
              <w:rPr>
                <w:noProof/>
                <w:webHidden/>
              </w:rPr>
              <w:instrText xml:space="preserve"> PAGEREF _Toc503448511 \h </w:instrText>
            </w:r>
            <w:r>
              <w:rPr>
                <w:noProof/>
                <w:webHidden/>
              </w:rPr>
            </w:r>
            <w:r>
              <w:rPr>
                <w:noProof/>
                <w:webHidden/>
              </w:rPr>
              <w:fldChar w:fldCharType="separate"/>
            </w:r>
            <w:r>
              <w:rPr>
                <w:noProof/>
                <w:webHidden/>
              </w:rPr>
              <w:t>6</w:t>
            </w:r>
            <w:r>
              <w:rPr>
                <w:noProof/>
                <w:webHidden/>
              </w:rPr>
              <w:fldChar w:fldCharType="end"/>
            </w:r>
          </w:hyperlink>
        </w:p>
        <w:p w14:paraId="54B78CD8" w14:textId="77777777" w:rsidR="00D66B83" w:rsidRDefault="00D66B83">
          <w:pPr>
            <w:pStyle w:val="ndice2"/>
            <w:tabs>
              <w:tab w:val="right" w:leader="dot" w:pos="8488"/>
            </w:tabs>
            <w:rPr>
              <w:rFonts w:eastAsiaTheme="minorEastAsia"/>
              <w:smallCaps w:val="0"/>
              <w:noProof/>
              <w:sz w:val="24"/>
              <w:szCs w:val="24"/>
              <w:lang w:eastAsia="pt-PT"/>
            </w:rPr>
          </w:pPr>
          <w:hyperlink w:anchor="_Toc503448512" w:history="1">
            <w:r w:rsidRPr="006C4D1C">
              <w:rPr>
                <w:rStyle w:val="Hiperligao"/>
                <w:noProof/>
              </w:rPr>
              <w:t>Quitting Time</w:t>
            </w:r>
            <w:r>
              <w:rPr>
                <w:noProof/>
                <w:webHidden/>
              </w:rPr>
              <w:tab/>
            </w:r>
            <w:r>
              <w:rPr>
                <w:noProof/>
                <w:webHidden/>
              </w:rPr>
              <w:fldChar w:fldCharType="begin"/>
            </w:r>
            <w:r>
              <w:rPr>
                <w:noProof/>
                <w:webHidden/>
              </w:rPr>
              <w:instrText xml:space="preserve"> PAGEREF _Toc503448512 \h </w:instrText>
            </w:r>
            <w:r>
              <w:rPr>
                <w:noProof/>
                <w:webHidden/>
              </w:rPr>
            </w:r>
            <w:r>
              <w:rPr>
                <w:noProof/>
                <w:webHidden/>
              </w:rPr>
              <w:fldChar w:fldCharType="separate"/>
            </w:r>
            <w:r>
              <w:rPr>
                <w:noProof/>
                <w:webHidden/>
              </w:rPr>
              <w:t>6</w:t>
            </w:r>
            <w:r>
              <w:rPr>
                <w:noProof/>
                <w:webHidden/>
              </w:rPr>
              <w:fldChar w:fldCharType="end"/>
            </w:r>
          </w:hyperlink>
        </w:p>
        <w:p w14:paraId="20A33055" w14:textId="77777777" w:rsidR="00D66B83" w:rsidRDefault="00D66B83">
          <w:pPr>
            <w:pStyle w:val="ndice2"/>
            <w:tabs>
              <w:tab w:val="right" w:leader="dot" w:pos="8488"/>
            </w:tabs>
            <w:rPr>
              <w:rFonts w:eastAsiaTheme="minorEastAsia"/>
              <w:smallCaps w:val="0"/>
              <w:noProof/>
              <w:sz w:val="24"/>
              <w:szCs w:val="24"/>
              <w:lang w:eastAsia="pt-PT"/>
            </w:rPr>
          </w:pPr>
          <w:hyperlink w:anchor="_Toc503448513" w:history="1">
            <w:r w:rsidRPr="006C4D1C">
              <w:rPr>
                <w:rStyle w:val="Hiperligao"/>
                <w:noProof/>
              </w:rPr>
              <w:t>Spiral Development</w:t>
            </w:r>
            <w:r>
              <w:rPr>
                <w:noProof/>
                <w:webHidden/>
              </w:rPr>
              <w:tab/>
            </w:r>
            <w:r>
              <w:rPr>
                <w:noProof/>
                <w:webHidden/>
              </w:rPr>
              <w:fldChar w:fldCharType="begin"/>
            </w:r>
            <w:r>
              <w:rPr>
                <w:noProof/>
                <w:webHidden/>
              </w:rPr>
              <w:instrText xml:space="preserve"> PAGEREF _Toc503448513 \h </w:instrText>
            </w:r>
            <w:r>
              <w:rPr>
                <w:noProof/>
                <w:webHidden/>
              </w:rPr>
            </w:r>
            <w:r>
              <w:rPr>
                <w:noProof/>
                <w:webHidden/>
              </w:rPr>
              <w:fldChar w:fldCharType="separate"/>
            </w:r>
            <w:r>
              <w:rPr>
                <w:noProof/>
                <w:webHidden/>
              </w:rPr>
              <w:t>7</w:t>
            </w:r>
            <w:r>
              <w:rPr>
                <w:noProof/>
                <w:webHidden/>
              </w:rPr>
              <w:fldChar w:fldCharType="end"/>
            </w:r>
          </w:hyperlink>
        </w:p>
        <w:p w14:paraId="2F81FC01"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14" w:history="1">
            <w:r w:rsidRPr="006C4D1C">
              <w:rPr>
                <w:rStyle w:val="Hiperligao"/>
                <w:noProof/>
              </w:rPr>
              <w:t>Estado de Arte</w:t>
            </w:r>
            <w:r>
              <w:rPr>
                <w:noProof/>
                <w:webHidden/>
              </w:rPr>
              <w:tab/>
            </w:r>
            <w:r>
              <w:rPr>
                <w:noProof/>
                <w:webHidden/>
              </w:rPr>
              <w:fldChar w:fldCharType="begin"/>
            </w:r>
            <w:r>
              <w:rPr>
                <w:noProof/>
                <w:webHidden/>
              </w:rPr>
              <w:instrText xml:space="preserve"> PAGEREF _Toc503448514 \h </w:instrText>
            </w:r>
            <w:r>
              <w:rPr>
                <w:noProof/>
                <w:webHidden/>
              </w:rPr>
            </w:r>
            <w:r>
              <w:rPr>
                <w:noProof/>
                <w:webHidden/>
              </w:rPr>
              <w:fldChar w:fldCharType="separate"/>
            </w:r>
            <w:r>
              <w:rPr>
                <w:noProof/>
                <w:webHidden/>
              </w:rPr>
              <w:t>8</w:t>
            </w:r>
            <w:r>
              <w:rPr>
                <w:noProof/>
                <w:webHidden/>
              </w:rPr>
              <w:fldChar w:fldCharType="end"/>
            </w:r>
          </w:hyperlink>
        </w:p>
        <w:p w14:paraId="28AD8503"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15" w:history="1">
            <w:r w:rsidRPr="006C4D1C">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_Toc503448515 \h </w:instrText>
            </w:r>
            <w:r>
              <w:rPr>
                <w:noProof/>
                <w:webHidden/>
              </w:rPr>
            </w:r>
            <w:r>
              <w:rPr>
                <w:noProof/>
                <w:webHidden/>
              </w:rPr>
              <w:fldChar w:fldCharType="separate"/>
            </w:r>
            <w:r>
              <w:rPr>
                <w:noProof/>
                <w:webHidden/>
              </w:rPr>
              <w:t>9</w:t>
            </w:r>
            <w:r>
              <w:rPr>
                <w:noProof/>
                <w:webHidden/>
              </w:rPr>
              <w:fldChar w:fldCharType="end"/>
            </w:r>
          </w:hyperlink>
        </w:p>
        <w:p w14:paraId="23D484FB"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16" w:history="1">
            <w:r w:rsidRPr="006C4D1C">
              <w:rPr>
                <w:rStyle w:val="Hiperligao"/>
                <w:noProof/>
              </w:rPr>
              <w:t>Casos de Uso</w:t>
            </w:r>
            <w:r>
              <w:rPr>
                <w:noProof/>
                <w:webHidden/>
              </w:rPr>
              <w:tab/>
            </w:r>
            <w:r>
              <w:rPr>
                <w:noProof/>
                <w:webHidden/>
              </w:rPr>
              <w:fldChar w:fldCharType="begin"/>
            </w:r>
            <w:r>
              <w:rPr>
                <w:noProof/>
                <w:webHidden/>
              </w:rPr>
              <w:instrText xml:space="preserve"> PAGEREF _Toc503448516 \h </w:instrText>
            </w:r>
            <w:r>
              <w:rPr>
                <w:noProof/>
                <w:webHidden/>
              </w:rPr>
            </w:r>
            <w:r>
              <w:rPr>
                <w:noProof/>
                <w:webHidden/>
              </w:rPr>
              <w:fldChar w:fldCharType="separate"/>
            </w:r>
            <w:r>
              <w:rPr>
                <w:noProof/>
                <w:webHidden/>
              </w:rPr>
              <w:t>10</w:t>
            </w:r>
            <w:r>
              <w:rPr>
                <w:noProof/>
                <w:webHidden/>
              </w:rPr>
              <w:fldChar w:fldCharType="end"/>
            </w:r>
          </w:hyperlink>
        </w:p>
        <w:p w14:paraId="2AFE5033" w14:textId="77777777" w:rsidR="00D66B83" w:rsidRDefault="00D66B83">
          <w:pPr>
            <w:pStyle w:val="ndice2"/>
            <w:tabs>
              <w:tab w:val="right" w:leader="dot" w:pos="8488"/>
            </w:tabs>
            <w:rPr>
              <w:rFonts w:eastAsiaTheme="minorEastAsia"/>
              <w:smallCaps w:val="0"/>
              <w:noProof/>
              <w:sz w:val="24"/>
              <w:szCs w:val="24"/>
              <w:lang w:eastAsia="pt-PT"/>
            </w:rPr>
          </w:pPr>
          <w:hyperlink w:anchor="_Toc503448517" w:history="1">
            <w:r w:rsidRPr="006C4D1C">
              <w:rPr>
                <w:rStyle w:val="Hiperligao"/>
                <w:noProof/>
              </w:rPr>
              <w:t>Diagrama dos casos de uso</w:t>
            </w:r>
            <w:r>
              <w:rPr>
                <w:noProof/>
                <w:webHidden/>
              </w:rPr>
              <w:tab/>
            </w:r>
            <w:r>
              <w:rPr>
                <w:noProof/>
                <w:webHidden/>
              </w:rPr>
              <w:fldChar w:fldCharType="begin"/>
            </w:r>
            <w:r>
              <w:rPr>
                <w:noProof/>
                <w:webHidden/>
              </w:rPr>
              <w:instrText xml:space="preserve"> PAGEREF _Toc503448517 \h </w:instrText>
            </w:r>
            <w:r>
              <w:rPr>
                <w:noProof/>
                <w:webHidden/>
              </w:rPr>
            </w:r>
            <w:r>
              <w:rPr>
                <w:noProof/>
                <w:webHidden/>
              </w:rPr>
              <w:fldChar w:fldCharType="separate"/>
            </w:r>
            <w:r>
              <w:rPr>
                <w:noProof/>
                <w:webHidden/>
              </w:rPr>
              <w:t>10</w:t>
            </w:r>
            <w:r>
              <w:rPr>
                <w:noProof/>
                <w:webHidden/>
              </w:rPr>
              <w:fldChar w:fldCharType="end"/>
            </w:r>
          </w:hyperlink>
        </w:p>
        <w:p w14:paraId="79578526" w14:textId="77777777" w:rsidR="00D66B83" w:rsidRDefault="00D66B83">
          <w:pPr>
            <w:pStyle w:val="ndice2"/>
            <w:tabs>
              <w:tab w:val="right" w:leader="dot" w:pos="8488"/>
            </w:tabs>
            <w:rPr>
              <w:rFonts w:eastAsiaTheme="minorEastAsia"/>
              <w:smallCaps w:val="0"/>
              <w:noProof/>
              <w:sz w:val="24"/>
              <w:szCs w:val="24"/>
              <w:lang w:eastAsia="pt-PT"/>
            </w:rPr>
          </w:pPr>
          <w:hyperlink w:anchor="_Toc503448518" w:history="1">
            <w:r w:rsidRPr="006C4D1C">
              <w:rPr>
                <w:rStyle w:val="Hiperligao"/>
                <w:noProof/>
              </w:rPr>
              <w:t>Descrição dos casos de uso</w:t>
            </w:r>
            <w:r>
              <w:rPr>
                <w:noProof/>
                <w:webHidden/>
              </w:rPr>
              <w:tab/>
            </w:r>
            <w:r>
              <w:rPr>
                <w:noProof/>
                <w:webHidden/>
              </w:rPr>
              <w:fldChar w:fldCharType="begin"/>
            </w:r>
            <w:r>
              <w:rPr>
                <w:noProof/>
                <w:webHidden/>
              </w:rPr>
              <w:instrText xml:space="preserve"> PAGEREF _Toc503448518 \h </w:instrText>
            </w:r>
            <w:r>
              <w:rPr>
                <w:noProof/>
                <w:webHidden/>
              </w:rPr>
            </w:r>
            <w:r>
              <w:rPr>
                <w:noProof/>
                <w:webHidden/>
              </w:rPr>
              <w:fldChar w:fldCharType="separate"/>
            </w:r>
            <w:r>
              <w:rPr>
                <w:noProof/>
                <w:webHidden/>
              </w:rPr>
              <w:t>11</w:t>
            </w:r>
            <w:r>
              <w:rPr>
                <w:noProof/>
                <w:webHidden/>
              </w:rPr>
              <w:fldChar w:fldCharType="end"/>
            </w:r>
          </w:hyperlink>
        </w:p>
        <w:p w14:paraId="2D9BEDBB"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19" w:history="1">
            <w:r w:rsidRPr="006C4D1C">
              <w:rPr>
                <w:rStyle w:val="Hiperligao"/>
                <w:noProof/>
              </w:rPr>
              <w:t>Diagramas de Sequência</w:t>
            </w:r>
            <w:r>
              <w:rPr>
                <w:noProof/>
                <w:webHidden/>
              </w:rPr>
              <w:tab/>
            </w:r>
            <w:r>
              <w:rPr>
                <w:noProof/>
                <w:webHidden/>
              </w:rPr>
              <w:fldChar w:fldCharType="begin"/>
            </w:r>
            <w:r>
              <w:rPr>
                <w:noProof/>
                <w:webHidden/>
              </w:rPr>
              <w:instrText xml:space="preserve"> PAGEREF _Toc503448519 \h </w:instrText>
            </w:r>
            <w:r>
              <w:rPr>
                <w:noProof/>
                <w:webHidden/>
              </w:rPr>
            </w:r>
            <w:r>
              <w:rPr>
                <w:noProof/>
                <w:webHidden/>
              </w:rPr>
              <w:fldChar w:fldCharType="separate"/>
            </w:r>
            <w:r>
              <w:rPr>
                <w:noProof/>
                <w:webHidden/>
              </w:rPr>
              <w:t>25</w:t>
            </w:r>
            <w:r>
              <w:rPr>
                <w:noProof/>
                <w:webHidden/>
              </w:rPr>
              <w:fldChar w:fldCharType="end"/>
            </w:r>
          </w:hyperlink>
        </w:p>
        <w:p w14:paraId="51FBDA33"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20" w:history="1">
            <w:r w:rsidRPr="006C4D1C">
              <w:rPr>
                <w:rStyle w:val="Hiperligao"/>
                <w:noProof/>
              </w:rPr>
              <w:t>Diagrama de classes</w:t>
            </w:r>
            <w:r>
              <w:rPr>
                <w:noProof/>
                <w:webHidden/>
              </w:rPr>
              <w:tab/>
            </w:r>
            <w:r>
              <w:rPr>
                <w:noProof/>
                <w:webHidden/>
              </w:rPr>
              <w:fldChar w:fldCharType="begin"/>
            </w:r>
            <w:r>
              <w:rPr>
                <w:noProof/>
                <w:webHidden/>
              </w:rPr>
              <w:instrText xml:space="preserve"> PAGEREF _Toc503448520 \h </w:instrText>
            </w:r>
            <w:r>
              <w:rPr>
                <w:noProof/>
                <w:webHidden/>
              </w:rPr>
            </w:r>
            <w:r>
              <w:rPr>
                <w:noProof/>
                <w:webHidden/>
              </w:rPr>
              <w:fldChar w:fldCharType="separate"/>
            </w:r>
            <w:r>
              <w:rPr>
                <w:noProof/>
                <w:webHidden/>
              </w:rPr>
              <w:t>29</w:t>
            </w:r>
            <w:r>
              <w:rPr>
                <w:noProof/>
                <w:webHidden/>
              </w:rPr>
              <w:fldChar w:fldCharType="end"/>
            </w:r>
          </w:hyperlink>
        </w:p>
        <w:p w14:paraId="45EECA5E"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21" w:history="1">
            <w:r w:rsidRPr="006C4D1C">
              <w:rPr>
                <w:rStyle w:val="Hiperligao"/>
                <w:noProof/>
              </w:rPr>
              <w:t>Diagrama de estados</w:t>
            </w:r>
            <w:r>
              <w:rPr>
                <w:noProof/>
                <w:webHidden/>
              </w:rPr>
              <w:tab/>
            </w:r>
            <w:r>
              <w:rPr>
                <w:noProof/>
                <w:webHidden/>
              </w:rPr>
              <w:fldChar w:fldCharType="begin"/>
            </w:r>
            <w:r>
              <w:rPr>
                <w:noProof/>
                <w:webHidden/>
              </w:rPr>
              <w:instrText xml:space="preserve"> PAGEREF _Toc503448521 \h </w:instrText>
            </w:r>
            <w:r>
              <w:rPr>
                <w:noProof/>
                <w:webHidden/>
              </w:rPr>
            </w:r>
            <w:r>
              <w:rPr>
                <w:noProof/>
                <w:webHidden/>
              </w:rPr>
              <w:fldChar w:fldCharType="separate"/>
            </w:r>
            <w:r>
              <w:rPr>
                <w:noProof/>
                <w:webHidden/>
              </w:rPr>
              <w:t>30</w:t>
            </w:r>
            <w:r>
              <w:rPr>
                <w:noProof/>
                <w:webHidden/>
              </w:rPr>
              <w:fldChar w:fldCharType="end"/>
            </w:r>
          </w:hyperlink>
        </w:p>
        <w:p w14:paraId="74D64AF1"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22" w:history="1">
            <w:r w:rsidRPr="006C4D1C">
              <w:rPr>
                <w:rStyle w:val="Hiperligao"/>
                <w:noProof/>
              </w:rPr>
              <w:t>Diagrama de Pacotes</w:t>
            </w:r>
            <w:r>
              <w:rPr>
                <w:noProof/>
                <w:webHidden/>
              </w:rPr>
              <w:tab/>
            </w:r>
            <w:r>
              <w:rPr>
                <w:noProof/>
                <w:webHidden/>
              </w:rPr>
              <w:fldChar w:fldCharType="begin"/>
            </w:r>
            <w:r>
              <w:rPr>
                <w:noProof/>
                <w:webHidden/>
              </w:rPr>
              <w:instrText xml:space="preserve"> PAGEREF _Toc503448522 \h </w:instrText>
            </w:r>
            <w:r>
              <w:rPr>
                <w:noProof/>
                <w:webHidden/>
              </w:rPr>
            </w:r>
            <w:r>
              <w:rPr>
                <w:noProof/>
                <w:webHidden/>
              </w:rPr>
              <w:fldChar w:fldCharType="separate"/>
            </w:r>
            <w:r>
              <w:rPr>
                <w:noProof/>
                <w:webHidden/>
              </w:rPr>
              <w:t>31</w:t>
            </w:r>
            <w:r>
              <w:rPr>
                <w:noProof/>
                <w:webHidden/>
              </w:rPr>
              <w:fldChar w:fldCharType="end"/>
            </w:r>
          </w:hyperlink>
        </w:p>
        <w:p w14:paraId="5C05F4BD"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23" w:history="1">
            <w:r w:rsidRPr="006C4D1C">
              <w:rPr>
                <w:rStyle w:val="Hiperligao"/>
                <w:noProof/>
              </w:rPr>
              <w:t>Diagrama de instalação</w:t>
            </w:r>
            <w:r>
              <w:rPr>
                <w:noProof/>
                <w:webHidden/>
              </w:rPr>
              <w:tab/>
            </w:r>
            <w:r>
              <w:rPr>
                <w:noProof/>
                <w:webHidden/>
              </w:rPr>
              <w:fldChar w:fldCharType="begin"/>
            </w:r>
            <w:r>
              <w:rPr>
                <w:noProof/>
                <w:webHidden/>
              </w:rPr>
              <w:instrText xml:space="preserve"> PAGEREF _Toc503448523 \h </w:instrText>
            </w:r>
            <w:r>
              <w:rPr>
                <w:noProof/>
                <w:webHidden/>
              </w:rPr>
            </w:r>
            <w:r>
              <w:rPr>
                <w:noProof/>
                <w:webHidden/>
              </w:rPr>
              <w:fldChar w:fldCharType="separate"/>
            </w:r>
            <w:r>
              <w:rPr>
                <w:noProof/>
                <w:webHidden/>
              </w:rPr>
              <w:t>32</w:t>
            </w:r>
            <w:r>
              <w:rPr>
                <w:noProof/>
                <w:webHidden/>
              </w:rPr>
              <w:fldChar w:fldCharType="end"/>
            </w:r>
          </w:hyperlink>
        </w:p>
        <w:p w14:paraId="6B8AD3CB"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24" w:history="1">
            <w:r w:rsidRPr="006C4D1C">
              <w:rPr>
                <w:rStyle w:val="Hiperligao"/>
                <w:noProof/>
              </w:rPr>
              <w:t>Diagrama de Componentes(1/4 exemplo de cada class)</w:t>
            </w:r>
            <w:r>
              <w:rPr>
                <w:noProof/>
                <w:webHidden/>
              </w:rPr>
              <w:tab/>
            </w:r>
            <w:r>
              <w:rPr>
                <w:noProof/>
                <w:webHidden/>
              </w:rPr>
              <w:fldChar w:fldCharType="begin"/>
            </w:r>
            <w:r>
              <w:rPr>
                <w:noProof/>
                <w:webHidden/>
              </w:rPr>
              <w:instrText xml:space="preserve"> PAGEREF _Toc503448524 \h </w:instrText>
            </w:r>
            <w:r>
              <w:rPr>
                <w:noProof/>
                <w:webHidden/>
              </w:rPr>
            </w:r>
            <w:r>
              <w:rPr>
                <w:noProof/>
                <w:webHidden/>
              </w:rPr>
              <w:fldChar w:fldCharType="separate"/>
            </w:r>
            <w:r>
              <w:rPr>
                <w:noProof/>
                <w:webHidden/>
              </w:rPr>
              <w:t>32</w:t>
            </w:r>
            <w:r>
              <w:rPr>
                <w:noProof/>
                <w:webHidden/>
              </w:rPr>
              <w:fldChar w:fldCharType="end"/>
            </w:r>
          </w:hyperlink>
        </w:p>
        <w:p w14:paraId="47EC0A7B" w14:textId="77777777" w:rsidR="00D66B83" w:rsidRDefault="00D66B83">
          <w:pPr>
            <w:pStyle w:val="ndice2"/>
            <w:tabs>
              <w:tab w:val="right" w:leader="dot" w:pos="8488"/>
            </w:tabs>
            <w:rPr>
              <w:rFonts w:eastAsiaTheme="minorEastAsia"/>
              <w:smallCaps w:val="0"/>
              <w:noProof/>
              <w:sz w:val="24"/>
              <w:szCs w:val="24"/>
              <w:lang w:eastAsia="pt-PT"/>
            </w:rPr>
          </w:pPr>
          <w:hyperlink w:anchor="_Toc503448525" w:history="1">
            <w:r w:rsidRPr="006C4D1C">
              <w:rPr>
                <w:rStyle w:val="Hiperligao"/>
                <w:noProof/>
              </w:rPr>
              <w:t>Cuidados a ter</w:t>
            </w:r>
            <w:r>
              <w:rPr>
                <w:noProof/>
                <w:webHidden/>
              </w:rPr>
              <w:tab/>
            </w:r>
            <w:r>
              <w:rPr>
                <w:noProof/>
                <w:webHidden/>
              </w:rPr>
              <w:fldChar w:fldCharType="begin"/>
            </w:r>
            <w:r>
              <w:rPr>
                <w:noProof/>
                <w:webHidden/>
              </w:rPr>
              <w:instrText xml:space="preserve"> PAGEREF _Toc503448525 \h </w:instrText>
            </w:r>
            <w:r>
              <w:rPr>
                <w:noProof/>
                <w:webHidden/>
              </w:rPr>
            </w:r>
            <w:r>
              <w:rPr>
                <w:noProof/>
                <w:webHidden/>
              </w:rPr>
              <w:fldChar w:fldCharType="separate"/>
            </w:r>
            <w:r>
              <w:rPr>
                <w:noProof/>
                <w:webHidden/>
              </w:rPr>
              <w:t>32</w:t>
            </w:r>
            <w:r>
              <w:rPr>
                <w:noProof/>
                <w:webHidden/>
              </w:rPr>
              <w:fldChar w:fldCharType="end"/>
            </w:r>
          </w:hyperlink>
        </w:p>
        <w:p w14:paraId="455AF4B6" w14:textId="77777777" w:rsidR="00D66B83" w:rsidRDefault="00D66B83">
          <w:pPr>
            <w:pStyle w:val="ndice2"/>
            <w:tabs>
              <w:tab w:val="right" w:leader="dot" w:pos="8488"/>
            </w:tabs>
            <w:rPr>
              <w:rFonts w:eastAsiaTheme="minorEastAsia"/>
              <w:smallCaps w:val="0"/>
              <w:noProof/>
              <w:sz w:val="24"/>
              <w:szCs w:val="24"/>
              <w:lang w:eastAsia="pt-PT"/>
            </w:rPr>
          </w:pPr>
          <w:hyperlink w:anchor="_Toc503448526" w:history="1">
            <w:r w:rsidRPr="006C4D1C">
              <w:rPr>
                <w:rStyle w:val="Hiperligao"/>
                <w:noProof/>
              </w:rPr>
              <w:t>Equipamentos</w:t>
            </w:r>
            <w:r>
              <w:rPr>
                <w:noProof/>
                <w:webHidden/>
              </w:rPr>
              <w:tab/>
            </w:r>
            <w:r>
              <w:rPr>
                <w:noProof/>
                <w:webHidden/>
              </w:rPr>
              <w:fldChar w:fldCharType="begin"/>
            </w:r>
            <w:r>
              <w:rPr>
                <w:noProof/>
                <w:webHidden/>
              </w:rPr>
              <w:instrText xml:space="preserve"> PAGEREF _Toc503448526 \h </w:instrText>
            </w:r>
            <w:r>
              <w:rPr>
                <w:noProof/>
                <w:webHidden/>
              </w:rPr>
            </w:r>
            <w:r>
              <w:rPr>
                <w:noProof/>
                <w:webHidden/>
              </w:rPr>
              <w:fldChar w:fldCharType="separate"/>
            </w:r>
            <w:r>
              <w:rPr>
                <w:noProof/>
                <w:webHidden/>
              </w:rPr>
              <w:t>33</w:t>
            </w:r>
            <w:r>
              <w:rPr>
                <w:noProof/>
                <w:webHidden/>
              </w:rPr>
              <w:fldChar w:fldCharType="end"/>
            </w:r>
          </w:hyperlink>
        </w:p>
        <w:p w14:paraId="4D6AD6C3" w14:textId="77777777" w:rsidR="00D66B83" w:rsidRDefault="00D66B83">
          <w:pPr>
            <w:pStyle w:val="ndice2"/>
            <w:tabs>
              <w:tab w:val="right" w:leader="dot" w:pos="8488"/>
            </w:tabs>
            <w:rPr>
              <w:rFonts w:eastAsiaTheme="minorEastAsia"/>
              <w:smallCaps w:val="0"/>
              <w:noProof/>
              <w:sz w:val="24"/>
              <w:szCs w:val="24"/>
              <w:lang w:eastAsia="pt-PT"/>
            </w:rPr>
          </w:pPr>
          <w:hyperlink w:anchor="_Toc503448527" w:history="1">
            <w:r w:rsidRPr="006C4D1C">
              <w:rPr>
                <w:rStyle w:val="Hiperligao"/>
                <w:noProof/>
              </w:rPr>
              <w:t>Estatísticas</w:t>
            </w:r>
            <w:r>
              <w:rPr>
                <w:noProof/>
                <w:webHidden/>
              </w:rPr>
              <w:tab/>
            </w:r>
            <w:r>
              <w:rPr>
                <w:noProof/>
                <w:webHidden/>
              </w:rPr>
              <w:fldChar w:fldCharType="begin"/>
            </w:r>
            <w:r>
              <w:rPr>
                <w:noProof/>
                <w:webHidden/>
              </w:rPr>
              <w:instrText xml:space="preserve"> PAGEREF _Toc503448527 \h </w:instrText>
            </w:r>
            <w:r>
              <w:rPr>
                <w:noProof/>
                <w:webHidden/>
              </w:rPr>
            </w:r>
            <w:r>
              <w:rPr>
                <w:noProof/>
                <w:webHidden/>
              </w:rPr>
              <w:fldChar w:fldCharType="separate"/>
            </w:r>
            <w:r>
              <w:rPr>
                <w:noProof/>
                <w:webHidden/>
              </w:rPr>
              <w:t>33</w:t>
            </w:r>
            <w:r>
              <w:rPr>
                <w:noProof/>
                <w:webHidden/>
              </w:rPr>
              <w:fldChar w:fldCharType="end"/>
            </w:r>
          </w:hyperlink>
        </w:p>
        <w:p w14:paraId="16BDDF38" w14:textId="77777777" w:rsidR="00D66B83" w:rsidRDefault="00D66B83">
          <w:pPr>
            <w:pStyle w:val="ndice2"/>
            <w:tabs>
              <w:tab w:val="right" w:leader="dot" w:pos="8488"/>
            </w:tabs>
            <w:rPr>
              <w:rFonts w:eastAsiaTheme="minorEastAsia"/>
              <w:smallCaps w:val="0"/>
              <w:noProof/>
              <w:sz w:val="24"/>
              <w:szCs w:val="24"/>
              <w:lang w:eastAsia="pt-PT"/>
            </w:rPr>
          </w:pPr>
          <w:hyperlink w:anchor="_Toc503448528" w:history="1">
            <w:r w:rsidRPr="006C4D1C">
              <w:rPr>
                <w:rStyle w:val="Hiperligao"/>
                <w:noProof/>
              </w:rPr>
              <w:t>Primeiros Socorros</w:t>
            </w:r>
            <w:r>
              <w:rPr>
                <w:noProof/>
                <w:webHidden/>
              </w:rPr>
              <w:tab/>
            </w:r>
            <w:r>
              <w:rPr>
                <w:noProof/>
                <w:webHidden/>
              </w:rPr>
              <w:fldChar w:fldCharType="begin"/>
            </w:r>
            <w:r>
              <w:rPr>
                <w:noProof/>
                <w:webHidden/>
              </w:rPr>
              <w:instrText xml:space="preserve"> PAGEREF _Toc503448528 \h </w:instrText>
            </w:r>
            <w:r>
              <w:rPr>
                <w:noProof/>
                <w:webHidden/>
              </w:rPr>
            </w:r>
            <w:r>
              <w:rPr>
                <w:noProof/>
                <w:webHidden/>
              </w:rPr>
              <w:fldChar w:fldCharType="separate"/>
            </w:r>
            <w:r>
              <w:rPr>
                <w:noProof/>
                <w:webHidden/>
              </w:rPr>
              <w:t>34</w:t>
            </w:r>
            <w:r>
              <w:rPr>
                <w:noProof/>
                <w:webHidden/>
              </w:rPr>
              <w:fldChar w:fldCharType="end"/>
            </w:r>
          </w:hyperlink>
        </w:p>
        <w:p w14:paraId="0D291BCC" w14:textId="77777777" w:rsidR="00D66B83" w:rsidRDefault="00D66B83">
          <w:pPr>
            <w:pStyle w:val="ndice2"/>
            <w:tabs>
              <w:tab w:val="right" w:leader="dot" w:pos="8488"/>
            </w:tabs>
            <w:rPr>
              <w:rFonts w:eastAsiaTheme="minorEastAsia"/>
              <w:smallCaps w:val="0"/>
              <w:noProof/>
              <w:sz w:val="24"/>
              <w:szCs w:val="24"/>
              <w:lang w:eastAsia="pt-PT"/>
            </w:rPr>
          </w:pPr>
          <w:hyperlink w:anchor="_Toc503448529" w:history="1">
            <w:r w:rsidRPr="006C4D1C">
              <w:rPr>
                <w:rStyle w:val="Hiperligao"/>
                <w:noProof/>
              </w:rPr>
              <w:t>Requisitos</w:t>
            </w:r>
            <w:r>
              <w:rPr>
                <w:noProof/>
                <w:webHidden/>
              </w:rPr>
              <w:tab/>
            </w:r>
            <w:r>
              <w:rPr>
                <w:noProof/>
                <w:webHidden/>
              </w:rPr>
              <w:fldChar w:fldCharType="begin"/>
            </w:r>
            <w:r>
              <w:rPr>
                <w:noProof/>
                <w:webHidden/>
              </w:rPr>
              <w:instrText xml:space="preserve"> PAGEREF _Toc503448529 \h </w:instrText>
            </w:r>
            <w:r>
              <w:rPr>
                <w:noProof/>
                <w:webHidden/>
              </w:rPr>
            </w:r>
            <w:r>
              <w:rPr>
                <w:noProof/>
                <w:webHidden/>
              </w:rPr>
              <w:fldChar w:fldCharType="separate"/>
            </w:r>
            <w:r>
              <w:rPr>
                <w:noProof/>
                <w:webHidden/>
              </w:rPr>
              <w:t>34</w:t>
            </w:r>
            <w:r>
              <w:rPr>
                <w:noProof/>
                <w:webHidden/>
              </w:rPr>
              <w:fldChar w:fldCharType="end"/>
            </w:r>
          </w:hyperlink>
        </w:p>
        <w:p w14:paraId="7D1C1A47"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30" w:history="1">
            <w:r w:rsidRPr="006C4D1C">
              <w:rPr>
                <w:rStyle w:val="Hiperligao"/>
                <w:noProof/>
              </w:rPr>
              <w:t>Diagrama de atividades</w:t>
            </w:r>
            <w:r>
              <w:rPr>
                <w:noProof/>
                <w:webHidden/>
              </w:rPr>
              <w:tab/>
            </w:r>
            <w:r>
              <w:rPr>
                <w:noProof/>
                <w:webHidden/>
              </w:rPr>
              <w:fldChar w:fldCharType="begin"/>
            </w:r>
            <w:r>
              <w:rPr>
                <w:noProof/>
                <w:webHidden/>
              </w:rPr>
              <w:instrText xml:space="preserve"> PAGEREF _Toc503448530 \h </w:instrText>
            </w:r>
            <w:r>
              <w:rPr>
                <w:noProof/>
                <w:webHidden/>
              </w:rPr>
            </w:r>
            <w:r>
              <w:rPr>
                <w:noProof/>
                <w:webHidden/>
              </w:rPr>
              <w:fldChar w:fldCharType="separate"/>
            </w:r>
            <w:r>
              <w:rPr>
                <w:noProof/>
                <w:webHidden/>
              </w:rPr>
              <w:t>35</w:t>
            </w:r>
            <w:r>
              <w:rPr>
                <w:noProof/>
                <w:webHidden/>
              </w:rPr>
              <w:fldChar w:fldCharType="end"/>
            </w:r>
          </w:hyperlink>
        </w:p>
        <w:p w14:paraId="3A290656" w14:textId="77777777" w:rsidR="00D66B83" w:rsidRDefault="00D66B83">
          <w:pPr>
            <w:pStyle w:val="ndice2"/>
            <w:tabs>
              <w:tab w:val="right" w:leader="dot" w:pos="8488"/>
            </w:tabs>
            <w:rPr>
              <w:rFonts w:eastAsiaTheme="minorEastAsia"/>
              <w:smallCaps w:val="0"/>
              <w:noProof/>
              <w:sz w:val="24"/>
              <w:szCs w:val="24"/>
              <w:lang w:eastAsia="pt-PT"/>
            </w:rPr>
          </w:pPr>
          <w:hyperlink w:anchor="_Toc503448531" w:history="1">
            <w:r w:rsidRPr="006C4D1C">
              <w:rPr>
                <w:rStyle w:val="Hiperligao"/>
                <w:noProof/>
              </w:rPr>
              <w:t>Inserir equipamentos</w:t>
            </w:r>
            <w:r>
              <w:rPr>
                <w:noProof/>
                <w:webHidden/>
              </w:rPr>
              <w:tab/>
            </w:r>
            <w:r>
              <w:rPr>
                <w:noProof/>
                <w:webHidden/>
              </w:rPr>
              <w:fldChar w:fldCharType="begin"/>
            </w:r>
            <w:r>
              <w:rPr>
                <w:noProof/>
                <w:webHidden/>
              </w:rPr>
              <w:instrText xml:space="preserve"> PAGEREF _Toc503448531 \h </w:instrText>
            </w:r>
            <w:r>
              <w:rPr>
                <w:noProof/>
                <w:webHidden/>
              </w:rPr>
            </w:r>
            <w:r>
              <w:rPr>
                <w:noProof/>
                <w:webHidden/>
              </w:rPr>
              <w:fldChar w:fldCharType="separate"/>
            </w:r>
            <w:r>
              <w:rPr>
                <w:noProof/>
                <w:webHidden/>
              </w:rPr>
              <w:t>35</w:t>
            </w:r>
            <w:r>
              <w:rPr>
                <w:noProof/>
                <w:webHidden/>
              </w:rPr>
              <w:fldChar w:fldCharType="end"/>
            </w:r>
          </w:hyperlink>
        </w:p>
        <w:p w14:paraId="52E4E47D" w14:textId="77777777" w:rsidR="00D66B83" w:rsidRDefault="00D66B83">
          <w:pPr>
            <w:pStyle w:val="ndice1"/>
            <w:tabs>
              <w:tab w:val="right" w:leader="dot" w:pos="8488"/>
            </w:tabs>
            <w:rPr>
              <w:rFonts w:eastAsiaTheme="minorEastAsia"/>
              <w:b w:val="0"/>
              <w:bCs w:val="0"/>
              <w:caps w:val="0"/>
              <w:noProof/>
              <w:sz w:val="24"/>
              <w:szCs w:val="24"/>
              <w:lang w:eastAsia="pt-PT"/>
            </w:rPr>
          </w:pPr>
          <w:hyperlink w:anchor="_Toc503448532" w:history="1">
            <w:r w:rsidRPr="006C4D1C">
              <w:rPr>
                <w:rStyle w:val="Hiperligao"/>
                <w:noProof/>
              </w:rPr>
              <w:t>Conclusão</w:t>
            </w:r>
            <w:r>
              <w:rPr>
                <w:noProof/>
                <w:webHidden/>
              </w:rPr>
              <w:tab/>
            </w:r>
            <w:r>
              <w:rPr>
                <w:noProof/>
                <w:webHidden/>
              </w:rPr>
              <w:fldChar w:fldCharType="begin"/>
            </w:r>
            <w:r>
              <w:rPr>
                <w:noProof/>
                <w:webHidden/>
              </w:rPr>
              <w:instrText xml:space="preserve"> PAGEREF _Toc503448532 \h </w:instrText>
            </w:r>
            <w:r>
              <w:rPr>
                <w:noProof/>
                <w:webHidden/>
              </w:rPr>
            </w:r>
            <w:r>
              <w:rPr>
                <w:noProof/>
                <w:webHidden/>
              </w:rPr>
              <w:fldChar w:fldCharType="separate"/>
            </w:r>
            <w:r>
              <w:rPr>
                <w:noProof/>
                <w:webHidden/>
              </w:rPr>
              <w:t>36</w:t>
            </w:r>
            <w:r>
              <w:rPr>
                <w:noProof/>
                <w:webHidden/>
              </w:rPr>
              <w:fldChar w:fldCharType="end"/>
            </w:r>
          </w:hyperlink>
        </w:p>
        <w:p w14:paraId="6A9E3131" w14:textId="48D52FBD" w:rsidR="006A26CC" w:rsidRDefault="006A26CC">
          <w:r>
            <w:rPr>
              <w:b/>
              <w:bCs/>
              <w:noProof/>
            </w:rPr>
            <w:fldChar w:fldCharType="end"/>
          </w:r>
        </w:p>
      </w:sdtContent>
    </w:sdt>
    <w:p w14:paraId="62EC4EC8" w14:textId="77777777" w:rsidR="00C03909" w:rsidRDefault="00C03909"/>
    <w:p w14:paraId="1E973982" w14:textId="77777777" w:rsidR="00C03909" w:rsidRDefault="00C03909"/>
    <w:p w14:paraId="2A85E474" w14:textId="77777777" w:rsidR="00C03909" w:rsidRDefault="00C03909"/>
    <w:p w14:paraId="6D9A00C4" w14:textId="77777777" w:rsidR="00C03909" w:rsidRDefault="00C03909"/>
    <w:p w14:paraId="03067039" w14:textId="77777777" w:rsidR="00C03909" w:rsidRDefault="00C03909"/>
    <w:p w14:paraId="290BEA37" w14:textId="77777777" w:rsidR="00C03909" w:rsidRDefault="00C03909"/>
    <w:p w14:paraId="4924F99A" w14:textId="77777777" w:rsidR="00C03909" w:rsidRDefault="00C03909"/>
    <w:p w14:paraId="2A886D93" w14:textId="77777777" w:rsidR="00C03909" w:rsidRDefault="00C03909"/>
    <w:p w14:paraId="4EE07811" w14:textId="77777777" w:rsidR="00C03909" w:rsidRDefault="00C03909"/>
    <w:p w14:paraId="146B11F3" w14:textId="77777777" w:rsidR="00C03909" w:rsidRDefault="00C03909"/>
    <w:p w14:paraId="6A9C4EB9" w14:textId="77777777" w:rsidR="00C03909" w:rsidRDefault="00C03909"/>
    <w:p w14:paraId="0984F8EF" w14:textId="77777777" w:rsidR="00C03909" w:rsidRDefault="00C03909"/>
    <w:p w14:paraId="4D4EA79D" w14:textId="77777777" w:rsidR="00C03909" w:rsidRDefault="00C03909"/>
    <w:p w14:paraId="5D81141D" w14:textId="77777777" w:rsidR="00C03909" w:rsidRDefault="00C03909"/>
    <w:p w14:paraId="3BED93D2" w14:textId="77777777" w:rsidR="00C03909" w:rsidRDefault="00C03909"/>
    <w:p w14:paraId="244CBFB9" w14:textId="77777777" w:rsidR="00C03909" w:rsidRDefault="00C03909"/>
    <w:p w14:paraId="6904FA7A" w14:textId="77777777" w:rsidR="008F20AE" w:rsidRDefault="008F20AE"/>
    <w:p w14:paraId="7F0A150D" w14:textId="77777777" w:rsidR="008F20AE" w:rsidRDefault="008F20AE"/>
    <w:p w14:paraId="40D681CB" w14:textId="77777777" w:rsidR="008F20AE" w:rsidRDefault="008F20AE"/>
    <w:p w14:paraId="003E1C25" w14:textId="77777777" w:rsidR="008F20AE" w:rsidRDefault="008F20AE"/>
    <w:p w14:paraId="69CA7149" w14:textId="75923066" w:rsidR="008F20AE" w:rsidRDefault="008F20AE" w:rsidP="008F20AE">
      <w:pPr>
        <w:pStyle w:val="Cabealho1"/>
      </w:pPr>
      <w:bookmarkStart w:id="0" w:name="_Toc503448507"/>
      <w:r>
        <w:t>Índice de Imagens</w:t>
      </w:r>
      <w:bookmarkEnd w:id="0"/>
      <w:r>
        <w:t xml:space="preserve"> </w:t>
      </w:r>
    </w:p>
    <w:p w14:paraId="1668E00E" w14:textId="77777777" w:rsidR="008F20AE" w:rsidRDefault="008F20AE"/>
    <w:p w14:paraId="1A7B9886" w14:textId="4FBC31DA" w:rsidR="008F20AE" w:rsidRDefault="008F20AE">
      <w:pPr>
        <w:pStyle w:val="ndicedeIlustraes"/>
        <w:tabs>
          <w:tab w:val="right" w:leader="dot" w:pos="8488"/>
        </w:tabs>
        <w:rPr>
          <w:rFonts w:eastAsiaTheme="minorEastAsia"/>
          <w:noProof/>
          <w:lang w:eastAsia="pt-PT"/>
        </w:rPr>
      </w:pPr>
      <w:r>
        <w:fldChar w:fldCharType="begin"/>
      </w:r>
      <w:r>
        <w:instrText xml:space="preserve"> TOC \h \z \c "Ilustração" </w:instrText>
      </w:r>
      <w:r>
        <w:fldChar w:fldCharType="separate"/>
      </w:r>
      <w:hyperlink r:id="rId9" w:anchor="_Toc503447832" w:history="1">
        <w:r w:rsidRPr="00FB1BBB">
          <w:rPr>
            <w:rStyle w:val="Hiperligao"/>
            <w:noProof/>
          </w:rPr>
          <w:t>Ilustração 1- Diagrama de Contexto</w:t>
        </w:r>
        <w:r>
          <w:rPr>
            <w:noProof/>
            <w:webHidden/>
          </w:rPr>
          <w:tab/>
        </w:r>
        <w:r>
          <w:rPr>
            <w:noProof/>
            <w:webHidden/>
          </w:rPr>
          <w:fldChar w:fldCharType="begin"/>
        </w:r>
        <w:r>
          <w:rPr>
            <w:noProof/>
            <w:webHidden/>
          </w:rPr>
          <w:instrText xml:space="preserve"> PAGEREF _Toc503447832 \h </w:instrText>
        </w:r>
        <w:r>
          <w:rPr>
            <w:noProof/>
            <w:webHidden/>
          </w:rPr>
        </w:r>
        <w:r>
          <w:rPr>
            <w:noProof/>
            <w:webHidden/>
          </w:rPr>
          <w:fldChar w:fldCharType="separate"/>
        </w:r>
        <w:r>
          <w:rPr>
            <w:noProof/>
            <w:webHidden/>
          </w:rPr>
          <w:t>6</w:t>
        </w:r>
        <w:r>
          <w:rPr>
            <w:noProof/>
            <w:webHidden/>
          </w:rPr>
          <w:fldChar w:fldCharType="end"/>
        </w:r>
      </w:hyperlink>
    </w:p>
    <w:p w14:paraId="129703C1" w14:textId="251C72BF" w:rsidR="008F20AE" w:rsidRDefault="008F20AE">
      <w:pPr>
        <w:pStyle w:val="ndicedeIlustraes"/>
        <w:tabs>
          <w:tab w:val="right" w:leader="dot" w:pos="8488"/>
        </w:tabs>
        <w:rPr>
          <w:rFonts w:eastAsiaTheme="minorEastAsia"/>
          <w:noProof/>
          <w:lang w:eastAsia="pt-PT"/>
        </w:rPr>
      </w:pPr>
      <w:hyperlink r:id="rId10" w:anchor="_Toc503447833" w:history="1">
        <w:r w:rsidRPr="00FB1BBB">
          <w:rPr>
            <w:rStyle w:val="Hiperligao"/>
            <w:noProof/>
          </w:rPr>
          <w:t>Ilustração 2 - Diagrama de casos de uso</w:t>
        </w:r>
        <w:r>
          <w:rPr>
            <w:noProof/>
            <w:webHidden/>
          </w:rPr>
          <w:tab/>
        </w:r>
        <w:r>
          <w:rPr>
            <w:noProof/>
            <w:webHidden/>
          </w:rPr>
          <w:fldChar w:fldCharType="begin"/>
        </w:r>
        <w:r>
          <w:rPr>
            <w:noProof/>
            <w:webHidden/>
          </w:rPr>
          <w:instrText xml:space="preserve"> PAGEREF _Toc503447833 \h </w:instrText>
        </w:r>
        <w:r>
          <w:rPr>
            <w:noProof/>
            <w:webHidden/>
          </w:rPr>
        </w:r>
        <w:r>
          <w:rPr>
            <w:noProof/>
            <w:webHidden/>
          </w:rPr>
          <w:fldChar w:fldCharType="separate"/>
        </w:r>
        <w:r>
          <w:rPr>
            <w:noProof/>
            <w:webHidden/>
          </w:rPr>
          <w:t>11</w:t>
        </w:r>
        <w:r>
          <w:rPr>
            <w:noProof/>
            <w:webHidden/>
          </w:rPr>
          <w:fldChar w:fldCharType="end"/>
        </w:r>
      </w:hyperlink>
    </w:p>
    <w:p w14:paraId="4677C9FF" w14:textId="53446AC1" w:rsidR="008F20AE" w:rsidRDefault="008F20AE">
      <w:pPr>
        <w:pStyle w:val="ndicedeIlustraes"/>
        <w:tabs>
          <w:tab w:val="right" w:leader="dot" w:pos="8488"/>
        </w:tabs>
        <w:rPr>
          <w:rFonts w:eastAsiaTheme="minorEastAsia"/>
          <w:noProof/>
          <w:lang w:eastAsia="pt-PT"/>
        </w:rPr>
      </w:pPr>
      <w:hyperlink r:id="rId11" w:anchor="_Toc503447834" w:history="1">
        <w:r w:rsidRPr="00FB1BBB">
          <w:rPr>
            <w:rStyle w:val="Hiperligao"/>
            <w:noProof/>
          </w:rPr>
          <w:t>Ilustração 3 - Diagrama de sequencia Inserir Requisito</w:t>
        </w:r>
        <w:r>
          <w:rPr>
            <w:noProof/>
            <w:webHidden/>
          </w:rPr>
          <w:tab/>
        </w:r>
        <w:r>
          <w:rPr>
            <w:noProof/>
            <w:webHidden/>
          </w:rPr>
          <w:fldChar w:fldCharType="begin"/>
        </w:r>
        <w:r>
          <w:rPr>
            <w:noProof/>
            <w:webHidden/>
          </w:rPr>
          <w:instrText xml:space="preserve"> PAGEREF _Toc503447834 \h </w:instrText>
        </w:r>
        <w:r>
          <w:rPr>
            <w:noProof/>
            <w:webHidden/>
          </w:rPr>
        </w:r>
        <w:r>
          <w:rPr>
            <w:noProof/>
            <w:webHidden/>
          </w:rPr>
          <w:fldChar w:fldCharType="separate"/>
        </w:r>
        <w:r>
          <w:rPr>
            <w:noProof/>
            <w:webHidden/>
          </w:rPr>
          <w:t>26</w:t>
        </w:r>
        <w:r>
          <w:rPr>
            <w:noProof/>
            <w:webHidden/>
          </w:rPr>
          <w:fldChar w:fldCharType="end"/>
        </w:r>
      </w:hyperlink>
    </w:p>
    <w:p w14:paraId="7C8D0F07" w14:textId="1E36BC8A" w:rsidR="008F20AE" w:rsidRDefault="008F20AE">
      <w:pPr>
        <w:pStyle w:val="ndicedeIlustraes"/>
        <w:tabs>
          <w:tab w:val="right" w:leader="dot" w:pos="8488"/>
        </w:tabs>
        <w:rPr>
          <w:rFonts w:eastAsiaTheme="minorEastAsia"/>
          <w:noProof/>
          <w:lang w:eastAsia="pt-PT"/>
        </w:rPr>
      </w:pPr>
      <w:hyperlink r:id="rId12" w:anchor="_Toc503447835" w:history="1">
        <w:r w:rsidRPr="00FB1BBB">
          <w:rPr>
            <w:rStyle w:val="Hiperligao"/>
            <w:noProof/>
          </w:rPr>
          <w:t>Ilustração 4 - Diagrama de sequencia Consultar Requisitos</w:t>
        </w:r>
        <w:r>
          <w:rPr>
            <w:noProof/>
            <w:webHidden/>
          </w:rPr>
          <w:tab/>
        </w:r>
        <w:r>
          <w:rPr>
            <w:noProof/>
            <w:webHidden/>
          </w:rPr>
          <w:fldChar w:fldCharType="begin"/>
        </w:r>
        <w:r>
          <w:rPr>
            <w:noProof/>
            <w:webHidden/>
          </w:rPr>
          <w:instrText xml:space="preserve"> PAGEREF _Toc503447835 \h </w:instrText>
        </w:r>
        <w:r>
          <w:rPr>
            <w:noProof/>
            <w:webHidden/>
          </w:rPr>
        </w:r>
        <w:r>
          <w:rPr>
            <w:noProof/>
            <w:webHidden/>
          </w:rPr>
          <w:fldChar w:fldCharType="separate"/>
        </w:r>
        <w:r>
          <w:rPr>
            <w:noProof/>
            <w:webHidden/>
          </w:rPr>
          <w:t>26</w:t>
        </w:r>
        <w:r>
          <w:rPr>
            <w:noProof/>
            <w:webHidden/>
          </w:rPr>
          <w:fldChar w:fldCharType="end"/>
        </w:r>
      </w:hyperlink>
    </w:p>
    <w:p w14:paraId="4A86861D" w14:textId="36C839DB" w:rsidR="008F20AE" w:rsidRDefault="008F20AE">
      <w:pPr>
        <w:pStyle w:val="ndicedeIlustraes"/>
        <w:tabs>
          <w:tab w:val="right" w:leader="dot" w:pos="8488"/>
        </w:tabs>
        <w:rPr>
          <w:rFonts w:eastAsiaTheme="minorEastAsia"/>
          <w:noProof/>
          <w:lang w:eastAsia="pt-PT"/>
        </w:rPr>
      </w:pPr>
      <w:hyperlink r:id="rId13" w:anchor="_Toc503447836" w:history="1">
        <w:r w:rsidRPr="00FB1BBB">
          <w:rPr>
            <w:rStyle w:val="Hiperligao"/>
            <w:noProof/>
          </w:rPr>
          <w:t>Ilustração 5 - Diagrama de sequencia Atualizar Equipamentos</w:t>
        </w:r>
        <w:r>
          <w:rPr>
            <w:noProof/>
            <w:webHidden/>
          </w:rPr>
          <w:tab/>
        </w:r>
        <w:r>
          <w:rPr>
            <w:noProof/>
            <w:webHidden/>
          </w:rPr>
          <w:fldChar w:fldCharType="begin"/>
        </w:r>
        <w:r>
          <w:rPr>
            <w:noProof/>
            <w:webHidden/>
          </w:rPr>
          <w:instrText xml:space="preserve"> PAGEREF _Toc503447836 \h </w:instrText>
        </w:r>
        <w:r>
          <w:rPr>
            <w:noProof/>
            <w:webHidden/>
          </w:rPr>
        </w:r>
        <w:r>
          <w:rPr>
            <w:noProof/>
            <w:webHidden/>
          </w:rPr>
          <w:fldChar w:fldCharType="separate"/>
        </w:r>
        <w:r>
          <w:rPr>
            <w:noProof/>
            <w:webHidden/>
          </w:rPr>
          <w:t>27</w:t>
        </w:r>
        <w:r>
          <w:rPr>
            <w:noProof/>
            <w:webHidden/>
          </w:rPr>
          <w:fldChar w:fldCharType="end"/>
        </w:r>
      </w:hyperlink>
    </w:p>
    <w:p w14:paraId="25D3E911" w14:textId="13F710C3" w:rsidR="008F20AE" w:rsidRDefault="008F20AE">
      <w:pPr>
        <w:pStyle w:val="ndicedeIlustraes"/>
        <w:tabs>
          <w:tab w:val="right" w:leader="dot" w:pos="8488"/>
        </w:tabs>
        <w:rPr>
          <w:rFonts w:eastAsiaTheme="minorEastAsia"/>
          <w:noProof/>
          <w:lang w:eastAsia="pt-PT"/>
        </w:rPr>
      </w:pPr>
      <w:hyperlink r:id="rId14" w:anchor="_Toc503447837" w:history="1">
        <w:r w:rsidRPr="00FB1BBB">
          <w:rPr>
            <w:rStyle w:val="Hiperligao"/>
            <w:noProof/>
          </w:rPr>
          <w:t>Ilustração 6 - Diagrama de sequencia Apagar Equipamentos</w:t>
        </w:r>
        <w:r>
          <w:rPr>
            <w:noProof/>
            <w:webHidden/>
          </w:rPr>
          <w:tab/>
        </w:r>
        <w:r>
          <w:rPr>
            <w:noProof/>
            <w:webHidden/>
          </w:rPr>
          <w:fldChar w:fldCharType="begin"/>
        </w:r>
        <w:r>
          <w:rPr>
            <w:noProof/>
            <w:webHidden/>
          </w:rPr>
          <w:instrText xml:space="preserve"> PAGEREF _Toc503447837 \h </w:instrText>
        </w:r>
        <w:r>
          <w:rPr>
            <w:noProof/>
            <w:webHidden/>
          </w:rPr>
        </w:r>
        <w:r>
          <w:rPr>
            <w:noProof/>
            <w:webHidden/>
          </w:rPr>
          <w:fldChar w:fldCharType="separate"/>
        </w:r>
        <w:r>
          <w:rPr>
            <w:noProof/>
            <w:webHidden/>
          </w:rPr>
          <w:t>27</w:t>
        </w:r>
        <w:r>
          <w:rPr>
            <w:noProof/>
            <w:webHidden/>
          </w:rPr>
          <w:fldChar w:fldCharType="end"/>
        </w:r>
      </w:hyperlink>
    </w:p>
    <w:p w14:paraId="4DA1058B" w14:textId="5CE64645" w:rsidR="008F20AE" w:rsidRDefault="008F20AE">
      <w:pPr>
        <w:pStyle w:val="ndicedeIlustraes"/>
        <w:tabs>
          <w:tab w:val="right" w:leader="dot" w:pos="8488"/>
        </w:tabs>
        <w:rPr>
          <w:rFonts w:eastAsiaTheme="minorEastAsia"/>
          <w:noProof/>
          <w:lang w:eastAsia="pt-PT"/>
        </w:rPr>
      </w:pPr>
      <w:hyperlink r:id="rId15" w:anchor="_Toc503447838" w:history="1">
        <w:r w:rsidRPr="00FB1BBB">
          <w:rPr>
            <w:rStyle w:val="Hiperligao"/>
            <w:noProof/>
          </w:rPr>
          <w:t>Ilustração 7 - Diagrama de sequencia Inserir Equipamentos</w:t>
        </w:r>
        <w:r>
          <w:rPr>
            <w:noProof/>
            <w:webHidden/>
          </w:rPr>
          <w:tab/>
        </w:r>
        <w:r>
          <w:rPr>
            <w:noProof/>
            <w:webHidden/>
          </w:rPr>
          <w:fldChar w:fldCharType="begin"/>
        </w:r>
        <w:r>
          <w:rPr>
            <w:noProof/>
            <w:webHidden/>
          </w:rPr>
          <w:instrText xml:space="preserve"> PAGEREF _Toc503447838 \h </w:instrText>
        </w:r>
        <w:r>
          <w:rPr>
            <w:noProof/>
            <w:webHidden/>
          </w:rPr>
        </w:r>
        <w:r>
          <w:rPr>
            <w:noProof/>
            <w:webHidden/>
          </w:rPr>
          <w:fldChar w:fldCharType="separate"/>
        </w:r>
        <w:r>
          <w:rPr>
            <w:noProof/>
            <w:webHidden/>
          </w:rPr>
          <w:t>28</w:t>
        </w:r>
        <w:r>
          <w:rPr>
            <w:noProof/>
            <w:webHidden/>
          </w:rPr>
          <w:fldChar w:fldCharType="end"/>
        </w:r>
      </w:hyperlink>
    </w:p>
    <w:p w14:paraId="355E9391" w14:textId="1BB4F397" w:rsidR="008F20AE" w:rsidRDefault="008F20AE">
      <w:pPr>
        <w:pStyle w:val="ndicedeIlustraes"/>
        <w:tabs>
          <w:tab w:val="right" w:leader="dot" w:pos="8488"/>
        </w:tabs>
        <w:rPr>
          <w:rFonts w:eastAsiaTheme="minorEastAsia"/>
          <w:noProof/>
          <w:lang w:eastAsia="pt-PT"/>
        </w:rPr>
      </w:pPr>
      <w:hyperlink r:id="rId16" w:anchor="_Toc503447839" w:history="1">
        <w:r w:rsidRPr="00FB1BBB">
          <w:rPr>
            <w:rStyle w:val="Hiperligao"/>
            <w:noProof/>
          </w:rPr>
          <w:t>Ilustração 8 - Diagrama de sequencia Apagar Requisitos</w:t>
        </w:r>
        <w:r>
          <w:rPr>
            <w:noProof/>
            <w:webHidden/>
          </w:rPr>
          <w:tab/>
        </w:r>
        <w:r>
          <w:rPr>
            <w:noProof/>
            <w:webHidden/>
          </w:rPr>
          <w:fldChar w:fldCharType="begin"/>
        </w:r>
        <w:r>
          <w:rPr>
            <w:noProof/>
            <w:webHidden/>
          </w:rPr>
          <w:instrText xml:space="preserve"> PAGEREF _Toc503447839 \h </w:instrText>
        </w:r>
        <w:r>
          <w:rPr>
            <w:noProof/>
            <w:webHidden/>
          </w:rPr>
        </w:r>
        <w:r>
          <w:rPr>
            <w:noProof/>
            <w:webHidden/>
          </w:rPr>
          <w:fldChar w:fldCharType="separate"/>
        </w:r>
        <w:r>
          <w:rPr>
            <w:noProof/>
            <w:webHidden/>
          </w:rPr>
          <w:t>28</w:t>
        </w:r>
        <w:r>
          <w:rPr>
            <w:noProof/>
            <w:webHidden/>
          </w:rPr>
          <w:fldChar w:fldCharType="end"/>
        </w:r>
      </w:hyperlink>
    </w:p>
    <w:p w14:paraId="084FF500" w14:textId="388271BF" w:rsidR="008F20AE" w:rsidRDefault="008F20AE">
      <w:pPr>
        <w:pStyle w:val="ndicedeIlustraes"/>
        <w:tabs>
          <w:tab w:val="right" w:leader="dot" w:pos="8488"/>
        </w:tabs>
        <w:rPr>
          <w:rFonts w:eastAsiaTheme="minorEastAsia"/>
          <w:noProof/>
          <w:lang w:eastAsia="pt-PT"/>
        </w:rPr>
      </w:pPr>
      <w:hyperlink r:id="rId17" w:anchor="_Toc503447840" w:history="1">
        <w:r w:rsidRPr="00FB1BBB">
          <w:rPr>
            <w:rStyle w:val="Hiperligao"/>
            <w:noProof/>
          </w:rPr>
          <w:t>Ilustração 9 - Diagrama de sequencia Atualizar Requisitos</w:t>
        </w:r>
        <w:r>
          <w:rPr>
            <w:noProof/>
            <w:webHidden/>
          </w:rPr>
          <w:tab/>
        </w:r>
        <w:r>
          <w:rPr>
            <w:noProof/>
            <w:webHidden/>
          </w:rPr>
          <w:fldChar w:fldCharType="begin"/>
        </w:r>
        <w:r>
          <w:rPr>
            <w:noProof/>
            <w:webHidden/>
          </w:rPr>
          <w:instrText xml:space="preserve"> PAGEREF _Toc503447840 \h </w:instrText>
        </w:r>
        <w:r>
          <w:rPr>
            <w:noProof/>
            <w:webHidden/>
          </w:rPr>
        </w:r>
        <w:r>
          <w:rPr>
            <w:noProof/>
            <w:webHidden/>
          </w:rPr>
          <w:fldChar w:fldCharType="separate"/>
        </w:r>
        <w:r>
          <w:rPr>
            <w:noProof/>
            <w:webHidden/>
          </w:rPr>
          <w:t>29</w:t>
        </w:r>
        <w:r>
          <w:rPr>
            <w:noProof/>
            <w:webHidden/>
          </w:rPr>
          <w:fldChar w:fldCharType="end"/>
        </w:r>
      </w:hyperlink>
    </w:p>
    <w:p w14:paraId="7E76B3DF" w14:textId="368D3FD4" w:rsidR="008F20AE" w:rsidRDefault="008F20AE">
      <w:pPr>
        <w:pStyle w:val="ndicedeIlustraes"/>
        <w:tabs>
          <w:tab w:val="right" w:leader="dot" w:pos="8488"/>
        </w:tabs>
        <w:rPr>
          <w:rFonts w:eastAsiaTheme="minorEastAsia"/>
          <w:noProof/>
          <w:lang w:eastAsia="pt-PT"/>
        </w:rPr>
      </w:pPr>
      <w:hyperlink r:id="rId18" w:anchor="_Toc503447841" w:history="1">
        <w:r w:rsidRPr="00FB1BBB">
          <w:rPr>
            <w:rStyle w:val="Hiperligao"/>
            <w:noProof/>
          </w:rPr>
          <w:t>Ilustração 10 - Diagrama de sequencia Consultar Trilhos</w:t>
        </w:r>
        <w:r>
          <w:rPr>
            <w:noProof/>
            <w:webHidden/>
          </w:rPr>
          <w:tab/>
        </w:r>
        <w:r>
          <w:rPr>
            <w:noProof/>
            <w:webHidden/>
          </w:rPr>
          <w:fldChar w:fldCharType="begin"/>
        </w:r>
        <w:r>
          <w:rPr>
            <w:noProof/>
            <w:webHidden/>
          </w:rPr>
          <w:instrText xml:space="preserve"> PAGEREF _Toc503447841 \h </w:instrText>
        </w:r>
        <w:r>
          <w:rPr>
            <w:noProof/>
            <w:webHidden/>
          </w:rPr>
        </w:r>
        <w:r>
          <w:rPr>
            <w:noProof/>
            <w:webHidden/>
          </w:rPr>
          <w:fldChar w:fldCharType="separate"/>
        </w:r>
        <w:r>
          <w:rPr>
            <w:noProof/>
            <w:webHidden/>
          </w:rPr>
          <w:t>29</w:t>
        </w:r>
        <w:r>
          <w:rPr>
            <w:noProof/>
            <w:webHidden/>
          </w:rPr>
          <w:fldChar w:fldCharType="end"/>
        </w:r>
      </w:hyperlink>
    </w:p>
    <w:p w14:paraId="2ADF7F07" w14:textId="44E20FA5" w:rsidR="008F20AE" w:rsidRDefault="008F20AE">
      <w:pPr>
        <w:pStyle w:val="ndicedeIlustraes"/>
        <w:tabs>
          <w:tab w:val="right" w:leader="dot" w:pos="8488"/>
        </w:tabs>
        <w:rPr>
          <w:rFonts w:eastAsiaTheme="minorEastAsia"/>
          <w:noProof/>
          <w:lang w:eastAsia="pt-PT"/>
        </w:rPr>
      </w:pPr>
      <w:hyperlink r:id="rId19" w:anchor="_Toc503447842" w:history="1">
        <w:r w:rsidRPr="00FB1BBB">
          <w:rPr>
            <w:rStyle w:val="Hiperligao"/>
            <w:noProof/>
          </w:rPr>
          <w:t>Ilustração 11 - Diagrama de Classes</w:t>
        </w:r>
        <w:r>
          <w:rPr>
            <w:noProof/>
            <w:webHidden/>
          </w:rPr>
          <w:tab/>
        </w:r>
        <w:r>
          <w:rPr>
            <w:noProof/>
            <w:webHidden/>
          </w:rPr>
          <w:fldChar w:fldCharType="begin"/>
        </w:r>
        <w:r>
          <w:rPr>
            <w:noProof/>
            <w:webHidden/>
          </w:rPr>
          <w:instrText xml:space="preserve"> PAGEREF _Toc503447842 \h </w:instrText>
        </w:r>
        <w:r>
          <w:rPr>
            <w:noProof/>
            <w:webHidden/>
          </w:rPr>
        </w:r>
        <w:r>
          <w:rPr>
            <w:noProof/>
            <w:webHidden/>
          </w:rPr>
          <w:fldChar w:fldCharType="separate"/>
        </w:r>
        <w:r>
          <w:rPr>
            <w:noProof/>
            <w:webHidden/>
          </w:rPr>
          <w:t>30</w:t>
        </w:r>
        <w:r>
          <w:rPr>
            <w:noProof/>
            <w:webHidden/>
          </w:rPr>
          <w:fldChar w:fldCharType="end"/>
        </w:r>
      </w:hyperlink>
    </w:p>
    <w:p w14:paraId="5B1903B0" w14:textId="1AAB04EA" w:rsidR="008F20AE" w:rsidRDefault="008F20AE">
      <w:pPr>
        <w:pStyle w:val="ndicedeIlustraes"/>
        <w:tabs>
          <w:tab w:val="right" w:leader="dot" w:pos="8488"/>
        </w:tabs>
        <w:rPr>
          <w:rFonts w:eastAsiaTheme="minorEastAsia"/>
          <w:noProof/>
          <w:lang w:eastAsia="pt-PT"/>
        </w:rPr>
      </w:pPr>
      <w:hyperlink r:id="rId20" w:anchor="_Toc503447843" w:history="1">
        <w:r w:rsidRPr="00FB1BBB">
          <w:rPr>
            <w:rStyle w:val="Hiperligao"/>
            <w:noProof/>
          </w:rPr>
          <w:t>Ilustração 12 - Diagrama de Estados</w:t>
        </w:r>
        <w:r>
          <w:rPr>
            <w:noProof/>
            <w:webHidden/>
          </w:rPr>
          <w:tab/>
        </w:r>
        <w:r>
          <w:rPr>
            <w:noProof/>
            <w:webHidden/>
          </w:rPr>
          <w:fldChar w:fldCharType="begin"/>
        </w:r>
        <w:r>
          <w:rPr>
            <w:noProof/>
            <w:webHidden/>
          </w:rPr>
          <w:instrText xml:space="preserve"> PAGEREF _Toc503447843 \h </w:instrText>
        </w:r>
        <w:r>
          <w:rPr>
            <w:noProof/>
            <w:webHidden/>
          </w:rPr>
        </w:r>
        <w:r>
          <w:rPr>
            <w:noProof/>
            <w:webHidden/>
          </w:rPr>
          <w:fldChar w:fldCharType="separate"/>
        </w:r>
        <w:r>
          <w:rPr>
            <w:noProof/>
            <w:webHidden/>
          </w:rPr>
          <w:t>31</w:t>
        </w:r>
        <w:r>
          <w:rPr>
            <w:noProof/>
            <w:webHidden/>
          </w:rPr>
          <w:fldChar w:fldCharType="end"/>
        </w:r>
      </w:hyperlink>
    </w:p>
    <w:p w14:paraId="69AF501A" w14:textId="61C4D2F5" w:rsidR="008F20AE" w:rsidRDefault="008F20AE">
      <w:pPr>
        <w:pStyle w:val="ndicedeIlustraes"/>
        <w:tabs>
          <w:tab w:val="right" w:leader="dot" w:pos="8488"/>
        </w:tabs>
        <w:rPr>
          <w:rFonts w:eastAsiaTheme="minorEastAsia"/>
          <w:noProof/>
          <w:lang w:eastAsia="pt-PT"/>
        </w:rPr>
      </w:pPr>
      <w:hyperlink r:id="rId21" w:anchor="_Toc503447844" w:history="1">
        <w:r w:rsidRPr="00FB1BBB">
          <w:rPr>
            <w:rStyle w:val="Hiperligao"/>
            <w:noProof/>
          </w:rPr>
          <w:t>Ilustração 13 - Diagrama de Pacotes</w:t>
        </w:r>
        <w:r>
          <w:rPr>
            <w:noProof/>
            <w:webHidden/>
          </w:rPr>
          <w:tab/>
        </w:r>
        <w:r>
          <w:rPr>
            <w:noProof/>
            <w:webHidden/>
          </w:rPr>
          <w:fldChar w:fldCharType="begin"/>
        </w:r>
        <w:r>
          <w:rPr>
            <w:noProof/>
            <w:webHidden/>
          </w:rPr>
          <w:instrText xml:space="preserve"> PAGEREF _Toc503447844 \h </w:instrText>
        </w:r>
        <w:r>
          <w:rPr>
            <w:noProof/>
            <w:webHidden/>
          </w:rPr>
        </w:r>
        <w:r>
          <w:rPr>
            <w:noProof/>
            <w:webHidden/>
          </w:rPr>
          <w:fldChar w:fldCharType="separate"/>
        </w:r>
        <w:r>
          <w:rPr>
            <w:noProof/>
            <w:webHidden/>
          </w:rPr>
          <w:t>32</w:t>
        </w:r>
        <w:r>
          <w:rPr>
            <w:noProof/>
            <w:webHidden/>
          </w:rPr>
          <w:fldChar w:fldCharType="end"/>
        </w:r>
      </w:hyperlink>
    </w:p>
    <w:p w14:paraId="05A0D522" w14:textId="627804E4" w:rsidR="008F20AE" w:rsidRDefault="008F20AE">
      <w:pPr>
        <w:pStyle w:val="ndicedeIlustraes"/>
        <w:tabs>
          <w:tab w:val="right" w:leader="dot" w:pos="8488"/>
        </w:tabs>
        <w:rPr>
          <w:rFonts w:eastAsiaTheme="minorEastAsia"/>
          <w:noProof/>
          <w:lang w:eastAsia="pt-PT"/>
        </w:rPr>
      </w:pPr>
      <w:hyperlink r:id="rId22" w:anchor="_Toc503447845" w:history="1">
        <w:r w:rsidRPr="00FB1BBB">
          <w:rPr>
            <w:rStyle w:val="Hiperligao"/>
            <w:noProof/>
          </w:rPr>
          <w:t>Ilustração 14 - Diagrama de instalação</w:t>
        </w:r>
        <w:r>
          <w:rPr>
            <w:noProof/>
            <w:webHidden/>
          </w:rPr>
          <w:tab/>
        </w:r>
        <w:r>
          <w:rPr>
            <w:noProof/>
            <w:webHidden/>
          </w:rPr>
          <w:fldChar w:fldCharType="begin"/>
        </w:r>
        <w:r>
          <w:rPr>
            <w:noProof/>
            <w:webHidden/>
          </w:rPr>
          <w:instrText xml:space="preserve"> PAGEREF _Toc503447845 \h </w:instrText>
        </w:r>
        <w:r>
          <w:rPr>
            <w:noProof/>
            <w:webHidden/>
          </w:rPr>
        </w:r>
        <w:r>
          <w:rPr>
            <w:noProof/>
            <w:webHidden/>
          </w:rPr>
          <w:fldChar w:fldCharType="separate"/>
        </w:r>
        <w:r>
          <w:rPr>
            <w:noProof/>
            <w:webHidden/>
          </w:rPr>
          <w:t>33</w:t>
        </w:r>
        <w:r>
          <w:rPr>
            <w:noProof/>
            <w:webHidden/>
          </w:rPr>
          <w:fldChar w:fldCharType="end"/>
        </w:r>
      </w:hyperlink>
    </w:p>
    <w:p w14:paraId="061D2B1C" w14:textId="77777777" w:rsidR="008F20AE" w:rsidRDefault="008F20AE">
      <w:pPr>
        <w:pStyle w:val="ndicedeIlustraes"/>
        <w:tabs>
          <w:tab w:val="right" w:leader="dot" w:pos="8488"/>
        </w:tabs>
        <w:rPr>
          <w:rFonts w:eastAsiaTheme="minorEastAsia"/>
          <w:noProof/>
          <w:lang w:eastAsia="pt-PT"/>
        </w:rPr>
      </w:pPr>
      <w:hyperlink w:anchor="_Toc503447846" w:history="1">
        <w:r w:rsidRPr="00FB1BBB">
          <w:rPr>
            <w:rStyle w:val="Hiperligao"/>
            <w:noProof/>
          </w:rPr>
          <w:t>Ilustração 15 - Diagrama de Componentes Eliminar Cuidados a Ter</w:t>
        </w:r>
        <w:r>
          <w:rPr>
            <w:noProof/>
            <w:webHidden/>
          </w:rPr>
          <w:tab/>
        </w:r>
        <w:r>
          <w:rPr>
            <w:noProof/>
            <w:webHidden/>
          </w:rPr>
          <w:fldChar w:fldCharType="begin"/>
        </w:r>
        <w:r>
          <w:rPr>
            <w:noProof/>
            <w:webHidden/>
          </w:rPr>
          <w:instrText xml:space="preserve"> PAGEREF _Toc503447846 \h </w:instrText>
        </w:r>
        <w:r>
          <w:rPr>
            <w:noProof/>
            <w:webHidden/>
          </w:rPr>
        </w:r>
        <w:r>
          <w:rPr>
            <w:noProof/>
            <w:webHidden/>
          </w:rPr>
          <w:fldChar w:fldCharType="separate"/>
        </w:r>
        <w:r>
          <w:rPr>
            <w:noProof/>
            <w:webHidden/>
          </w:rPr>
          <w:t>33</w:t>
        </w:r>
        <w:r>
          <w:rPr>
            <w:noProof/>
            <w:webHidden/>
          </w:rPr>
          <w:fldChar w:fldCharType="end"/>
        </w:r>
      </w:hyperlink>
    </w:p>
    <w:p w14:paraId="280B75AA" w14:textId="21785C4F" w:rsidR="008F20AE" w:rsidRDefault="008F20AE">
      <w:pPr>
        <w:pStyle w:val="ndicedeIlustraes"/>
        <w:tabs>
          <w:tab w:val="right" w:leader="dot" w:pos="8488"/>
        </w:tabs>
        <w:rPr>
          <w:rFonts w:eastAsiaTheme="minorEastAsia"/>
          <w:noProof/>
          <w:lang w:eastAsia="pt-PT"/>
        </w:rPr>
      </w:pPr>
      <w:hyperlink r:id="rId23" w:anchor="_Toc503447847" w:history="1">
        <w:r w:rsidRPr="00FB1BBB">
          <w:rPr>
            <w:rStyle w:val="Hiperligao"/>
            <w:noProof/>
          </w:rPr>
          <w:t>Ilustração 16 - Diagrama de Componentes Eliminar Equipamentos</w:t>
        </w:r>
        <w:r>
          <w:rPr>
            <w:noProof/>
            <w:webHidden/>
          </w:rPr>
          <w:tab/>
        </w:r>
        <w:r>
          <w:rPr>
            <w:noProof/>
            <w:webHidden/>
          </w:rPr>
          <w:fldChar w:fldCharType="begin"/>
        </w:r>
        <w:r>
          <w:rPr>
            <w:noProof/>
            <w:webHidden/>
          </w:rPr>
          <w:instrText xml:space="preserve"> PAGEREF _Toc503447847 \h </w:instrText>
        </w:r>
        <w:r>
          <w:rPr>
            <w:noProof/>
            <w:webHidden/>
          </w:rPr>
        </w:r>
        <w:r>
          <w:rPr>
            <w:noProof/>
            <w:webHidden/>
          </w:rPr>
          <w:fldChar w:fldCharType="separate"/>
        </w:r>
        <w:r>
          <w:rPr>
            <w:noProof/>
            <w:webHidden/>
          </w:rPr>
          <w:t>34</w:t>
        </w:r>
        <w:r>
          <w:rPr>
            <w:noProof/>
            <w:webHidden/>
          </w:rPr>
          <w:fldChar w:fldCharType="end"/>
        </w:r>
      </w:hyperlink>
    </w:p>
    <w:p w14:paraId="5AADBFD7" w14:textId="66C2D273" w:rsidR="008F20AE" w:rsidRDefault="008F20AE">
      <w:pPr>
        <w:pStyle w:val="ndicedeIlustraes"/>
        <w:tabs>
          <w:tab w:val="right" w:leader="dot" w:pos="8488"/>
        </w:tabs>
        <w:rPr>
          <w:rFonts w:eastAsiaTheme="minorEastAsia"/>
          <w:noProof/>
          <w:lang w:eastAsia="pt-PT"/>
        </w:rPr>
      </w:pPr>
      <w:hyperlink r:id="rId24" w:anchor="_Toc503447848" w:history="1">
        <w:r w:rsidRPr="00FB1BBB">
          <w:rPr>
            <w:rStyle w:val="Hiperligao"/>
            <w:noProof/>
          </w:rPr>
          <w:t>Ilustração 17 - Diagrama de Componentes Editar Estatísticas</w:t>
        </w:r>
        <w:r>
          <w:rPr>
            <w:noProof/>
            <w:webHidden/>
          </w:rPr>
          <w:tab/>
        </w:r>
        <w:r>
          <w:rPr>
            <w:noProof/>
            <w:webHidden/>
          </w:rPr>
          <w:fldChar w:fldCharType="begin"/>
        </w:r>
        <w:r>
          <w:rPr>
            <w:noProof/>
            <w:webHidden/>
          </w:rPr>
          <w:instrText xml:space="preserve"> PAGEREF _Toc503447848 \h </w:instrText>
        </w:r>
        <w:r>
          <w:rPr>
            <w:noProof/>
            <w:webHidden/>
          </w:rPr>
        </w:r>
        <w:r>
          <w:rPr>
            <w:noProof/>
            <w:webHidden/>
          </w:rPr>
          <w:fldChar w:fldCharType="separate"/>
        </w:r>
        <w:r>
          <w:rPr>
            <w:noProof/>
            <w:webHidden/>
          </w:rPr>
          <w:t>34</w:t>
        </w:r>
        <w:r>
          <w:rPr>
            <w:noProof/>
            <w:webHidden/>
          </w:rPr>
          <w:fldChar w:fldCharType="end"/>
        </w:r>
      </w:hyperlink>
    </w:p>
    <w:p w14:paraId="56A58713" w14:textId="63BD4D01" w:rsidR="008F20AE" w:rsidRDefault="008F20AE">
      <w:pPr>
        <w:pStyle w:val="ndicedeIlustraes"/>
        <w:tabs>
          <w:tab w:val="right" w:leader="dot" w:pos="8488"/>
        </w:tabs>
        <w:rPr>
          <w:rFonts w:eastAsiaTheme="minorEastAsia"/>
          <w:noProof/>
          <w:lang w:eastAsia="pt-PT"/>
        </w:rPr>
      </w:pPr>
      <w:hyperlink r:id="rId25" w:anchor="_Toc503447849" w:history="1">
        <w:r w:rsidRPr="00FB1BBB">
          <w:rPr>
            <w:rStyle w:val="Hiperligao"/>
            <w:noProof/>
          </w:rPr>
          <w:t>Ilustração 18 - Diagrama de Componentes Eliminar Primeiros Socorros</w:t>
        </w:r>
        <w:r>
          <w:rPr>
            <w:noProof/>
            <w:webHidden/>
          </w:rPr>
          <w:tab/>
        </w:r>
        <w:r>
          <w:rPr>
            <w:noProof/>
            <w:webHidden/>
          </w:rPr>
          <w:fldChar w:fldCharType="begin"/>
        </w:r>
        <w:r>
          <w:rPr>
            <w:noProof/>
            <w:webHidden/>
          </w:rPr>
          <w:instrText xml:space="preserve"> PAGEREF _Toc503447849 \h </w:instrText>
        </w:r>
        <w:r>
          <w:rPr>
            <w:noProof/>
            <w:webHidden/>
          </w:rPr>
        </w:r>
        <w:r>
          <w:rPr>
            <w:noProof/>
            <w:webHidden/>
          </w:rPr>
          <w:fldChar w:fldCharType="separate"/>
        </w:r>
        <w:r>
          <w:rPr>
            <w:noProof/>
            <w:webHidden/>
          </w:rPr>
          <w:t>35</w:t>
        </w:r>
        <w:r>
          <w:rPr>
            <w:noProof/>
            <w:webHidden/>
          </w:rPr>
          <w:fldChar w:fldCharType="end"/>
        </w:r>
      </w:hyperlink>
    </w:p>
    <w:p w14:paraId="273BDA4A" w14:textId="10878B94" w:rsidR="008F20AE" w:rsidRDefault="008F20AE">
      <w:pPr>
        <w:pStyle w:val="ndicedeIlustraes"/>
        <w:tabs>
          <w:tab w:val="right" w:leader="dot" w:pos="8488"/>
        </w:tabs>
        <w:rPr>
          <w:rFonts w:eastAsiaTheme="minorEastAsia"/>
          <w:noProof/>
          <w:lang w:eastAsia="pt-PT"/>
        </w:rPr>
      </w:pPr>
      <w:hyperlink r:id="rId26" w:anchor="_Toc503447850" w:history="1">
        <w:r w:rsidRPr="00FB1BBB">
          <w:rPr>
            <w:rStyle w:val="Hiperligao"/>
            <w:noProof/>
          </w:rPr>
          <w:t>Ilustração 19 - Diagrama de Componentes Eliminar Requisitos</w:t>
        </w:r>
        <w:r>
          <w:rPr>
            <w:noProof/>
            <w:webHidden/>
          </w:rPr>
          <w:tab/>
        </w:r>
        <w:r>
          <w:rPr>
            <w:noProof/>
            <w:webHidden/>
          </w:rPr>
          <w:fldChar w:fldCharType="begin"/>
        </w:r>
        <w:r>
          <w:rPr>
            <w:noProof/>
            <w:webHidden/>
          </w:rPr>
          <w:instrText xml:space="preserve"> PAGEREF _Toc503447850 \h </w:instrText>
        </w:r>
        <w:r>
          <w:rPr>
            <w:noProof/>
            <w:webHidden/>
          </w:rPr>
        </w:r>
        <w:r>
          <w:rPr>
            <w:noProof/>
            <w:webHidden/>
          </w:rPr>
          <w:fldChar w:fldCharType="separate"/>
        </w:r>
        <w:r>
          <w:rPr>
            <w:noProof/>
            <w:webHidden/>
          </w:rPr>
          <w:t>35</w:t>
        </w:r>
        <w:r>
          <w:rPr>
            <w:noProof/>
            <w:webHidden/>
          </w:rPr>
          <w:fldChar w:fldCharType="end"/>
        </w:r>
      </w:hyperlink>
    </w:p>
    <w:p w14:paraId="3E32226C" w14:textId="264E3727" w:rsidR="008F20AE" w:rsidRDefault="008F20AE">
      <w:pPr>
        <w:pStyle w:val="ndicedeIlustraes"/>
        <w:tabs>
          <w:tab w:val="right" w:leader="dot" w:pos="8488"/>
        </w:tabs>
        <w:rPr>
          <w:rFonts w:eastAsiaTheme="minorEastAsia"/>
          <w:noProof/>
          <w:lang w:eastAsia="pt-PT"/>
        </w:rPr>
      </w:pPr>
      <w:hyperlink r:id="rId27" w:anchor="_Toc503447851" w:history="1">
        <w:r w:rsidRPr="00FB1BBB">
          <w:rPr>
            <w:rStyle w:val="Hiperligao"/>
            <w:noProof/>
          </w:rPr>
          <w:t>Ilustração 20 - Diagrama de Atividade Inserir Equipamentos</w:t>
        </w:r>
        <w:r>
          <w:rPr>
            <w:noProof/>
            <w:webHidden/>
          </w:rPr>
          <w:tab/>
        </w:r>
        <w:r>
          <w:rPr>
            <w:noProof/>
            <w:webHidden/>
          </w:rPr>
          <w:fldChar w:fldCharType="begin"/>
        </w:r>
        <w:r>
          <w:rPr>
            <w:noProof/>
            <w:webHidden/>
          </w:rPr>
          <w:instrText xml:space="preserve"> PAGEREF _Toc503447851 \h </w:instrText>
        </w:r>
        <w:r>
          <w:rPr>
            <w:noProof/>
            <w:webHidden/>
          </w:rPr>
        </w:r>
        <w:r>
          <w:rPr>
            <w:noProof/>
            <w:webHidden/>
          </w:rPr>
          <w:fldChar w:fldCharType="separate"/>
        </w:r>
        <w:r>
          <w:rPr>
            <w:noProof/>
            <w:webHidden/>
          </w:rPr>
          <w:t>36</w:t>
        </w:r>
        <w:r>
          <w:rPr>
            <w:noProof/>
            <w:webHidden/>
          </w:rPr>
          <w:fldChar w:fldCharType="end"/>
        </w:r>
      </w:hyperlink>
    </w:p>
    <w:p w14:paraId="5068357A" w14:textId="77777777" w:rsidR="008F20AE" w:rsidRDefault="008F20AE">
      <w:r>
        <w:fldChar w:fldCharType="end"/>
      </w:r>
    </w:p>
    <w:p w14:paraId="48D87298" w14:textId="77777777" w:rsidR="008F20AE" w:rsidRDefault="008F20AE"/>
    <w:p w14:paraId="32B112ED" w14:textId="77777777" w:rsidR="008F20AE" w:rsidRDefault="008F20AE"/>
    <w:p w14:paraId="4E2FE28B" w14:textId="77777777" w:rsidR="008F20AE" w:rsidRDefault="008F20AE"/>
    <w:p w14:paraId="1E12BD2C" w14:textId="77777777" w:rsidR="008F20AE" w:rsidRDefault="008F20AE"/>
    <w:p w14:paraId="4FF0102F" w14:textId="77777777" w:rsidR="008F20AE" w:rsidRDefault="008F20AE"/>
    <w:p w14:paraId="47A9B4B0" w14:textId="77777777" w:rsidR="008F20AE" w:rsidRDefault="008F20AE"/>
    <w:p w14:paraId="5485A711" w14:textId="77777777" w:rsidR="008F20AE" w:rsidRDefault="008F20AE"/>
    <w:p w14:paraId="26671CEE" w14:textId="77777777" w:rsidR="008F20AE" w:rsidRDefault="008F20AE"/>
    <w:p w14:paraId="5CCDA390" w14:textId="77777777" w:rsidR="008F20AE" w:rsidRDefault="008F20AE"/>
    <w:p w14:paraId="5808A1A1" w14:textId="77777777" w:rsidR="008F20AE" w:rsidRDefault="008F20AE"/>
    <w:p w14:paraId="5E2D80EB" w14:textId="77777777" w:rsidR="008F20AE" w:rsidRDefault="008F20AE"/>
    <w:p w14:paraId="12B792A3" w14:textId="77777777" w:rsidR="008F20AE" w:rsidRDefault="008F20AE"/>
    <w:p w14:paraId="278133D5" w14:textId="77777777" w:rsidR="008F20AE" w:rsidRDefault="008F20AE"/>
    <w:p w14:paraId="22AE4A32" w14:textId="77777777" w:rsidR="008F20AE" w:rsidRDefault="008F20AE"/>
    <w:p w14:paraId="13613583" w14:textId="77777777" w:rsidR="008F20AE" w:rsidRDefault="008F20AE"/>
    <w:p w14:paraId="134E91CC" w14:textId="77777777" w:rsidR="008F20AE" w:rsidRDefault="008F20AE"/>
    <w:p w14:paraId="483C0338" w14:textId="77777777" w:rsidR="008F20AE" w:rsidRDefault="008F20AE"/>
    <w:p w14:paraId="41545974" w14:textId="77777777" w:rsidR="008F20AE" w:rsidRDefault="008F20AE"/>
    <w:p w14:paraId="5BF89660" w14:textId="77777777" w:rsidR="008F20AE" w:rsidRDefault="008F20AE"/>
    <w:p w14:paraId="6AADB58B" w14:textId="77777777" w:rsidR="008F20AE" w:rsidRDefault="008F20AE"/>
    <w:p w14:paraId="0B7E7197" w14:textId="77777777" w:rsidR="00C03909" w:rsidRDefault="00C03909" w:rsidP="00C03909">
      <w:pPr>
        <w:pStyle w:val="Cabealho1"/>
      </w:pPr>
      <w:bookmarkStart w:id="1" w:name="_Toc503448508"/>
      <w:r>
        <w:t>Descrição do tema do projeto</w:t>
      </w:r>
      <w:bookmarkEnd w:id="1"/>
    </w:p>
    <w:p w14:paraId="65963A7A" w14:textId="77777777" w:rsidR="00C03909" w:rsidRDefault="00C03909" w:rsidP="00C03909"/>
    <w:p w14:paraId="6B7B2899" w14:textId="77777777" w:rsidR="005E3A99" w:rsidRDefault="005E3A99" w:rsidP="00DD3197">
      <w:pPr>
        <w:ind w:firstLine="708"/>
        <w:jc w:val="both"/>
        <w:rPr>
          <w:sz w:val="22"/>
          <w:szCs w:val="22"/>
        </w:rPr>
      </w:pPr>
    </w:p>
    <w:p w14:paraId="4F4E532E" w14:textId="77777777" w:rsidR="00DD3197" w:rsidRPr="00E73DD8" w:rsidRDefault="00DD3197" w:rsidP="00DD3197">
      <w:pPr>
        <w:ind w:firstLine="708"/>
        <w:jc w:val="both"/>
        <w:rPr>
          <w:sz w:val="22"/>
          <w:szCs w:val="22"/>
        </w:rPr>
      </w:pPr>
      <w:r w:rsidRPr="00E73DD8">
        <w:rPr>
          <w:sz w:val="22"/>
          <w:szCs w:val="22"/>
        </w:rPr>
        <w:t>Trials4Health é uma aplicação para o telemóvel desenvolvido pelo Instituto Politécnico da Guarda, Instituto Politécnico de Bragança e a Startup Kinematix Sense, que reúnem uma equipa interdisciplinar constituída por especialistas na área das Ciências da Computação, Ciências do Desporto, Engenharia Biomédica e na prática de desportos outdoor.</w:t>
      </w:r>
    </w:p>
    <w:p w14:paraId="0AD9E507" w14:textId="77777777" w:rsidR="00DD3197" w:rsidRPr="00E73DD8" w:rsidRDefault="00DD3197" w:rsidP="00DD3197">
      <w:pPr>
        <w:jc w:val="both"/>
        <w:rPr>
          <w:sz w:val="22"/>
          <w:szCs w:val="22"/>
        </w:rPr>
      </w:pPr>
    </w:p>
    <w:p w14:paraId="643404CC" w14:textId="77777777" w:rsidR="00DD3197" w:rsidRPr="00E73DD8" w:rsidRDefault="00DD3197" w:rsidP="00591D58">
      <w:pPr>
        <w:ind w:firstLine="708"/>
        <w:jc w:val="both"/>
        <w:rPr>
          <w:sz w:val="22"/>
          <w:szCs w:val="22"/>
        </w:rPr>
      </w:pPr>
      <w:r w:rsidRPr="00E73DD8">
        <w:rPr>
          <w:sz w:val="22"/>
          <w:szCs w:val="22"/>
        </w:rPr>
        <w:t>Esta Aplicação foi desenvolvida com o objetivo de auxiliar o utilizador a percorrer trilhos na serra da Estrela, tal como a recomendação de trilhos de acordo com a condição física do utilizador, a indicação do esforço cardíaco e gasto energético, o impacto muscular e articular. </w:t>
      </w:r>
    </w:p>
    <w:p w14:paraId="3AA8FC59" w14:textId="77777777" w:rsidR="00DD3197" w:rsidRPr="00E73DD8" w:rsidRDefault="00DD3197" w:rsidP="00DD3197">
      <w:pPr>
        <w:jc w:val="both"/>
        <w:rPr>
          <w:sz w:val="22"/>
          <w:szCs w:val="22"/>
        </w:rPr>
      </w:pPr>
    </w:p>
    <w:p w14:paraId="7FE5ADEE" w14:textId="77777777" w:rsidR="00DD3197" w:rsidRPr="00E73DD8" w:rsidRDefault="00DD3197" w:rsidP="00591D58">
      <w:pPr>
        <w:ind w:firstLine="708"/>
        <w:jc w:val="both"/>
        <w:rPr>
          <w:sz w:val="22"/>
          <w:szCs w:val="22"/>
        </w:rPr>
      </w:pPr>
      <w:r w:rsidRPr="00E73DD8">
        <w:rPr>
          <w:sz w:val="22"/>
          <w:szCs w:val="22"/>
        </w:rPr>
        <w:t xml:space="preserve">Neste trabalho vamos focar nos mais na parte de gerar </w:t>
      </w:r>
      <w:r w:rsidR="0045378B" w:rsidRPr="00E73DD8">
        <w:rPr>
          <w:sz w:val="22"/>
          <w:szCs w:val="22"/>
        </w:rPr>
        <w:t>estatísticas, ou seja,</w:t>
      </w:r>
      <w:r w:rsidRPr="00E73DD8">
        <w:rPr>
          <w:sz w:val="22"/>
          <w:szCs w:val="22"/>
        </w:rPr>
        <w:t xml:space="preserve"> tudo que seja medias, velocidades, resultados, vamos também criar paginas para dar auxilio aos utilizadores como métodos de sobrevivência, manobras de socorrismo cuidados a ter em cada trilho, equipamentos necessários para assim conseguir preencher </w:t>
      </w:r>
      <w:r w:rsidR="0045378B" w:rsidRPr="00E73DD8">
        <w:rPr>
          <w:sz w:val="22"/>
          <w:szCs w:val="22"/>
        </w:rPr>
        <w:t>os requisitos de cada um.</w:t>
      </w:r>
    </w:p>
    <w:p w14:paraId="294E8E3B" w14:textId="77777777" w:rsidR="00C03909" w:rsidRDefault="00C03909" w:rsidP="00C03909"/>
    <w:p w14:paraId="45B33032" w14:textId="77777777" w:rsidR="00C03909" w:rsidRDefault="00C03909" w:rsidP="00C03909"/>
    <w:p w14:paraId="064CC1F0" w14:textId="77777777" w:rsidR="00C03909" w:rsidRDefault="00C03909" w:rsidP="00C03909"/>
    <w:p w14:paraId="49B8CA83" w14:textId="77777777" w:rsidR="00C03909" w:rsidRDefault="00C03909" w:rsidP="00C03909"/>
    <w:p w14:paraId="513DD184" w14:textId="77777777" w:rsidR="00C03909" w:rsidRDefault="00C03909" w:rsidP="00C03909"/>
    <w:p w14:paraId="4B9B8B32" w14:textId="77777777" w:rsidR="00C03909" w:rsidRDefault="00C03909" w:rsidP="00C03909"/>
    <w:p w14:paraId="2937D9A1" w14:textId="77777777" w:rsidR="00C03909" w:rsidRDefault="00C03909" w:rsidP="00C03909"/>
    <w:p w14:paraId="5EA4AE82" w14:textId="77777777" w:rsidR="00C03909" w:rsidRDefault="00C03909" w:rsidP="00C03909"/>
    <w:p w14:paraId="6EC793D4" w14:textId="77777777" w:rsidR="00C03909" w:rsidRDefault="00C03909" w:rsidP="00C03909"/>
    <w:p w14:paraId="797F2DB7" w14:textId="77777777" w:rsidR="00C03909" w:rsidRDefault="00C03909" w:rsidP="00C03909"/>
    <w:p w14:paraId="1F09AF82" w14:textId="77777777" w:rsidR="00C03909" w:rsidRDefault="00C03909" w:rsidP="00C03909"/>
    <w:p w14:paraId="519EC29A" w14:textId="77777777" w:rsidR="00C03909" w:rsidRDefault="00C03909" w:rsidP="00C03909"/>
    <w:p w14:paraId="529C6682" w14:textId="77777777" w:rsidR="00C03909" w:rsidRDefault="00C03909" w:rsidP="00C03909"/>
    <w:p w14:paraId="55157DE4" w14:textId="77777777" w:rsidR="00C03909" w:rsidRDefault="00C03909" w:rsidP="00C03909"/>
    <w:p w14:paraId="348B668D" w14:textId="77777777" w:rsidR="00C03909" w:rsidRDefault="00C03909" w:rsidP="00C03909"/>
    <w:p w14:paraId="62E9F714" w14:textId="77777777" w:rsidR="00C03909" w:rsidRDefault="00C03909" w:rsidP="00C03909"/>
    <w:p w14:paraId="44B89B86" w14:textId="77777777" w:rsidR="00C03909" w:rsidRDefault="00C03909" w:rsidP="00C03909"/>
    <w:p w14:paraId="793334AD" w14:textId="77777777" w:rsidR="00C03909" w:rsidRDefault="00C03909" w:rsidP="00C03909"/>
    <w:p w14:paraId="3C78B840" w14:textId="77777777" w:rsidR="00C03909" w:rsidRDefault="00C03909" w:rsidP="00C03909"/>
    <w:p w14:paraId="7E413C33" w14:textId="77777777" w:rsidR="00C03909" w:rsidRDefault="00C03909" w:rsidP="00C03909"/>
    <w:p w14:paraId="27AF5F46" w14:textId="77777777" w:rsidR="00C03909" w:rsidRDefault="00C03909" w:rsidP="00C03909"/>
    <w:p w14:paraId="0DE6C5E4" w14:textId="77777777" w:rsidR="00C03909" w:rsidRDefault="00C03909" w:rsidP="00C03909"/>
    <w:p w14:paraId="69427DEA" w14:textId="77777777" w:rsidR="00C03909" w:rsidRDefault="00C03909" w:rsidP="00C03909"/>
    <w:p w14:paraId="36E55BCA" w14:textId="77777777" w:rsidR="00C03909" w:rsidRDefault="00C03909" w:rsidP="00C03909"/>
    <w:p w14:paraId="17FF2FCC" w14:textId="77777777" w:rsidR="00C03909" w:rsidRDefault="00C03909" w:rsidP="00C03909"/>
    <w:p w14:paraId="33D96FAA" w14:textId="77777777" w:rsidR="00C03909" w:rsidRDefault="00C03909" w:rsidP="00C03909"/>
    <w:p w14:paraId="379D9C55" w14:textId="77777777" w:rsidR="00E73DD8" w:rsidRDefault="00E73DD8" w:rsidP="00C03909"/>
    <w:p w14:paraId="34833EF9" w14:textId="77777777" w:rsidR="00E73DD8" w:rsidRDefault="00E73DD8" w:rsidP="00C03909"/>
    <w:p w14:paraId="2A13A4FC" w14:textId="77777777" w:rsidR="00E73DD8" w:rsidRDefault="00E73DD8" w:rsidP="00C03909"/>
    <w:p w14:paraId="59510247" w14:textId="77777777" w:rsidR="00663480" w:rsidRDefault="00663480" w:rsidP="00C03909"/>
    <w:p w14:paraId="4EAD18CF" w14:textId="77777777" w:rsidR="00C03909" w:rsidRDefault="00C03909" w:rsidP="00C03909"/>
    <w:p w14:paraId="619D9F0E" w14:textId="77777777" w:rsidR="00C03909" w:rsidRDefault="00C03909" w:rsidP="00C03909">
      <w:pPr>
        <w:pStyle w:val="Cabealho1"/>
      </w:pPr>
      <w:bookmarkStart w:id="2" w:name="_Toc503448509"/>
      <w:r>
        <w:t>Diagrama de Contexto</w:t>
      </w:r>
      <w:bookmarkEnd w:id="2"/>
    </w:p>
    <w:p w14:paraId="76EBBE77" w14:textId="45592ABC" w:rsidR="00C03909" w:rsidRDefault="00C03909" w:rsidP="00C03909"/>
    <w:p w14:paraId="4CF6C807" w14:textId="469D705C" w:rsidR="00C03909" w:rsidRDefault="00C03909" w:rsidP="00C03909"/>
    <w:p w14:paraId="3264847E" w14:textId="316E960B" w:rsidR="00C03909" w:rsidRDefault="006A26CC" w:rsidP="00C03909">
      <w:r>
        <w:rPr>
          <w:noProof/>
        </w:rPr>
        <mc:AlternateContent>
          <mc:Choice Requires="wps">
            <w:drawing>
              <wp:anchor distT="0" distB="0" distL="114300" distR="114300" simplePos="0" relativeHeight="251681792" behindDoc="0" locked="0" layoutInCell="1" allowOverlap="1" wp14:anchorId="7A7EF31E" wp14:editId="7341BEE8">
                <wp:simplePos x="0" y="0"/>
                <wp:positionH relativeFrom="column">
                  <wp:posOffset>-838835</wp:posOffset>
                </wp:positionH>
                <wp:positionV relativeFrom="paragraph">
                  <wp:posOffset>5117465</wp:posOffset>
                </wp:positionV>
                <wp:extent cx="7011035" cy="266700"/>
                <wp:effectExtent l="0" t="0" r="0" b="0"/>
                <wp:wrapTight wrapText="bothSides">
                  <wp:wrapPolygon edited="0">
                    <wp:start x="0" y="0"/>
                    <wp:lineTo x="0" y="20571"/>
                    <wp:lineTo x="21520" y="20571"/>
                    <wp:lineTo x="21520"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7011035" cy="266700"/>
                        </a:xfrm>
                        <a:prstGeom prst="rect">
                          <a:avLst/>
                        </a:prstGeom>
                        <a:solidFill>
                          <a:prstClr val="white"/>
                        </a:solidFill>
                        <a:ln>
                          <a:noFill/>
                        </a:ln>
                        <a:effectLst/>
                      </wps:spPr>
                      <wps:txbx>
                        <w:txbxContent>
                          <w:p w14:paraId="4C4A9ADE" w14:textId="6F119DFB" w:rsidR="008F20AE" w:rsidRPr="00AC0AF4" w:rsidRDefault="008F20AE" w:rsidP="006A26CC">
                            <w:pPr>
                              <w:pStyle w:val="Legenda"/>
                              <w:jc w:val="center"/>
                              <w:rPr>
                                <w:noProof/>
                              </w:rPr>
                            </w:pPr>
                            <w:bookmarkStart w:id="3" w:name="_Toc503447832"/>
                            <w:r>
                              <w:t xml:space="preserve">Ilustração </w:t>
                            </w:r>
                            <w:fldSimple w:instr=" SEQ Ilustração \* ARABIC ">
                              <w:r>
                                <w:rPr>
                                  <w:noProof/>
                                </w:rPr>
                                <w:t>1</w:t>
                              </w:r>
                            </w:fldSimple>
                            <w:r>
                              <w:t>- Diagrama de Contexto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7EF31E" id="_x0000_t202" coordsize="21600,21600" o:spt="202" path="m0,0l0,21600,21600,21600,21600,0xe">
                <v:stroke joinstyle="miter"/>
                <v:path gradientshapeok="t" o:connecttype="rect"/>
              </v:shapetype>
              <v:shape id="Caixa de Texto 24" o:spid="_x0000_s1026" type="#_x0000_t202" style="position:absolute;margin-left:-66.05pt;margin-top:402.95pt;width:552.0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" stroked="f">
                <v:textbox style="mso-fit-shape-to-text:t" inset="0,0,0,0">
                  <w:txbxContent>
                    <w:p w14:paraId="4C4A9ADE" w14:textId="6F119DFB" w:rsidR="008F20AE" w:rsidRPr="00AC0AF4" w:rsidRDefault="008F20AE" w:rsidP="006A26CC">
                      <w:pPr>
                        <w:pStyle w:val="Legenda"/>
                        <w:jc w:val="center"/>
                        <w:rPr>
                          <w:noProof/>
                        </w:rPr>
                      </w:pPr>
                      <w:bookmarkStart w:id="4" w:name="_Toc503447832"/>
                      <w:r>
                        <w:t xml:space="preserve">Ilustração </w:t>
                      </w:r>
                      <w:fldSimple w:instr=" SEQ Ilustração \* ARABIC ">
                        <w:r>
                          <w:rPr>
                            <w:noProof/>
                          </w:rPr>
                          <w:t>1</w:t>
                        </w:r>
                      </w:fldSimple>
                      <w:r>
                        <w:t>- Diagrama de Contexto</w:t>
                      </w:r>
                      <w:bookmarkEnd w:id="4"/>
                    </w:p>
                  </w:txbxContent>
                </v:textbox>
                <w10:wrap type="tight"/>
              </v:shape>
            </w:pict>
          </mc:Fallback>
        </mc:AlternateContent>
      </w:r>
      <w:r w:rsidR="00C651FE">
        <w:rPr>
          <w:noProof/>
          <w:lang w:eastAsia="pt-PT"/>
        </w:rPr>
        <w:drawing>
          <wp:anchor distT="0" distB="0" distL="114300" distR="114300" simplePos="0" relativeHeight="251660288" behindDoc="0" locked="0" layoutInCell="1" allowOverlap="1" wp14:anchorId="71540E7E" wp14:editId="6537C3B9">
            <wp:simplePos x="0" y="0"/>
            <wp:positionH relativeFrom="column">
              <wp:posOffset>-838835</wp:posOffset>
            </wp:positionH>
            <wp:positionV relativeFrom="paragraph">
              <wp:posOffset>194310</wp:posOffset>
            </wp:positionV>
            <wp:extent cx="7011035" cy="4866005"/>
            <wp:effectExtent l="0" t="0" r="0" b="10795"/>
            <wp:wrapTight wrapText="bothSides">
              <wp:wrapPolygon edited="0">
                <wp:start x="0" y="0"/>
                <wp:lineTo x="0" y="21535"/>
                <wp:lineTo x="21520" y="21535"/>
                <wp:lineTo x="21520" y="0"/>
                <wp:lineTo x="0" y="0"/>
              </wp:wrapPolygon>
            </wp:wrapTight>
            <wp:docPr id="3" name="Imagem 3" descr="../../Downloads/23899250_10155700134916542_5933295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3899250_10155700134916542_593329589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0788" b="3208"/>
                    <a:stretch/>
                  </pic:blipFill>
                  <pic:spPr bwMode="auto">
                    <a:xfrm>
                      <a:off x="0" y="0"/>
                      <a:ext cx="7011035" cy="4866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3BA858" w14:textId="2DB2073C" w:rsidR="00C03909" w:rsidRDefault="00C03909" w:rsidP="00C03909"/>
    <w:p w14:paraId="6CB61840" w14:textId="355D2D64" w:rsidR="00C03909" w:rsidRPr="00C03909" w:rsidRDefault="00C03909" w:rsidP="00C03909"/>
    <w:p w14:paraId="20CD38C0" w14:textId="6EA3E32B" w:rsidR="00C03909" w:rsidRDefault="00C03909"/>
    <w:p w14:paraId="7C06EDFF" w14:textId="0FFE61C1" w:rsidR="00C03909" w:rsidRDefault="00C03909"/>
    <w:p w14:paraId="30E53E15" w14:textId="509DEA92" w:rsidR="00C03909" w:rsidRDefault="00C03909"/>
    <w:p w14:paraId="658B7B93" w14:textId="32849619" w:rsidR="00C03909" w:rsidRDefault="00C03909"/>
    <w:p w14:paraId="3310AF56" w14:textId="7F6FF090" w:rsidR="00C03909" w:rsidRDefault="00C03909"/>
    <w:p w14:paraId="22235687" w14:textId="06CB6EE9" w:rsidR="00C03909" w:rsidRDefault="00C03909"/>
    <w:p w14:paraId="40BB3C2E" w14:textId="019533B3" w:rsidR="00C03909" w:rsidRDefault="00C03909"/>
    <w:p w14:paraId="6A0080F5" w14:textId="77777777" w:rsidR="00C03909" w:rsidRDefault="00C03909"/>
    <w:p w14:paraId="30602573" w14:textId="376A4A3C" w:rsidR="00C03909" w:rsidRDefault="00C03909"/>
    <w:p w14:paraId="73897C93" w14:textId="0D61A09A" w:rsidR="00C03909" w:rsidRDefault="00C03909"/>
    <w:p w14:paraId="7C7CFE66" w14:textId="39D24A7A" w:rsidR="00C03909" w:rsidRDefault="00C03909"/>
    <w:p w14:paraId="62387794" w14:textId="7422D5EC" w:rsidR="00C03909" w:rsidRDefault="00C03909"/>
    <w:p w14:paraId="2B505198" w14:textId="0C450F3B" w:rsidR="00C03909" w:rsidRDefault="00C03909"/>
    <w:p w14:paraId="4356EC1E" w14:textId="4F2BFF69" w:rsidR="00C03909" w:rsidRDefault="00C03909" w:rsidP="008F20AE">
      <w:pPr>
        <w:pStyle w:val="ndicedeIlustraes"/>
      </w:pPr>
    </w:p>
    <w:p w14:paraId="61FCD9AF" w14:textId="77777777" w:rsidR="00C03909" w:rsidRDefault="00C03909" w:rsidP="00C03909">
      <w:pPr>
        <w:pStyle w:val="Cabealho1"/>
      </w:pPr>
      <w:bookmarkStart w:id="5" w:name="_Toc499141392"/>
      <w:bookmarkStart w:id="6" w:name="_Toc503448510"/>
      <w:r>
        <w:t>Padrões de Desenvolvimento</w:t>
      </w:r>
      <w:bookmarkEnd w:id="5"/>
      <w:bookmarkEnd w:id="6"/>
    </w:p>
    <w:p w14:paraId="3C37F6F3" w14:textId="77777777" w:rsidR="00C03909" w:rsidRDefault="00C03909" w:rsidP="00C03909">
      <w:pPr>
        <w:pStyle w:val="Cabealho2"/>
      </w:pPr>
    </w:p>
    <w:p w14:paraId="4A09A317" w14:textId="77777777" w:rsidR="00C03909" w:rsidRDefault="00C03909" w:rsidP="00C03909">
      <w:pPr>
        <w:pStyle w:val="Cabealho2"/>
      </w:pPr>
      <w:bookmarkStart w:id="7" w:name="_Toc499141393"/>
      <w:bookmarkStart w:id="8" w:name="_Toc503448511"/>
      <w:r>
        <w:t>Two Tier Review</w:t>
      </w:r>
      <w:bookmarkEnd w:id="7"/>
      <w:bookmarkEnd w:id="8"/>
    </w:p>
    <w:p w14:paraId="6EC288E3" w14:textId="77777777" w:rsidR="00C03909" w:rsidRPr="00C03909" w:rsidRDefault="00C03909" w:rsidP="00C03909">
      <w:pPr>
        <w:rPr>
          <w:sz w:val="21"/>
        </w:rPr>
      </w:pPr>
    </w:p>
    <w:p w14:paraId="380A5D02" w14:textId="77777777" w:rsidR="00C03909" w:rsidRPr="00C03909" w:rsidRDefault="00C03909" w:rsidP="00C03909">
      <w:pPr>
        <w:ind w:firstLine="708"/>
        <w:jc w:val="both"/>
        <w:rPr>
          <w:sz w:val="22"/>
        </w:rPr>
      </w:pPr>
      <w:r w:rsidRPr="00C03909">
        <w:rPr>
          <w:sz w:val="22"/>
        </w:rPr>
        <w:t xml:space="preserve">Two Tier Review diz que se tivermos algum problema devemos discutir e debater com os nossos superiores e todas as partes interessadas sem gastar muito tempo e dinheiro para assim rever os casos de uso, as reviews são fundamentais mesmo no processo de desenvolvimento porque os erros são difíceis de detetar, porque para quem os faz eles tornam-se familiares, ou seja, é melhor que uma pessoa de fora reveja o trabalho para assim os identificar mais rapidamente, convém também ser muita gente pois assim conseguem abranger todos os objetivos, áreas e conhecimentos para assim entender e representar um grande projeto. </w:t>
      </w:r>
    </w:p>
    <w:p w14:paraId="009EE8FA" w14:textId="77777777" w:rsidR="00C03909" w:rsidRPr="00C03909" w:rsidRDefault="00C03909" w:rsidP="00C03909">
      <w:pPr>
        <w:ind w:firstLine="708"/>
        <w:jc w:val="both"/>
        <w:rPr>
          <w:sz w:val="22"/>
        </w:rPr>
      </w:pPr>
      <w:r w:rsidRPr="00C03909">
        <w:rPr>
          <w:sz w:val="22"/>
        </w:rPr>
        <w:t>As reviews são caras, tedias e consomem muito tempo, por isso temos que escolher bem as pessoas que vão e quando são marcadas. Existem dois tipos de reviews que são, pequenas e grandes, as pequenas devem de ser realizadas muitas vezes e só com as pessoas interessadas podem até ser informais até mesmo de secretaria são mais para eliminar ruido e problemas técnicos, enquanto que as grandes devem ser com todos envolvidos e por norma só é feita uma vez.</w:t>
      </w:r>
    </w:p>
    <w:p w14:paraId="6B5C6ABA" w14:textId="77777777" w:rsidR="00C03909" w:rsidRDefault="00C03909" w:rsidP="00C03909">
      <w:pPr>
        <w:rPr>
          <w:rFonts w:asciiTheme="majorHAnsi" w:eastAsiaTheme="majorEastAsia" w:hAnsiTheme="majorHAnsi" w:cstheme="majorBidi"/>
          <w:color w:val="2F5496" w:themeColor="accent1" w:themeShade="BF"/>
          <w:sz w:val="32"/>
          <w:szCs w:val="32"/>
        </w:rPr>
      </w:pPr>
    </w:p>
    <w:p w14:paraId="53774C58" w14:textId="77777777" w:rsidR="000211D2" w:rsidRDefault="000211D2" w:rsidP="00C03909"/>
    <w:p w14:paraId="22B8AB34" w14:textId="77777777" w:rsidR="00C03909" w:rsidRDefault="00C03909" w:rsidP="00C03909"/>
    <w:p w14:paraId="218CBE90" w14:textId="77777777" w:rsidR="00C03909" w:rsidRDefault="00C03909" w:rsidP="00C03909">
      <w:pPr>
        <w:pStyle w:val="Cabealho2"/>
      </w:pPr>
      <w:bookmarkStart w:id="9" w:name="_Toc503448512"/>
      <w:r>
        <w:t>Quitting Time</w:t>
      </w:r>
      <w:bookmarkEnd w:id="9"/>
    </w:p>
    <w:p w14:paraId="2F775788" w14:textId="77777777" w:rsidR="00C03909" w:rsidRDefault="00C03909" w:rsidP="00C03909">
      <w:pPr>
        <w:ind w:firstLine="708"/>
      </w:pPr>
    </w:p>
    <w:p w14:paraId="1065BF3F" w14:textId="77777777" w:rsidR="00C03909" w:rsidRPr="00C03909" w:rsidRDefault="00C03909" w:rsidP="00C03909">
      <w:pPr>
        <w:ind w:firstLine="708"/>
        <w:jc w:val="both"/>
        <w:rPr>
          <w:sz w:val="22"/>
          <w:szCs w:val="22"/>
        </w:rPr>
      </w:pPr>
      <w:r w:rsidRPr="00C03909">
        <w:rPr>
          <w:sz w:val="22"/>
          <w:szCs w:val="22"/>
        </w:rPr>
        <w:t>Quando observamos que o desenvolvimento dos casos de uso está bastante extenso alem do que é pretendido pelos stakeholders, reparamos que os custos associados a esse caso de uso disparam desnecessariamente alem de aumentos substancialmente os tempos de desenvolvimento.</w:t>
      </w:r>
    </w:p>
    <w:p w14:paraId="2A668843" w14:textId="77777777" w:rsidR="00C03909" w:rsidRPr="00C03909" w:rsidRDefault="00C03909" w:rsidP="00C03909">
      <w:pPr>
        <w:ind w:firstLine="708"/>
        <w:jc w:val="both"/>
        <w:rPr>
          <w:sz w:val="22"/>
          <w:szCs w:val="22"/>
          <w:u w:val="single"/>
        </w:rPr>
      </w:pPr>
      <w:r w:rsidRPr="00C03909">
        <w:rPr>
          <w:sz w:val="22"/>
          <w:szCs w:val="22"/>
        </w:rPr>
        <w:t>Para evitar que isto aconteça devemos:</w:t>
      </w:r>
    </w:p>
    <w:p w14:paraId="3A864AE8" w14:textId="77777777" w:rsidR="00C03909" w:rsidRPr="00C03909" w:rsidRDefault="00C03909" w:rsidP="00C03909">
      <w:pPr>
        <w:pStyle w:val="PargrafodaLista"/>
        <w:numPr>
          <w:ilvl w:val="0"/>
          <w:numId w:val="1"/>
        </w:numPr>
        <w:jc w:val="both"/>
      </w:pPr>
      <w:r w:rsidRPr="00C03909">
        <w:t>Parar de desenvolver os casos de uso assim que estiverem completos e satisfatórios de forma a cumprir os requisitos da audiência.</w:t>
      </w:r>
    </w:p>
    <w:p w14:paraId="4CF47495" w14:textId="77777777" w:rsidR="00C03909" w:rsidRPr="00C03909" w:rsidRDefault="00C03909" w:rsidP="00C03909">
      <w:pPr>
        <w:pStyle w:val="PargrafodaLista"/>
        <w:numPr>
          <w:ilvl w:val="0"/>
          <w:numId w:val="1"/>
        </w:numPr>
        <w:jc w:val="both"/>
      </w:pPr>
      <w:r w:rsidRPr="00C03909">
        <w:t>Saber quais os objetivos que pretendemos atingir para o caso de uso a desenvolver.</w:t>
      </w:r>
    </w:p>
    <w:p w14:paraId="59294AD9" w14:textId="77777777" w:rsidR="00C03909" w:rsidRPr="00C03909" w:rsidRDefault="00C03909" w:rsidP="00C03909">
      <w:pPr>
        <w:pStyle w:val="PargrafodaLista"/>
        <w:numPr>
          <w:ilvl w:val="0"/>
          <w:numId w:val="1"/>
        </w:numPr>
        <w:jc w:val="both"/>
      </w:pPr>
      <w:r w:rsidRPr="00C03909">
        <w:t>Comunicar com todos os que estarão envolvidos para esclarecer a razão pela qual quero desenvolver o caso de uso, assim como obter uma visão dos problemas e riscos aos envolvidos.</w:t>
      </w:r>
    </w:p>
    <w:p w14:paraId="2029550E" w14:textId="77777777" w:rsidR="00C03909" w:rsidRPr="00C03909" w:rsidRDefault="00C03909" w:rsidP="00C03909">
      <w:pPr>
        <w:ind w:left="708"/>
        <w:jc w:val="both"/>
        <w:rPr>
          <w:sz w:val="22"/>
          <w:szCs w:val="22"/>
        </w:rPr>
      </w:pPr>
      <w:r w:rsidRPr="00C03909">
        <w:rPr>
          <w:sz w:val="22"/>
          <w:szCs w:val="22"/>
        </w:rPr>
        <w:t>Os casos de uso serão considerados completos se responderem as questões:</w:t>
      </w:r>
    </w:p>
    <w:p w14:paraId="6CB0B4FA" w14:textId="77777777" w:rsidR="00C03909" w:rsidRPr="00C03909" w:rsidRDefault="00C03909" w:rsidP="00C03909">
      <w:pPr>
        <w:pStyle w:val="PargrafodaLista"/>
        <w:numPr>
          <w:ilvl w:val="0"/>
          <w:numId w:val="2"/>
        </w:numPr>
        <w:jc w:val="both"/>
      </w:pPr>
      <w:r w:rsidRPr="00C03909">
        <w:t>Identificaram e documentaram todos atores e objetivos?</w:t>
      </w:r>
    </w:p>
    <w:p w14:paraId="521BD22E" w14:textId="77777777" w:rsidR="00C03909" w:rsidRPr="00C03909" w:rsidRDefault="00C03909" w:rsidP="00C03909">
      <w:pPr>
        <w:pStyle w:val="PargrafodaLista"/>
        <w:numPr>
          <w:ilvl w:val="0"/>
          <w:numId w:val="2"/>
        </w:numPr>
        <w:jc w:val="both"/>
      </w:pPr>
      <w:r w:rsidRPr="00C03909">
        <w:t>O cliente, ou representante do cliente, reconheceu que o conjunto de casos de uso estão completos e que cada caso de uso encontra.se legível e correto?</w:t>
      </w:r>
    </w:p>
    <w:p w14:paraId="105B1631" w14:textId="77777777" w:rsidR="00C03909" w:rsidRPr="00C03909" w:rsidRDefault="00C03909" w:rsidP="00C03909">
      <w:pPr>
        <w:pStyle w:val="PargrafodaLista"/>
        <w:numPr>
          <w:ilvl w:val="0"/>
          <w:numId w:val="2"/>
        </w:numPr>
        <w:jc w:val="both"/>
      </w:pPr>
      <w:r w:rsidRPr="00C03909">
        <w:t>Os programadores/desenvolvedores conseguem implementar estes casos de uso?</w:t>
      </w:r>
    </w:p>
    <w:p w14:paraId="116F035C" w14:textId="77777777" w:rsidR="00C03909" w:rsidRPr="00C03909" w:rsidRDefault="00C03909" w:rsidP="00C03909">
      <w:pPr>
        <w:ind w:left="708"/>
        <w:jc w:val="both"/>
        <w:rPr>
          <w:sz w:val="22"/>
          <w:szCs w:val="22"/>
        </w:rPr>
      </w:pPr>
      <w:r w:rsidRPr="00C03909">
        <w:rPr>
          <w:sz w:val="22"/>
          <w:szCs w:val="22"/>
        </w:rPr>
        <w:lastRenderedPageBreak/>
        <w:t>O foco devera estar no feedback dos stakeholders e por fim nos programadores assim que os stakeholders se encontrarem de acordo.</w:t>
      </w:r>
    </w:p>
    <w:p w14:paraId="6AE0A4AE" w14:textId="77777777" w:rsidR="00C03909" w:rsidRDefault="00C03909" w:rsidP="00C03909"/>
    <w:p w14:paraId="471A9342" w14:textId="77777777" w:rsidR="00C03909" w:rsidRDefault="00C03909" w:rsidP="00C03909"/>
    <w:p w14:paraId="6190221E" w14:textId="77777777" w:rsidR="00C03909" w:rsidRDefault="00C03909" w:rsidP="00C03909"/>
    <w:p w14:paraId="7179BC40" w14:textId="77777777" w:rsidR="00C03909" w:rsidRDefault="00C03909" w:rsidP="00C03909"/>
    <w:p w14:paraId="0848F476" w14:textId="5456DB59" w:rsidR="00C03909" w:rsidRDefault="00074761" w:rsidP="00D66B83">
      <w:pPr>
        <w:pStyle w:val="Cabealho2"/>
      </w:pPr>
      <w:bookmarkStart w:id="10" w:name="_Toc503448513"/>
      <w:r>
        <w:t>Spiral D</w:t>
      </w:r>
      <w:r w:rsidRPr="00074761">
        <w:t>evelopment</w:t>
      </w:r>
      <w:bookmarkEnd w:id="10"/>
    </w:p>
    <w:p w14:paraId="2329D1AE" w14:textId="77777777" w:rsidR="00074761" w:rsidRDefault="00074761" w:rsidP="00C03909"/>
    <w:p w14:paraId="13670AAF" w14:textId="7BBA7720" w:rsidR="009B25B5" w:rsidRPr="00074761" w:rsidRDefault="009B25B5" w:rsidP="00074761">
      <w:pPr>
        <w:ind w:firstLine="708"/>
        <w:jc w:val="both"/>
        <w:rPr>
          <w:sz w:val="22"/>
          <w:szCs w:val="22"/>
        </w:rPr>
      </w:pPr>
      <w:r w:rsidRPr="00074761">
        <w:rPr>
          <w:rFonts w:hint="eastAsia"/>
          <w:sz w:val="22"/>
          <w:szCs w:val="22"/>
        </w:rPr>
        <w:t xml:space="preserve">O desenvolvimento de casos de uso à primeira é </w:t>
      </w:r>
      <w:r w:rsidR="00074761" w:rsidRPr="00074761">
        <w:rPr>
          <w:sz w:val="22"/>
          <w:szCs w:val="22"/>
        </w:rPr>
        <w:t>difícil</w:t>
      </w:r>
      <w:r w:rsidRPr="00074761">
        <w:rPr>
          <w:rFonts w:hint="eastAsia"/>
          <w:sz w:val="22"/>
          <w:szCs w:val="22"/>
        </w:rPr>
        <w:t xml:space="preserve"> pode ser complicada a incorporação de nova informação neles, o que pode atrasar a descoberta de fatores de risco. Os requerimentos são frequentemente </w:t>
      </w:r>
      <w:r w:rsidR="00074761" w:rsidRPr="00074761">
        <w:rPr>
          <w:sz w:val="22"/>
          <w:szCs w:val="22"/>
        </w:rPr>
        <w:t>voláteis</w:t>
      </w:r>
      <w:r w:rsidRPr="00074761">
        <w:rPr>
          <w:rFonts w:hint="eastAsia"/>
          <w:sz w:val="22"/>
          <w:szCs w:val="22"/>
        </w:rPr>
        <w:t xml:space="preserve"> e é </w:t>
      </w:r>
      <w:r w:rsidR="00074761" w:rsidRPr="00074761">
        <w:rPr>
          <w:sz w:val="22"/>
          <w:szCs w:val="22"/>
        </w:rPr>
        <w:t>provável</w:t>
      </w:r>
      <w:r w:rsidRPr="00074761">
        <w:rPr>
          <w:rFonts w:hint="eastAsia"/>
          <w:sz w:val="22"/>
          <w:szCs w:val="22"/>
        </w:rPr>
        <w:t xml:space="preserve"> que mudem à medida que são analisados. Se for cometido um erro na análise dos mesmos, o custo será bastante elevado caso que o erro não </w:t>
      </w:r>
      <w:r w:rsidR="00074761" w:rsidRPr="00074761">
        <w:rPr>
          <w:sz w:val="22"/>
          <w:szCs w:val="22"/>
        </w:rPr>
        <w:t>seja</w:t>
      </w:r>
      <w:r w:rsidRPr="00074761">
        <w:rPr>
          <w:rFonts w:hint="eastAsia"/>
          <w:sz w:val="22"/>
          <w:szCs w:val="22"/>
        </w:rPr>
        <w:t xml:space="preserve"> detetado </w:t>
      </w:r>
      <w:r w:rsidR="00074761" w:rsidRPr="00074761">
        <w:rPr>
          <w:sz w:val="22"/>
          <w:szCs w:val="22"/>
        </w:rPr>
        <w:t>rapidamente</w:t>
      </w:r>
      <w:r w:rsidRPr="00074761">
        <w:rPr>
          <w:rFonts w:hint="eastAsia"/>
          <w:sz w:val="22"/>
          <w:szCs w:val="22"/>
        </w:rPr>
        <w:t xml:space="preserve">. A escrita de casos de uso iterativa dá-nos uma espécie de </w:t>
      </w:r>
      <w:r w:rsidR="00074761" w:rsidRPr="00074761">
        <w:rPr>
          <w:sz w:val="22"/>
          <w:szCs w:val="22"/>
        </w:rPr>
        <w:t>retrospetiva</w:t>
      </w:r>
      <w:r w:rsidRPr="00074761">
        <w:rPr>
          <w:rFonts w:hint="eastAsia"/>
          <w:sz w:val="22"/>
          <w:szCs w:val="22"/>
        </w:rPr>
        <w:t xml:space="preserve"> que nos permite voltar a trás e descartar ou reparar casos de uso que não estejam a funcionar. Pode-se perder algum trabalho a reparar casos de uso, mas não se compara com o trabalho que se iria perder caso fosse escrito de uma só vez e mais importante ainda, pode-se identificar e confrontar os problemas mais </w:t>
      </w:r>
      <w:r w:rsidR="00074761" w:rsidRPr="00074761">
        <w:rPr>
          <w:sz w:val="22"/>
          <w:szCs w:val="22"/>
        </w:rPr>
        <w:t>rapidamente</w:t>
      </w:r>
      <w:r w:rsidRPr="00074761">
        <w:rPr>
          <w:rFonts w:hint="eastAsia"/>
          <w:sz w:val="22"/>
          <w:szCs w:val="22"/>
        </w:rPr>
        <w:t xml:space="preserve"> usando o método iterativo, o que resulta numa maior produtividade.</w:t>
      </w:r>
    </w:p>
    <w:p w14:paraId="61CA87C0" w14:textId="77777777" w:rsidR="00C03909" w:rsidRDefault="00C03909" w:rsidP="00C03909"/>
    <w:p w14:paraId="31C6BB60" w14:textId="77777777" w:rsidR="00C03909" w:rsidRDefault="00C03909" w:rsidP="00C03909"/>
    <w:p w14:paraId="300F178F" w14:textId="77777777" w:rsidR="00C03909" w:rsidRDefault="00C03909" w:rsidP="00C03909"/>
    <w:p w14:paraId="4E079FF1" w14:textId="77777777" w:rsidR="00C03909" w:rsidRDefault="00C03909" w:rsidP="00C03909"/>
    <w:p w14:paraId="158FB5F9" w14:textId="77777777" w:rsidR="00C03909" w:rsidRDefault="00C03909" w:rsidP="00C03909"/>
    <w:p w14:paraId="4544C7A1" w14:textId="77777777" w:rsidR="00C03909" w:rsidRDefault="00C03909" w:rsidP="00C03909"/>
    <w:p w14:paraId="7AAB51D6" w14:textId="77777777" w:rsidR="00C03909" w:rsidRDefault="00C03909" w:rsidP="00C03909"/>
    <w:p w14:paraId="196F8398" w14:textId="77777777" w:rsidR="00C03909" w:rsidRDefault="00C03909" w:rsidP="00C03909"/>
    <w:p w14:paraId="661813A4" w14:textId="77777777" w:rsidR="00C03909" w:rsidRDefault="00C03909" w:rsidP="00C03909"/>
    <w:p w14:paraId="44B667F9" w14:textId="77777777" w:rsidR="00C03909" w:rsidRDefault="00C03909" w:rsidP="00C03909"/>
    <w:p w14:paraId="24BF9CCA" w14:textId="77777777" w:rsidR="00C03909" w:rsidRDefault="00C03909" w:rsidP="00C03909"/>
    <w:p w14:paraId="65EEC959" w14:textId="77777777" w:rsidR="00C03909" w:rsidRDefault="00C03909" w:rsidP="00C03909"/>
    <w:p w14:paraId="14AF3E9D" w14:textId="77777777" w:rsidR="00C03909" w:rsidRDefault="00C03909" w:rsidP="00C03909"/>
    <w:p w14:paraId="2201DA5D" w14:textId="77777777" w:rsidR="00C03909" w:rsidRDefault="00C03909" w:rsidP="00C03909"/>
    <w:p w14:paraId="3C22E6A5" w14:textId="77777777" w:rsidR="00C03909" w:rsidRDefault="00C03909" w:rsidP="00C03909"/>
    <w:p w14:paraId="21F71F03" w14:textId="77777777" w:rsidR="00C03909" w:rsidRDefault="00C03909" w:rsidP="00C03909"/>
    <w:p w14:paraId="206D6C1E" w14:textId="77777777" w:rsidR="00C03909" w:rsidRDefault="00C03909" w:rsidP="00C03909"/>
    <w:p w14:paraId="278B809C" w14:textId="77777777" w:rsidR="00D11482" w:rsidRDefault="00D11482" w:rsidP="00C03909"/>
    <w:p w14:paraId="2DD1A469" w14:textId="77777777" w:rsidR="00D11482" w:rsidRDefault="00D11482" w:rsidP="00C03909"/>
    <w:p w14:paraId="5E9D0B69" w14:textId="77777777" w:rsidR="00D11482" w:rsidRDefault="00D11482" w:rsidP="00C03909"/>
    <w:p w14:paraId="49CBAEFC" w14:textId="77777777" w:rsidR="00D11482" w:rsidRDefault="00D11482" w:rsidP="00C03909"/>
    <w:p w14:paraId="2604CC58" w14:textId="77777777" w:rsidR="00D11482" w:rsidRDefault="00D11482" w:rsidP="00C03909"/>
    <w:p w14:paraId="21201ACC" w14:textId="77777777" w:rsidR="00D11482" w:rsidRDefault="00D11482" w:rsidP="00C03909"/>
    <w:p w14:paraId="67B0BAE1" w14:textId="77777777" w:rsidR="00D11482" w:rsidRDefault="00D11482" w:rsidP="00C03909"/>
    <w:p w14:paraId="01FE417A" w14:textId="77777777" w:rsidR="00D11482" w:rsidRDefault="00D11482" w:rsidP="00C03909"/>
    <w:p w14:paraId="1222A2D7" w14:textId="77777777" w:rsidR="00D11482" w:rsidRDefault="00D11482" w:rsidP="00C03909"/>
    <w:p w14:paraId="55CDCA74" w14:textId="77777777" w:rsidR="00D11482" w:rsidRDefault="00D11482" w:rsidP="00C03909"/>
    <w:p w14:paraId="52DCA566" w14:textId="77777777" w:rsidR="00D11482" w:rsidRDefault="00D11482" w:rsidP="00C03909"/>
    <w:p w14:paraId="75C20B0D" w14:textId="77777777" w:rsidR="00D11482" w:rsidRDefault="00D11482" w:rsidP="00C03909"/>
    <w:p w14:paraId="302ED920" w14:textId="77777777" w:rsidR="00D11482" w:rsidRDefault="00D11482" w:rsidP="00C03909"/>
    <w:p w14:paraId="104C6D94" w14:textId="77777777" w:rsidR="00D11482" w:rsidRDefault="00D11482" w:rsidP="00C03909"/>
    <w:p w14:paraId="5F148F25" w14:textId="77777777" w:rsidR="00D11482" w:rsidRDefault="00D11482" w:rsidP="00C03909"/>
    <w:p w14:paraId="32C46A1D" w14:textId="77777777" w:rsidR="00D11482" w:rsidRDefault="00D11482" w:rsidP="00C03909"/>
    <w:p w14:paraId="3427B50D" w14:textId="77777777" w:rsidR="00D11482" w:rsidRDefault="00D11482" w:rsidP="00C03909"/>
    <w:p w14:paraId="20D96CF4" w14:textId="77777777" w:rsidR="00C03909" w:rsidRDefault="00C03909" w:rsidP="00C03909">
      <w:pPr>
        <w:pStyle w:val="Cabealho1"/>
      </w:pPr>
      <w:bookmarkStart w:id="11" w:name="_Toc503448514"/>
      <w:r>
        <w:t>Estado de Arte</w:t>
      </w:r>
      <w:bookmarkEnd w:id="11"/>
    </w:p>
    <w:p w14:paraId="50358D01" w14:textId="77777777" w:rsidR="00C03909" w:rsidRDefault="00C03909" w:rsidP="00C03909"/>
    <w:p w14:paraId="74D97648" w14:textId="77777777" w:rsidR="005E3A99" w:rsidRDefault="005E3A99" w:rsidP="00C03909"/>
    <w:p w14:paraId="559B9F4B" w14:textId="77777777" w:rsidR="005E3A99" w:rsidRDefault="005E3A99" w:rsidP="00C03909"/>
    <w:p w14:paraId="316F3A54" w14:textId="77777777" w:rsidR="00C03909" w:rsidRDefault="00C03909" w:rsidP="00C03909"/>
    <w:tbl>
      <w:tblPr>
        <w:tblpPr w:leftFromText="141" w:rightFromText="141" w:vertAnchor="text" w:horzAnchor="page" w:tblpX="1652" w:tblpY="86"/>
        <w:tblW w:w="8912" w:type="dxa"/>
        <w:tblCellMar>
          <w:left w:w="70" w:type="dxa"/>
          <w:right w:w="70" w:type="dxa"/>
        </w:tblCellMar>
        <w:tblLook w:val="04A0" w:firstRow="1" w:lastRow="0" w:firstColumn="1" w:lastColumn="0" w:noHBand="0" w:noVBand="1"/>
      </w:tblPr>
      <w:tblGrid>
        <w:gridCol w:w="3525"/>
        <w:gridCol w:w="1535"/>
        <w:gridCol w:w="1726"/>
        <w:gridCol w:w="2126"/>
      </w:tblGrid>
      <w:tr w:rsidR="005E3A99" w:rsidRPr="005E3A99" w14:paraId="0C58D1F9" w14:textId="77777777" w:rsidTr="005E3A99">
        <w:trPr>
          <w:trHeight w:val="800"/>
        </w:trPr>
        <w:tc>
          <w:tcPr>
            <w:tcW w:w="3525" w:type="dxa"/>
            <w:tcBorders>
              <w:top w:val="nil"/>
              <w:left w:val="nil"/>
              <w:bottom w:val="nil"/>
              <w:right w:val="nil"/>
            </w:tcBorders>
            <w:shd w:val="clear" w:color="auto" w:fill="auto"/>
            <w:noWrap/>
            <w:vAlign w:val="center"/>
            <w:hideMark/>
          </w:tcPr>
          <w:p w14:paraId="2975C981" w14:textId="77777777" w:rsidR="005E3A99" w:rsidRPr="005E3A99" w:rsidRDefault="005E3A99" w:rsidP="005E3A99">
            <w:pPr>
              <w:rPr>
                <w:rFonts w:ascii="Times New Roman" w:hAnsi="Times New Roman" w:cs="Times New Roman"/>
                <w:sz w:val="20"/>
                <w:szCs w:val="20"/>
                <w:lang w:eastAsia="pt-PT"/>
              </w:rPr>
            </w:pPr>
          </w:p>
        </w:tc>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0352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Trials4Health</w:t>
            </w:r>
          </w:p>
        </w:tc>
        <w:tc>
          <w:tcPr>
            <w:tcW w:w="1726" w:type="dxa"/>
            <w:tcBorders>
              <w:top w:val="single" w:sz="4" w:space="0" w:color="auto"/>
              <w:left w:val="nil"/>
              <w:bottom w:val="single" w:sz="4" w:space="0" w:color="auto"/>
              <w:right w:val="single" w:sz="4" w:space="0" w:color="auto"/>
            </w:tcBorders>
            <w:shd w:val="clear" w:color="auto" w:fill="auto"/>
            <w:noWrap/>
            <w:vAlign w:val="center"/>
            <w:hideMark/>
          </w:tcPr>
          <w:p w14:paraId="36C2EF9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xml:space="preserve">Passadiços do Paiva </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6F6EE51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Arribas do Douro</w:t>
            </w:r>
          </w:p>
        </w:tc>
      </w:tr>
      <w:tr w:rsidR="005E3A99" w:rsidRPr="005E3A99" w14:paraId="13A50E28" w14:textId="77777777" w:rsidTr="005E3A99">
        <w:trPr>
          <w:trHeight w:val="400"/>
        </w:trPr>
        <w:tc>
          <w:tcPr>
            <w:tcW w:w="35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BECBD"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Ver Trilhos</w:t>
            </w:r>
          </w:p>
        </w:tc>
        <w:tc>
          <w:tcPr>
            <w:tcW w:w="1535" w:type="dxa"/>
            <w:tcBorders>
              <w:top w:val="nil"/>
              <w:left w:val="nil"/>
              <w:bottom w:val="single" w:sz="4" w:space="0" w:color="auto"/>
              <w:right w:val="single" w:sz="4" w:space="0" w:color="auto"/>
            </w:tcBorders>
            <w:shd w:val="clear" w:color="auto" w:fill="auto"/>
            <w:noWrap/>
            <w:vAlign w:val="center"/>
            <w:hideMark/>
          </w:tcPr>
          <w:p w14:paraId="1B35D9B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BEF01A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1B1F1CEA"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C2126C1"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3E1CE382"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Login</w:t>
            </w:r>
          </w:p>
        </w:tc>
        <w:tc>
          <w:tcPr>
            <w:tcW w:w="1535" w:type="dxa"/>
            <w:tcBorders>
              <w:top w:val="nil"/>
              <w:left w:val="nil"/>
              <w:bottom w:val="single" w:sz="4" w:space="0" w:color="auto"/>
              <w:right w:val="single" w:sz="4" w:space="0" w:color="auto"/>
            </w:tcBorders>
            <w:shd w:val="clear" w:color="auto" w:fill="auto"/>
            <w:noWrap/>
            <w:vAlign w:val="center"/>
            <w:hideMark/>
          </w:tcPr>
          <w:p w14:paraId="7550B6E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3486DE5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350BAE0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0C9D5022" w14:textId="77777777" w:rsidTr="005E3A99">
        <w:trPr>
          <w:trHeight w:val="4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3ED88185"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Registo</w:t>
            </w:r>
          </w:p>
        </w:tc>
        <w:tc>
          <w:tcPr>
            <w:tcW w:w="1535" w:type="dxa"/>
            <w:tcBorders>
              <w:top w:val="nil"/>
              <w:left w:val="nil"/>
              <w:bottom w:val="single" w:sz="4" w:space="0" w:color="auto"/>
              <w:right w:val="single" w:sz="4" w:space="0" w:color="auto"/>
            </w:tcBorders>
            <w:shd w:val="clear" w:color="auto" w:fill="auto"/>
            <w:noWrap/>
            <w:vAlign w:val="center"/>
            <w:hideMark/>
          </w:tcPr>
          <w:p w14:paraId="12EDA92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27E1A59"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7AC5AD7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D9DCD3C"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A17D2FD" w14:textId="7DB25249"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Estatísticas</w:t>
            </w:r>
          </w:p>
        </w:tc>
        <w:tc>
          <w:tcPr>
            <w:tcW w:w="1535" w:type="dxa"/>
            <w:tcBorders>
              <w:top w:val="nil"/>
              <w:left w:val="nil"/>
              <w:bottom w:val="single" w:sz="4" w:space="0" w:color="auto"/>
              <w:right w:val="single" w:sz="4" w:space="0" w:color="auto"/>
            </w:tcBorders>
            <w:shd w:val="clear" w:color="auto" w:fill="auto"/>
            <w:noWrap/>
            <w:vAlign w:val="center"/>
            <w:hideMark/>
          </w:tcPr>
          <w:p w14:paraId="4F05F4F3"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3292DB3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46F12ED0"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441C0AD6"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19D75150"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Equipamentos </w:t>
            </w:r>
          </w:p>
        </w:tc>
        <w:tc>
          <w:tcPr>
            <w:tcW w:w="1535" w:type="dxa"/>
            <w:tcBorders>
              <w:top w:val="nil"/>
              <w:left w:val="nil"/>
              <w:bottom w:val="single" w:sz="4" w:space="0" w:color="auto"/>
              <w:right w:val="single" w:sz="4" w:space="0" w:color="auto"/>
            </w:tcBorders>
            <w:shd w:val="clear" w:color="auto" w:fill="auto"/>
            <w:noWrap/>
            <w:vAlign w:val="center"/>
            <w:hideMark/>
          </w:tcPr>
          <w:p w14:paraId="74572DB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F81ECD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4668F8C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CB8A527"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2D87DDA" w14:textId="07B089D1"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Técnicas de Socorrismo</w:t>
            </w:r>
          </w:p>
        </w:tc>
        <w:tc>
          <w:tcPr>
            <w:tcW w:w="1535" w:type="dxa"/>
            <w:tcBorders>
              <w:top w:val="nil"/>
              <w:left w:val="nil"/>
              <w:bottom w:val="single" w:sz="4" w:space="0" w:color="auto"/>
              <w:right w:val="single" w:sz="4" w:space="0" w:color="auto"/>
            </w:tcBorders>
            <w:shd w:val="clear" w:color="auto" w:fill="auto"/>
            <w:noWrap/>
            <w:vAlign w:val="center"/>
            <w:hideMark/>
          </w:tcPr>
          <w:p w14:paraId="4660B9F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07CADAD4"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0C39B3F0"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43475F2"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72A48E06"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Cuidados a ter</w:t>
            </w:r>
          </w:p>
        </w:tc>
        <w:tc>
          <w:tcPr>
            <w:tcW w:w="1535" w:type="dxa"/>
            <w:tcBorders>
              <w:top w:val="nil"/>
              <w:left w:val="nil"/>
              <w:bottom w:val="single" w:sz="4" w:space="0" w:color="auto"/>
              <w:right w:val="single" w:sz="4" w:space="0" w:color="auto"/>
            </w:tcBorders>
            <w:shd w:val="clear" w:color="auto" w:fill="auto"/>
            <w:noWrap/>
            <w:vAlign w:val="center"/>
            <w:hideMark/>
          </w:tcPr>
          <w:p w14:paraId="2DE9799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0EB323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09F2019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0C655733" w14:textId="77777777" w:rsidTr="005E3A99">
        <w:trPr>
          <w:trHeight w:val="42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B9D8834"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LeaderBoard</w:t>
            </w:r>
          </w:p>
        </w:tc>
        <w:tc>
          <w:tcPr>
            <w:tcW w:w="1535" w:type="dxa"/>
            <w:tcBorders>
              <w:top w:val="nil"/>
              <w:left w:val="nil"/>
              <w:bottom w:val="single" w:sz="4" w:space="0" w:color="auto"/>
              <w:right w:val="single" w:sz="4" w:space="0" w:color="auto"/>
            </w:tcBorders>
            <w:shd w:val="clear" w:color="auto" w:fill="auto"/>
            <w:noWrap/>
            <w:vAlign w:val="center"/>
            <w:hideMark/>
          </w:tcPr>
          <w:p w14:paraId="357EEAB7"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0FF2E5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38A0D05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2F5E5C3"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26CEFED8"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Criar Trilhos</w:t>
            </w:r>
          </w:p>
        </w:tc>
        <w:tc>
          <w:tcPr>
            <w:tcW w:w="1535" w:type="dxa"/>
            <w:tcBorders>
              <w:top w:val="nil"/>
              <w:left w:val="nil"/>
              <w:bottom w:val="single" w:sz="4" w:space="0" w:color="auto"/>
              <w:right w:val="single" w:sz="4" w:space="0" w:color="auto"/>
            </w:tcBorders>
            <w:shd w:val="clear" w:color="auto" w:fill="auto"/>
            <w:noWrap/>
            <w:vAlign w:val="center"/>
            <w:hideMark/>
          </w:tcPr>
          <w:p w14:paraId="6E136A99"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9ED706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24FD42B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5161CA6A" w14:textId="77777777" w:rsidTr="005E3A99">
        <w:trPr>
          <w:trHeight w:val="46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4E7C3DE9" w14:textId="1A28311E"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Consultar Metereóloga </w:t>
            </w:r>
          </w:p>
        </w:tc>
        <w:tc>
          <w:tcPr>
            <w:tcW w:w="1535" w:type="dxa"/>
            <w:tcBorders>
              <w:top w:val="nil"/>
              <w:left w:val="nil"/>
              <w:bottom w:val="single" w:sz="4" w:space="0" w:color="auto"/>
              <w:right w:val="single" w:sz="4" w:space="0" w:color="auto"/>
            </w:tcBorders>
            <w:shd w:val="clear" w:color="auto" w:fill="auto"/>
            <w:noWrap/>
            <w:vAlign w:val="center"/>
            <w:hideMark/>
          </w:tcPr>
          <w:p w14:paraId="0F5FE5D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D014CE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65F05E6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313E72F0"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2F9F252B"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Consultar Pontos de interesse </w:t>
            </w:r>
          </w:p>
        </w:tc>
        <w:tc>
          <w:tcPr>
            <w:tcW w:w="1535" w:type="dxa"/>
            <w:tcBorders>
              <w:top w:val="nil"/>
              <w:left w:val="nil"/>
              <w:bottom w:val="single" w:sz="4" w:space="0" w:color="auto"/>
              <w:right w:val="single" w:sz="4" w:space="0" w:color="auto"/>
            </w:tcBorders>
            <w:shd w:val="clear" w:color="auto" w:fill="auto"/>
            <w:noWrap/>
            <w:vAlign w:val="center"/>
            <w:hideMark/>
          </w:tcPr>
          <w:p w14:paraId="0761A23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799B9C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6F79DDCA"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6CB5C23"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43CC3209" w14:textId="42D533CC"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Preencher questionário </w:t>
            </w:r>
          </w:p>
        </w:tc>
        <w:tc>
          <w:tcPr>
            <w:tcW w:w="1535" w:type="dxa"/>
            <w:tcBorders>
              <w:top w:val="nil"/>
              <w:left w:val="nil"/>
              <w:bottom w:val="single" w:sz="4" w:space="0" w:color="auto"/>
              <w:right w:val="single" w:sz="4" w:space="0" w:color="auto"/>
            </w:tcBorders>
            <w:shd w:val="clear" w:color="auto" w:fill="auto"/>
            <w:noWrap/>
            <w:vAlign w:val="center"/>
            <w:hideMark/>
          </w:tcPr>
          <w:p w14:paraId="0BA85CB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54FA6D7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2647426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1A68760C" w14:textId="77777777" w:rsidTr="005E3A99">
        <w:trPr>
          <w:trHeight w:val="42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129A61B7"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Partilhar resultado </w:t>
            </w:r>
          </w:p>
        </w:tc>
        <w:tc>
          <w:tcPr>
            <w:tcW w:w="1535" w:type="dxa"/>
            <w:tcBorders>
              <w:top w:val="nil"/>
              <w:left w:val="nil"/>
              <w:bottom w:val="single" w:sz="4" w:space="0" w:color="auto"/>
              <w:right w:val="single" w:sz="4" w:space="0" w:color="auto"/>
            </w:tcBorders>
            <w:shd w:val="clear" w:color="auto" w:fill="auto"/>
            <w:noWrap/>
            <w:vAlign w:val="center"/>
            <w:hideMark/>
          </w:tcPr>
          <w:p w14:paraId="47A3696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30F1F3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562D141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bl>
    <w:p w14:paraId="131D6FA0" w14:textId="77777777" w:rsidR="00C03909" w:rsidRDefault="00C03909" w:rsidP="00C03909"/>
    <w:p w14:paraId="6B500F0F" w14:textId="77777777" w:rsidR="00C03909" w:rsidRDefault="00C03909" w:rsidP="00C03909"/>
    <w:p w14:paraId="795EACA7" w14:textId="77777777" w:rsidR="00C03909" w:rsidRDefault="00C03909" w:rsidP="00C03909"/>
    <w:p w14:paraId="40128CC3" w14:textId="77777777" w:rsidR="00C03909" w:rsidRDefault="00C03909" w:rsidP="00C03909"/>
    <w:p w14:paraId="22AEE5B1" w14:textId="77777777" w:rsidR="00C03909" w:rsidRDefault="00C03909" w:rsidP="00C03909"/>
    <w:p w14:paraId="2AAE6A67" w14:textId="77777777" w:rsidR="00C03909" w:rsidRDefault="00C03909" w:rsidP="00C03909"/>
    <w:p w14:paraId="0034C69E" w14:textId="77777777" w:rsidR="00C03909" w:rsidRDefault="00C03909" w:rsidP="00C03909"/>
    <w:p w14:paraId="03B43CAC" w14:textId="77777777" w:rsidR="00C03909" w:rsidRDefault="00C03909" w:rsidP="00C03909"/>
    <w:p w14:paraId="3488387A" w14:textId="77777777" w:rsidR="00C03909" w:rsidRDefault="00C03909" w:rsidP="00C03909"/>
    <w:p w14:paraId="68EB65B0" w14:textId="77777777" w:rsidR="00C03909" w:rsidRDefault="00C03909" w:rsidP="00C03909"/>
    <w:p w14:paraId="29A901E5" w14:textId="77777777" w:rsidR="00C03909" w:rsidRDefault="00C03909" w:rsidP="00C03909"/>
    <w:p w14:paraId="53BA6E08" w14:textId="77777777" w:rsidR="00C03909" w:rsidRDefault="00C03909" w:rsidP="00C03909"/>
    <w:p w14:paraId="321BF975" w14:textId="77777777" w:rsidR="00C03909" w:rsidRDefault="00C03909" w:rsidP="00C03909"/>
    <w:p w14:paraId="763DBB18" w14:textId="77777777" w:rsidR="00C03909" w:rsidRDefault="00C03909" w:rsidP="00C03909"/>
    <w:p w14:paraId="3233746C" w14:textId="000A9525" w:rsidR="00C03909" w:rsidRDefault="00C03909" w:rsidP="00C03909">
      <w:pPr>
        <w:pStyle w:val="Cabealho1"/>
      </w:pPr>
      <w:bookmarkStart w:id="12" w:name="_Toc503448515"/>
      <w:r>
        <w:lastRenderedPageBreak/>
        <w:t>Tabela de Atores</w:t>
      </w:r>
      <w:r w:rsidR="00F60504">
        <w:t>, objetivos e respet</w:t>
      </w:r>
      <w:r w:rsidR="00D11482">
        <w:t>ivos Casos de Uso</w:t>
      </w:r>
      <w:bookmarkEnd w:id="12"/>
    </w:p>
    <w:p w14:paraId="360A8E70" w14:textId="77777777" w:rsidR="00C03909" w:rsidRDefault="00C03909" w:rsidP="00C03909"/>
    <w:p w14:paraId="4E073920" w14:textId="77777777" w:rsidR="00C03909" w:rsidRDefault="00C03909" w:rsidP="00C03909"/>
    <w:p w14:paraId="4099009F" w14:textId="77777777" w:rsidR="00D11482" w:rsidRDefault="00D11482" w:rsidP="00D11482">
      <w:pPr>
        <w:jc w:val="both"/>
        <w:rPr>
          <w:sz w:val="22"/>
          <w:szCs w:val="22"/>
        </w:rPr>
      </w:pPr>
      <w:r w:rsidRPr="00D11482">
        <w:rPr>
          <w:sz w:val="22"/>
          <w:szCs w:val="22"/>
        </w:rPr>
        <w:t>A tabela abaixo serve para definir os atores assim como os respetivos casos de uso que pertencem ao sistema. Os casos de uso definem a maioria dos requisitos que serão ser desenvolvidos.</w:t>
      </w:r>
    </w:p>
    <w:p w14:paraId="63D23B7C" w14:textId="77777777" w:rsidR="00D11482" w:rsidRPr="00D11482" w:rsidRDefault="00D11482" w:rsidP="00D11482">
      <w:pPr>
        <w:jc w:val="both"/>
        <w:rPr>
          <w:sz w:val="22"/>
          <w:szCs w:val="22"/>
        </w:rPr>
      </w:pPr>
    </w:p>
    <w:p w14:paraId="48B9AB5A" w14:textId="77777777" w:rsidR="00D11482" w:rsidRDefault="00D11482" w:rsidP="00D11482"/>
    <w:tbl>
      <w:tblPr>
        <w:tblStyle w:val="Tabelacomgrelha"/>
        <w:tblW w:w="10469" w:type="dxa"/>
        <w:tblInd w:w="-857" w:type="dxa"/>
        <w:tblLook w:val="04A0" w:firstRow="1" w:lastRow="0" w:firstColumn="1" w:lastColumn="0" w:noHBand="0" w:noVBand="1"/>
      </w:tblPr>
      <w:tblGrid>
        <w:gridCol w:w="623"/>
        <w:gridCol w:w="3133"/>
        <w:gridCol w:w="6713"/>
      </w:tblGrid>
      <w:tr w:rsidR="001974C3" w14:paraId="5E2AC25A" w14:textId="77777777" w:rsidTr="00B15B7F">
        <w:trPr>
          <w:trHeight w:val="516"/>
        </w:trPr>
        <w:tc>
          <w:tcPr>
            <w:tcW w:w="623" w:type="dxa"/>
            <w:vAlign w:val="center"/>
          </w:tcPr>
          <w:p w14:paraId="15EF8280" w14:textId="77777777" w:rsidR="00D11482" w:rsidRPr="00D1035A" w:rsidRDefault="00D11482" w:rsidP="007625D8">
            <w:pPr>
              <w:jc w:val="center"/>
              <w:rPr>
                <w:b/>
              </w:rPr>
            </w:pPr>
            <w:r w:rsidRPr="00D1035A">
              <w:rPr>
                <w:b/>
              </w:rPr>
              <w:t>Ator</w:t>
            </w:r>
          </w:p>
        </w:tc>
        <w:tc>
          <w:tcPr>
            <w:tcW w:w="3133" w:type="dxa"/>
            <w:vAlign w:val="center"/>
          </w:tcPr>
          <w:p w14:paraId="206E2412" w14:textId="77777777" w:rsidR="00D11482" w:rsidRPr="00D1035A" w:rsidRDefault="00D11482" w:rsidP="007625D8">
            <w:pPr>
              <w:jc w:val="center"/>
              <w:rPr>
                <w:b/>
              </w:rPr>
            </w:pPr>
            <w:r>
              <w:rPr>
                <w:b/>
              </w:rPr>
              <w:t>Caso de Uso</w:t>
            </w:r>
          </w:p>
        </w:tc>
        <w:tc>
          <w:tcPr>
            <w:tcW w:w="6713" w:type="dxa"/>
            <w:vAlign w:val="center"/>
          </w:tcPr>
          <w:p w14:paraId="3C6A8987" w14:textId="77777777" w:rsidR="00D11482" w:rsidRPr="00D1035A" w:rsidRDefault="00D11482" w:rsidP="007625D8">
            <w:pPr>
              <w:jc w:val="center"/>
              <w:rPr>
                <w:b/>
              </w:rPr>
            </w:pPr>
            <w:r>
              <w:rPr>
                <w:b/>
              </w:rPr>
              <w:t>Objetivo</w:t>
            </w:r>
          </w:p>
        </w:tc>
      </w:tr>
      <w:tr w:rsidR="001974C3" w14:paraId="7AF1F456" w14:textId="77777777" w:rsidTr="00B15B7F">
        <w:tc>
          <w:tcPr>
            <w:tcW w:w="623" w:type="dxa"/>
            <w:vMerge w:val="restart"/>
            <w:textDirection w:val="btLr"/>
            <w:vAlign w:val="center"/>
          </w:tcPr>
          <w:p w14:paraId="296EED62" w14:textId="77777777" w:rsidR="00D11482" w:rsidRPr="00D11482" w:rsidRDefault="00D11482" w:rsidP="00D11482">
            <w:pPr>
              <w:ind w:left="113" w:right="113"/>
              <w:jc w:val="center"/>
              <w:rPr>
                <w:b/>
              </w:rPr>
            </w:pPr>
            <w:r w:rsidRPr="00D11482">
              <w:rPr>
                <w:b/>
              </w:rPr>
              <w:t>Turista</w:t>
            </w:r>
          </w:p>
        </w:tc>
        <w:tc>
          <w:tcPr>
            <w:tcW w:w="3133" w:type="dxa"/>
            <w:vAlign w:val="center"/>
          </w:tcPr>
          <w:p w14:paraId="1F9597A7" w14:textId="77777777" w:rsidR="00D11482" w:rsidRDefault="00D11482" w:rsidP="007625D8">
            <w:pPr>
              <w:jc w:val="center"/>
            </w:pPr>
            <w:r>
              <w:t>Consultar Trilho</w:t>
            </w:r>
          </w:p>
        </w:tc>
        <w:tc>
          <w:tcPr>
            <w:tcW w:w="6713" w:type="dxa"/>
            <w:vAlign w:val="center"/>
          </w:tcPr>
          <w:p w14:paraId="48E7AD58" w14:textId="77777777" w:rsidR="00D11482" w:rsidRDefault="00D11482" w:rsidP="007625D8">
            <w:pPr>
              <w:jc w:val="center"/>
            </w:pPr>
            <w:r>
              <w:t>O objetivo é o ator conseguir consultar os dados relativos ao trilho.</w:t>
            </w:r>
          </w:p>
        </w:tc>
      </w:tr>
      <w:tr w:rsidR="001974C3" w14:paraId="0A749F0B" w14:textId="77777777" w:rsidTr="00B15B7F">
        <w:tc>
          <w:tcPr>
            <w:tcW w:w="623" w:type="dxa"/>
            <w:vMerge/>
            <w:vAlign w:val="center"/>
          </w:tcPr>
          <w:p w14:paraId="2F37929C" w14:textId="77777777" w:rsidR="00D11482" w:rsidRDefault="00D11482" w:rsidP="007625D8">
            <w:pPr>
              <w:jc w:val="center"/>
            </w:pPr>
          </w:p>
        </w:tc>
        <w:tc>
          <w:tcPr>
            <w:tcW w:w="3133" w:type="dxa"/>
            <w:vAlign w:val="center"/>
          </w:tcPr>
          <w:p w14:paraId="02003ED2" w14:textId="77777777" w:rsidR="00D11482" w:rsidRDefault="00D11482" w:rsidP="007625D8">
            <w:pPr>
              <w:jc w:val="center"/>
            </w:pPr>
            <w:r>
              <w:t>Consultar Primeiros Socorros</w:t>
            </w:r>
          </w:p>
        </w:tc>
        <w:tc>
          <w:tcPr>
            <w:tcW w:w="6713" w:type="dxa"/>
            <w:vAlign w:val="center"/>
          </w:tcPr>
          <w:p w14:paraId="5E76B117" w14:textId="77777777" w:rsidR="00D11482" w:rsidRDefault="00D11482" w:rsidP="007625D8">
            <w:pPr>
              <w:jc w:val="center"/>
            </w:pPr>
            <w:r>
              <w:t>O objetivo deste caso de uso é dar a conhecer ao utilizador procedimentos que possam ser aplicados em caso de emergência.</w:t>
            </w:r>
          </w:p>
        </w:tc>
      </w:tr>
      <w:tr w:rsidR="001974C3" w14:paraId="7BEE4B8C" w14:textId="77777777" w:rsidTr="00B15B7F">
        <w:tc>
          <w:tcPr>
            <w:tcW w:w="623" w:type="dxa"/>
            <w:vMerge/>
            <w:vAlign w:val="center"/>
          </w:tcPr>
          <w:p w14:paraId="370631C1" w14:textId="77777777" w:rsidR="00D11482" w:rsidRDefault="00D11482" w:rsidP="007625D8">
            <w:pPr>
              <w:jc w:val="center"/>
            </w:pPr>
          </w:p>
        </w:tc>
        <w:tc>
          <w:tcPr>
            <w:tcW w:w="3133" w:type="dxa"/>
            <w:vAlign w:val="center"/>
          </w:tcPr>
          <w:p w14:paraId="03AF7AE8" w14:textId="77777777" w:rsidR="00D11482" w:rsidRDefault="00D11482" w:rsidP="007625D8">
            <w:pPr>
              <w:jc w:val="center"/>
            </w:pPr>
            <w:r>
              <w:t>Consultar Equipamentos do Trilho</w:t>
            </w:r>
          </w:p>
        </w:tc>
        <w:tc>
          <w:tcPr>
            <w:tcW w:w="6713" w:type="dxa"/>
            <w:vAlign w:val="center"/>
          </w:tcPr>
          <w:p w14:paraId="7E0AB5D3" w14:textId="77777777" w:rsidR="00D11482" w:rsidRDefault="00D11482" w:rsidP="007625D8">
            <w:pPr>
              <w:jc w:val="center"/>
            </w:pPr>
            <w:r>
              <w:t>O objetivo é que o ator possa de antemão saber quais os equipamentos mais adequados ao trilho.</w:t>
            </w:r>
          </w:p>
        </w:tc>
      </w:tr>
      <w:tr w:rsidR="001974C3" w14:paraId="1166FA42" w14:textId="77777777" w:rsidTr="00B15B7F">
        <w:tc>
          <w:tcPr>
            <w:tcW w:w="623" w:type="dxa"/>
            <w:vMerge/>
            <w:vAlign w:val="center"/>
          </w:tcPr>
          <w:p w14:paraId="7FD52946" w14:textId="77777777" w:rsidR="00D11482" w:rsidRDefault="00D11482" w:rsidP="007625D8">
            <w:pPr>
              <w:jc w:val="center"/>
            </w:pPr>
          </w:p>
        </w:tc>
        <w:tc>
          <w:tcPr>
            <w:tcW w:w="3133" w:type="dxa"/>
            <w:vAlign w:val="center"/>
          </w:tcPr>
          <w:p w14:paraId="2F9D6688" w14:textId="77777777" w:rsidR="00D11482" w:rsidRDefault="00D11482" w:rsidP="007625D8">
            <w:pPr>
              <w:jc w:val="center"/>
            </w:pPr>
            <w:r>
              <w:t>Consultar Requisitos de Segurança</w:t>
            </w:r>
          </w:p>
        </w:tc>
        <w:tc>
          <w:tcPr>
            <w:tcW w:w="6713" w:type="dxa"/>
            <w:vAlign w:val="center"/>
          </w:tcPr>
          <w:p w14:paraId="44732BE0" w14:textId="77777777" w:rsidR="00D11482" w:rsidRDefault="00D11482" w:rsidP="007625D8">
            <w:pPr>
              <w:jc w:val="center"/>
            </w:pPr>
            <w:r>
              <w:t>O objetivo e que o ator saiba quais os requisitos em termos de segurança que o trilho possui.</w:t>
            </w:r>
          </w:p>
        </w:tc>
      </w:tr>
      <w:tr w:rsidR="001974C3" w14:paraId="511C9501" w14:textId="77777777" w:rsidTr="00B15B7F">
        <w:tc>
          <w:tcPr>
            <w:tcW w:w="623" w:type="dxa"/>
            <w:vMerge/>
            <w:vAlign w:val="center"/>
          </w:tcPr>
          <w:p w14:paraId="369B6D33" w14:textId="77777777" w:rsidR="00D11482" w:rsidRDefault="00D11482" w:rsidP="007625D8">
            <w:pPr>
              <w:jc w:val="center"/>
            </w:pPr>
          </w:p>
        </w:tc>
        <w:tc>
          <w:tcPr>
            <w:tcW w:w="3133" w:type="dxa"/>
            <w:vAlign w:val="center"/>
          </w:tcPr>
          <w:p w14:paraId="03B9125A" w14:textId="77777777" w:rsidR="00D11482" w:rsidRDefault="00D11482" w:rsidP="007625D8">
            <w:pPr>
              <w:jc w:val="center"/>
            </w:pPr>
            <w:r>
              <w:t>Consultar Estatísticas</w:t>
            </w:r>
          </w:p>
        </w:tc>
        <w:tc>
          <w:tcPr>
            <w:tcW w:w="6713" w:type="dxa"/>
            <w:vAlign w:val="center"/>
          </w:tcPr>
          <w:p w14:paraId="6E01AB7C" w14:textId="77777777" w:rsidR="00D11482" w:rsidRDefault="00D11482" w:rsidP="007625D8">
            <w:pPr>
              <w:jc w:val="center"/>
            </w:pPr>
            <w:r>
              <w:t>O objetivo e que o ator possa consultar quais as estatísticas geradas pelo ator ao percorrer um determinado trilho.</w:t>
            </w:r>
          </w:p>
        </w:tc>
      </w:tr>
      <w:tr w:rsidR="001974C3" w14:paraId="47E3067B" w14:textId="77777777" w:rsidTr="00B15B7F">
        <w:tc>
          <w:tcPr>
            <w:tcW w:w="623" w:type="dxa"/>
            <w:vMerge/>
            <w:vAlign w:val="center"/>
          </w:tcPr>
          <w:p w14:paraId="508D2300" w14:textId="77777777" w:rsidR="00D11482" w:rsidRDefault="00D11482" w:rsidP="007625D8">
            <w:pPr>
              <w:jc w:val="center"/>
            </w:pPr>
          </w:p>
        </w:tc>
        <w:tc>
          <w:tcPr>
            <w:tcW w:w="3133" w:type="dxa"/>
            <w:vAlign w:val="center"/>
          </w:tcPr>
          <w:p w14:paraId="51849675" w14:textId="77777777" w:rsidR="00D11482" w:rsidRDefault="00D11482" w:rsidP="007625D8">
            <w:pPr>
              <w:jc w:val="center"/>
            </w:pPr>
            <w:r>
              <w:t>Partilhar resultados</w:t>
            </w:r>
          </w:p>
        </w:tc>
        <w:tc>
          <w:tcPr>
            <w:tcW w:w="6713" w:type="dxa"/>
            <w:vAlign w:val="center"/>
          </w:tcPr>
          <w:p w14:paraId="668CF013" w14:textId="77777777" w:rsidR="00D11482" w:rsidRDefault="00D11482" w:rsidP="007625D8">
            <w:pPr>
              <w:jc w:val="center"/>
            </w:pPr>
            <w:r>
              <w:t>O objetivo e que o ator possa partilhar as suas estatísticas em redes sociais.</w:t>
            </w:r>
          </w:p>
        </w:tc>
      </w:tr>
      <w:tr w:rsidR="001974C3" w14:paraId="7A40E890" w14:textId="77777777" w:rsidTr="00B15B7F">
        <w:tc>
          <w:tcPr>
            <w:tcW w:w="623" w:type="dxa"/>
            <w:vMerge/>
            <w:vAlign w:val="center"/>
          </w:tcPr>
          <w:p w14:paraId="6B7C8701" w14:textId="77777777" w:rsidR="00D11482" w:rsidRDefault="00D11482" w:rsidP="007625D8">
            <w:pPr>
              <w:jc w:val="center"/>
            </w:pPr>
          </w:p>
        </w:tc>
        <w:tc>
          <w:tcPr>
            <w:tcW w:w="3133" w:type="dxa"/>
            <w:vAlign w:val="center"/>
          </w:tcPr>
          <w:p w14:paraId="235427E7" w14:textId="77777777" w:rsidR="00D11482" w:rsidRDefault="00D11482" w:rsidP="007625D8">
            <w:pPr>
              <w:jc w:val="center"/>
            </w:pPr>
            <w:r>
              <w:t>Consultar leaderboard</w:t>
            </w:r>
          </w:p>
        </w:tc>
        <w:tc>
          <w:tcPr>
            <w:tcW w:w="6713" w:type="dxa"/>
            <w:vAlign w:val="center"/>
          </w:tcPr>
          <w:p w14:paraId="6E8B8A2E" w14:textId="77777777" w:rsidR="00D11482" w:rsidRDefault="00D11482" w:rsidP="007625D8">
            <w:pPr>
              <w:jc w:val="center"/>
            </w:pPr>
            <w:r>
              <w:t>O objetivo e que o ator possa consultar o ranking dos atores que percorreram um determinado trilho.</w:t>
            </w:r>
          </w:p>
        </w:tc>
      </w:tr>
      <w:tr w:rsidR="001974C3" w14:paraId="53DD6B97" w14:textId="77777777" w:rsidTr="00B15B7F">
        <w:tc>
          <w:tcPr>
            <w:tcW w:w="623" w:type="dxa"/>
            <w:vMerge/>
            <w:vAlign w:val="center"/>
          </w:tcPr>
          <w:p w14:paraId="2726E535" w14:textId="77777777" w:rsidR="00D11482" w:rsidRDefault="00D11482" w:rsidP="007625D8">
            <w:pPr>
              <w:jc w:val="center"/>
            </w:pPr>
          </w:p>
        </w:tc>
        <w:tc>
          <w:tcPr>
            <w:tcW w:w="3133" w:type="dxa"/>
            <w:vAlign w:val="center"/>
          </w:tcPr>
          <w:p w14:paraId="1A33F6B3" w14:textId="77777777" w:rsidR="00D11482" w:rsidRDefault="00D11482" w:rsidP="007625D8">
            <w:pPr>
              <w:jc w:val="center"/>
            </w:pPr>
            <w:r>
              <w:t>Consultar meteorologia</w:t>
            </w:r>
          </w:p>
        </w:tc>
        <w:tc>
          <w:tcPr>
            <w:tcW w:w="6713" w:type="dxa"/>
            <w:vAlign w:val="center"/>
          </w:tcPr>
          <w:p w14:paraId="568BFFB3" w14:textId="77777777" w:rsidR="00D11482" w:rsidRDefault="00D11482" w:rsidP="007625D8">
            <w:pPr>
              <w:jc w:val="center"/>
            </w:pPr>
            <w:r>
              <w:t>O objetivo e que o ator possa consultar a meteorologia do trilho.</w:t>
            </w:r>
          </w:p>
        </w:tc>
      </w:tr>
      <w:tr w:rsidR="001974C3" w14:paraId="725EFB56" w14:textId="77777777" w:rsidTr="00B15B7F">
        <w:tc>
          <w:tcPr>
            <w:tcW w:w="623" w:type="dxa"/>
            <w:vMerge/>
            <w:vAlign w:val="center"/>
          </w:tcPr>
          <w:p w14:paraId="70755978" w14:textId="77777777" w:rsidR="00D11482" w:rsidRDefault="00D11482" w:rsidP="007625D8">
            <w:pPr>
              <w:jc w:val="center"/>
            </w:pPr>
          </w:p>
        </w:tc>
        <w:tc>
          <w:tcPr>
            <w:tcW w:w="3133" w:type="dxa"/>
            <w:vAlign w:val="center"/>
          </w:tcPr>
          <w:p w14:paraId="60F633B9" w14:textId="77777777" w:rsidR="00D11482" w:rsidRDefault="00D11482" w:rsidP="007625D8">
            <w:pPr>
              <w:jc w:val="center"/>
            </w:pPr>
            <w:r>
              <w:t>Preencher Questionário</w:t>
            </w:r>
          </w:p>
        </w:tc>
        <w:tc>
          <w:tcPr>
            <w:tcW w:w="6713" w:type="dxa"/>
            <w:vAlign w:val="center"/>
          </w:tcPr>
          <w:p w14:paraId="602B2608" w14:textId="77777777" w:rsidR="00D11482" w:rsidRDefault="00D11482" w:rsidP="007625D8">
            <w:pPr>
              <w:jc w:val="center"/>
            </w:pPr>
            <w:r>
              <w:t>O objetivo e que o ator preencha um questionário relevante a sua condição física.</w:t>
            </w:r>
          </w:p>
        </w:tc>
      </w:tr>
      <w:tr w:rsidR="001974C3" w14:paraId="7ABC1D08" w14:textId="77777777" w:rsidTr="00B15B7F">
        <w:tc>
          <w:tcPr>
            <w:tcW w:w="623" w:type="dxa"/>
            <w:vMerge/>
            <w:tcBorders>
              <w:bottom w:val="single" w:sz="4" w:space="0" w:color="auto"/>
            </w:tcBorders>
            <w:vAlign w:val="center"/>
          </w:tcPr>
          <w:p w14:paraId="40DD0ACD" w14:textId="77777777" w:rsidR="00D11482" w:rsidRDefault="00D11482" w:rsidP="007625D8">
            <w:pPr>
              <w:jc w:val="center"/>
            </w:pPr>
          </w:p>
        </w:tc>
        <w:tc>
          <w:tcPr>
            <w:tcW w:w="3133" w:type="dxa"/>
            <w:vAlign w:val="center"/>
          </w:tcPr>
          <w:p w14:paraId="7AF43E59" w14:textId="77777777" w:rsidR="00D11482" w:rsidRDefault="00D11482" w:rsidP="007625D8">
            <w:pPr>
              <w:jc w:val="center"/>
            </w:pPr>
            <w:r>
              <w:t>Consultar pontos de interesse</w:t>
            </w:r>
          </w:p>
        </w:tc>
        <w:tc>
          <w:tcPr>
            <w:tcW w:w="6713" w:type="dxa"/>
            <w:vAlign w:val="center"/>
          </w:tcPr>
          <w:p w14:paraId="0708E169" w14:textId="77777777" w:rsidR="00D11482" w:rsidRDefault="00D11482" w:rsidP="007625D8">
            <w:pPr>
              <w:jc w:val="center"/>
            </w:pPr>
            <w:r>
              <w:t>O objetivo e que o ator possa consultar os pontos de interesse enquanto o mesmo percorre os trilhos.</w:t>
            </w:r>
          </w:p>
        </w:tc>
      </w:tr>
      <w:tr w:rsidR="001974C3" w14:paraId="4F268CB0" w14:textId="77777777" w:rsidTr="00B15B7F">
        <w:trPr>
          <w:cantSplit/>
          <w:trHeight w:val="1134"/>
        </w:trPr>
        <w:tc>
          <w:tcPr>
            <w:tcW w:w="623" w:type="dxa"/>
            <w:tcBorders>
              <w:top w:val="single" w:sz="4" w:space="0" w:color="auto"/>
              <w:left w:val="single" w:sz="4" w:space="0" w:color="auto"/>
              <w:bottom w:val="nil"/>
              <w:right w:val="single" w:sz="4" w:space="0" w:color="auto"/>
            </w:tcBorders>
            <w:textDirection w:val="btLr"/>
            <w:vAlign w:val="center"/>
          </w:tcPr>
          <w:p w14:paraId="1DB2BC56" w14:textId="7D8C7E20" w:rsidR="00D11482" w:rsidRDefault="00D11482" w:rsidP="00D11482">
            <w:pPr>
              <w:ind w:left="113" w:right="113"/>
            </w:pPr>
          </w:p>
        </w:tc>
        <w:tc>
          <w:tcPr>
            <w:tcW w:w="3133" w:type="dxa"/>
            <w:tcBorders>
              <w:left w:val="single" w:sz="4" w:space="0" w:color="auto"/>
            </w:tcBorders>
            <w:vAlign w:val="center"/>
          </w:tcPr>
          <w:p w14:paraId="6CEFEF9A" w14:textId="77777777" w:rsidR="00D11482" w:rsidRDefault="00D11482" w:rsidP="007625D8">
            <w:pPr>
              <w:jc w:val="center"/>
            </w:pPr>
            <w:r>
              <w:t>Criar Trilho</w:t>
            </w:r>
          </w:p>
        </w:tc>
        <w:tc>
          <w:tcPr>
            <w:tcW w:w="6713" w:type="dxa"/>
            <w:vAlign w:val="center"/>
          </w:tcPr>
          <w:p w14:paraId="4BC7E845" w14:textId="77777777" w:rsidR="00D11482" w:rsidRDefault="00D11482" w:rsidP="007625D8">
            <w:pPr>
              <w:jc w:val="center"/>
            </w:pPr>
            <w:r>
              <w:t>O objetivo e que o ator crie um trilho que será percorrido pelo turista</w:t>
            </w:r>
          </w:p>
        </w:tc>
      </w:tr>
      <w:tr w:rsidR="001974C3" w14:paraId="60407584" w14:textId="77777777" w:rsidTr="00B15B7F">
        <w:tc>
          <w:tcPr>
            <w:tcW w:w="623" w:type="dxa"/>
            <w:tcBorders>
              <w:top w:val="nil"/>
              <w:left w:val="single" w:sz="4" w:space="0" w:color="auto"/>
              <w:bottom w:val="nil"/>
              <w:right w:val="single" w:sz="4" w:space="0" w:color="auto"/>
            </w:tcBorders>
            <w:vAlign w:val="center"/>
          </w:tcPr>
          <w:p w14:paraId="14F00BD0" w14:textId="77777777" w:rsidR="00D11482" w:rsidRDefault="00D11482" w:rsidP="00D11482"/>
        </w:tc>
        <w:tc>
          <w:tcPr>
            <w:tcW w:w="3133" w:type="dxa"/>
            <w:tcBorders>
              <w:left w:val="single" w:sz="4" w:space="0" w:color="auto"/>
            </w:tcBorders>
            <w:vAlign w:val="center"/>
          </w:tcPr>
          <w:p w14:paraId="5801F62A" w14:textId="77777777" w:rsidR="00D11482" w:rsidRDefault="00D11482" w:rsidP="007625D8">
            <w:pPr>
              <w:jc w:val="center"/>
            </w:pPr>
            <w:r>
              <w:t>Inserir Requisitos de Segurança</w:t>
            </w:r>
          </w:p>
        </w:tc>
        <w:tc>
          <w:tcPr>
            <w:tcW w:w="6713" w:type="dxa"/>
            <w:vAlign w:val="center"/>
          </w:tcPr>
          <w:p w14:paraId="5E4D8DA9" w14:textId="77777777" w:rsidR="00D11482" w:rsidRDefault="00D11482" w:rsidP="007625D8">
            <w:pPr>
              <w:jc w:val="center"/>
            </w:pPr>
            <w:r>
              <w:t>O objetivo e que o ator possa criar e inserir um novo requisito de segurança</w:t>
            </w:r>
          </w:p>
        </w:tc>
      </w:tr>
      <w:tr w:rsidR="001974C3" w14:paraId="6BB588F4" w14:textId="77777777" w:rsidTr="00B15B7F">
        <w:tc>
          <w:tcPr>
            <w:tcW w:w="623" w:type="dxa"/>
            <w:tcBorders>
              <w:top w:val="nil"/>
              <w:left w:val="single" w:sz="4" w:space="0" w:color="auto"/>
              <w:bottom w:val="nil"/>
              <w:right w:val="single" w:sz="4" w:space="0" w:color="auto"/>
            </w:tcBorders>
            <w:vAlign w:val="center"/>
          </w:tcPr>
          <w:p w14:paraId="23E94317" w14:textId="77777777" w:rsidR="00D11482" w:rsidRDefault="00D11482" w:rsidP="007625D8">
            <w:pPr>
              <w:jc w:val="center"/>
            </w:pPr>
          </w:p>
        </w:tc>
        <w:tc>
          <w:tcPr>
            <w:tcW w:w="3133" w:type="dxa"/>
            <w:tcBorders>
              <w:left w:val="single" w:sz="4" w:space="0" w:color="auto"/>
            </w:tcBorders>
            <w:vAlign w:val="center"/>
          </w:tcPr>
          <w:p w14:paraId="46BF7FAE" w14:textId="77777777" w:rsidR="00D11482" w:rsidRDefault="00D11482" w:rsidP="007625D8">
            <w:pPr>
              <w:jc w:val="center"/>
            </w:pPr>
            <w:r>
              <w:t>Atualizar Requisitos de Segurança</w:t>
            </w:r>
          </w:p>
        </w:tc>
        <w:tc>
          <w:tcPr>
            <w:tcW w:w="6713" w:type="dxa"/>
            <w:vAlign w:val="center"/>
          </w:tcPr>
          <w:p w14:paraId="3B920423" w14:textId="77777777" w:rsidR="00D11482" w:rsidRDefault="00D11482" w:rsidP="007625D8">
            <w:pPr>
              <w:jc w:val="center"/>
            </w:pPr>
            <w:r>
              <w:t>O objetivo e que o ator possa atualizar um requisito de segurança</w:t>
            </w:r>
          </w:p>
        </w:tc>
      </w:tr>
      <w:tr w:rsidR="001974C3" w14:paraId="623DA2B2" w14:textId="77777777" w:rsidTr="00B15B7F">
        <w:tc>
          <w:tcPr>
            <w:tcW w:w="623" w:type="dxa"/>
            <w:tcBorders>
              <w:top w:val="nil"/>
              <w:left w:val="single" w:sz="4" w:space="0" w:color="auto"/>
              <w:bottom w:val="nil"/>
              <w:right w:val="single" w:sz="4" w:space="0" w:color="auto"/>
            </w:tcBorders>
            <w:vAlign w:val="center"/>
          </w:tcPr>
          <w:p w14:paraId="2E53FB78" w14:textId="77777777" w:rsidR="00D11482" w:rsidRDefault="00D11482" w:rsidP="007625D8">
            <w:pPr>
              <w:jc w:val="center"/>
            </w:pPr>
          </w:p>
        </w:tc>
        <w:tc>
          <w:tcPr>
            <w:tcW w:w="3133" w:type="dxa"/>
            <w:tcBorders>
              <w:left w:val="single" w:sz="4" w:space="0" w:color="auto"/>
            </w:tcBorders>
            <w:vAlign w:val="center"/>
          </w:tcPr>
          <w:p w14:paraId="66E2E3C3" w14:textId="77777777" w:rsidR="00D11482" w:rsidRDefault="00D11482" w:rsidP="007625D8">
            <w:pPr>
              <w:jc w:val="center"/>
            </w:pPr>
            <w:r>
              <w:t>Apagar Requisitos de Segurança</w:t>
            </w:r>
          </w:p>
        </w:tc>
        <w:tc>
          <w:tcPr>
            <w:tcW w:w="6713" w:type="dxa"/>
            <w:vAlign w:val="center"/>
          </w:tcPr>
          <w:p w14:paraId="2948A062" w14:textId="77777777" w:rsidR="00D11482" w:rsidRDefault="00D11482" w:rsidP="007625D8">
            <w:pPr>
              <w:jc w:val="center"/>
            </w:pPr>
            <w:r>
              <w:t>O objetivo e que o ator possa apagar um requisito de segurança</w:t>
            </w:r>
          </w:p>
        </w:tc>
      </w:tr>
      <w:tr w:rsidR="001974C3" w14:paraId="4DEF439D" w14:textId="77777777" w:rsidTr="00B15B7F">
        <w:tc>
          <w:tcPr>
            <w:tcW w:w="623" w:type="dxa"/>
            <w:tcBorders>
              <w:top w:val="nil"/>
              <w:left w:val="single" w:sz="4" w:space="0" w:color="auto"/>
              <w:bottom w:val="nil"/>
              <w:right w:val="single" w:sz="4" w:space="0" w:color="auto"/>
            </w:tcBorders>
            <w:vAlign w:val="center"/>
          </w:tcPr>
          <w:p w14:paraId="7197715C" w14:textId="77777777" w:rsidR="00D11482" w:rsidRPr="00D11482" w:rsidRDefault="00D11482" w:rsidP="007625D8">
            <w:pPr>
              <w:jc w:val="center"/>
              <w:rPr>
                <w:szCs w:val="30"/>
              </w:rPr>
            </w:pPr>
          </w:p>
        </w:tc>
        <w:tc>
          <w:tcPr>
            <w:tcW w:w="3133" w:type="dxa"/>
            <w:tcBorders>
              <w:left w:val="single" w:sz="4" w:space="0" w:color="auto"/>
            </w:tcBorders>
            <w:vAlign w:val="center"/>
          </w:tcPr>
          <w:p w14:paraId="59E4C970" w14:textId="77777777" w:rsidR="00D11482" w:rsidRDefault="00D11482" w:rsidP="007625D8">
            <w:pPr>
              <w:jc w:val="center"/>
            </w:pPr>
            <w:r>
              <w:t>Inserir Equipamentos</w:t>
            </w:r>
          </w:p>
        </w:tc>
        <w:tc>
          <w:tcPr>
            <w:tcW w:w="6713" w:type="dxa"/>
            <w:vAlign w:val="center"/>
          </w:tcPr>
          <w:p w14:paraId="3910A0A2" w14:textId="77777777" w:rsidR="00D11482" w:rsidRDefault="00D11482" w:rsidP="007625D8">
            <w:pPr>
              <w:jc w:val="center"/>
            </w:pPr>
            <w:r>
              <w:t>O objetivo e que o ator possa criar e inserir um equipamento</w:t>
            </w:r>
          </w:p>
        </w:tc>
      </w:tr>
      <w:tr w:rsidR="001974C3" w14:paraId="0CD02599" w14:textId="77777777" w:rsidTr="00B15B7F">
        <w:trPr>
          <w:cantSplit/>
          <w:trHeight w:val="1134"/>
        </w:trPr>
        <w:tc>
          <w:tcPr>
            <w:tcW w:w="623" w:type="dxa"/>
            <w:tcBorders>
              <w:top w:val="nil"/>
              <w:left w:val="single" w:sz="4" w:space="0" w:color="auto"/>
              <w:bottom w:val="nil"/>
              <w:right w:val="single" w:sz="4" w:space="0" w:color="auto"/>
            </w:tcBorders>
            <w:textDirection w:val="btLr"/>
            <w:vAlign w:val="center"/>
          </w:tcPr>
          <w:p w14:paraId="6F01B2ED" w14:textId="11CF96A0" w:rsidR="00D11482" w:rsidRPr="00D11482" w:rsidRDefault="00D11482" w:rsidP="00D11482">
            <w:pPr>
              <w:ind w:left="113" w:right="113"/>
              <w:jc w:val="center"/>
              <w:rPr>
                <w:b/>
                <w:szCs w:val="30"/>
              </w:rPr>
            </w:pPr>
            <w:r w:rsidRPr="00D11482">
              <w:rPr>
                <w:b/>
                <w:szCs w:val="30"/>
              </w:rPr>
              <w:t>Professor</w:t>
            </w:r>
          </w:p>
        </w:tc>
        <w:tc>
          <w:tcPr>
            <w:tcW w:w="3133" w:type="dxa"/>
            <w:tcBorders>
              <w:left w:val="single" w:sz="4" w:space="0" w:color="auto"/>
            </w:tcBorders>
            <w:vAlign w:val="center"/>
          </w:tcPr>
          <w:p w14:paraId="2F3A2695" w14:textId="77777777" w:rsidR="00D11482" w:rsidRDefault="00D11482" w:rsidP="007625D8">
            <w:pPr>
              <w:jc w:val="center"/>
            </w:pPr>
            <w:r>
              <w:t>Atualizar Equipamentos</w:t>
            </w:r>
          </w:p>
        </w:tc>
        <w:tc>
          <w:tcPr>
            <w:tcW w:w="6713" w:type="dxa"/>
            <w:vAlign w:val="center"/>
          </w:tcPr>
          <w:p w14:paraId="64E6FEF7" w14:textId="77777777" w:rsidR="00D11482" w:rsidRDefault="00D11482" w:rsidP="007625D8">
            <w:pPr>
              <w:jc w:val="center"/>
            </w:pPr>
            <w:r>
              <w:t>O objetivo e que o ator possa atualizar um equipamento</w:t>
            </w:r>
          </w:p>
        </w:tc>
      </w:tr>
      <w:tr w:rsidR="001974C3" w14:paraId="72C7CDDA" w14:textId="77777777" w:rsidTr="00B15B7F">
        <w:tc>
          <w:tcPr>
            <w:tcW w:w="623" w:type="dxa"/>
            <w:tcBorders>
              <w:top w:val="nil"/>
              <w:left w:val="single" w:sz="4" w:space="0" w:color="auto"/>
              <w:bottom w:val="nil"/>
              <w:right w:val="single" w:sz="4" w:space="0" w:color="auto"/>
            </w:tcBorders>
            <w:vAlign w:val="center"/>
          </w:tcPr>
          <w:p w14:paraId="283F0639" w14:textId="77777777" w:rsidR="00D11482" w:rsidRDefault="00D11482" w:rsidP="007625D8">
            <w:pPr>
              <w:jc w:val="center"/>
            </w:pPr>
          </w:p>
        </w:tc>
        <w:tc>
          <w:tcPr>
            <w:tcW w:w="3133" w:type="dxa"/>
            <w:tcBorders>
              <w:left w:val="single" w:sz="4" w:space="0" w:color="auto"/>
            </w:tcBorders>
            <w:vAlign w:val="center"/>
          </w:tcPr>
          <w:p w14:paraId="14DE6F8F" w14:textId="77777777" w:rsidR="00D11482" w:rsidRDefault="00D11482" w:rsidP="007625D8">
            <w:pPr>
              <w:jc w:val="center"/>
            </w:pPr>
            <w:r>
              <w:t>Apagar Equipamentos</w:t>
            </w:r>
          </w:p>
        </w:tc>
        <w:tc>
          <w:tcPr>
            <w:tcW w:w="6713" w:type="dxa"/>
            <w:vAlign w:val="center"/>
          </w:tcPr>
          <w:p w14:paraId="346A72ED" w14:textId="77777777" w:rsidR="00D11482" w:rsidRDefault="00D11482" w:rsidP="007625D8">
            <w:pPr>
              <w:jc w:val="center"/>
            </w:pPr>
            <w:r>
              <w:t>O objetivo e que o ator possa apagar um equipamento</w:t>
            </w:r>
          </w:p>
        </w:tc>
      </w:tr>
      <w:tr w:rsidR="001974C3" w14:paraId="26CBD98D" w14:textId="77777777" w:rsidTr="00B15B7F">
        <w:tc>
          <w:tcPr>
            <w:tcW w:w="623" w:type="dxa"/>
            <w:tcBorders>
              <w:top w:val="nil"/>
              <w:left w:val="single" w:sz="4" w:space="0" w:color="auto"/>
              <w:bottom w:val="nil"/>
              <w:right w:val="single" w:sz="4" w:space="0" w:color="auto"/>
            </w:tcBorders>
            <w:vAlign w:val="center"/>
          </w:tcPr>
          <w:p w14:paraId="763129A4" w14:textId="77777777" w:rsidR="00D11482" w:rsidRDefault="00D11482" w:rsidP="007625D8">
            <w:pPr>
              <w:jc w:val="center"/>
            </w:pPr>
          </w:p>
        </w:tc>
        <w:tc>
          <w:tcPr>
            <w:tcW w:w="3133" w:type="dxa"/>
            <w:tcBorders>
              <w:left w:val="single" w:sz="4" w:space="0" w:color="auto"/>
            </w:tcBorders>
            <w:vAlign w:val="center"/>
          </w:tcPr>
          <w:p w14:paraId="571765BF" w14:textId="77777777" w:rsidR="00D11482" w:rsidRDefault="00D11482" w:rsidP="007625D8">
            <w:pPr>
              <w:jc w:val="center"/>
            </w:pPr>
            <w:r>
              <w:t>Inserir Primeiros Socorros</w:t>
            </w:r>
          </w:p>
        </w:tc>
        <w:tc>
          <w:tcPr>
            <w:tcW w:w="6713" w:type="dxa"/>
            <w:vAlign w:val="center"/>
          </w:tcPr>
          <w:p w14:paraId="37A74341" w14:textId="77777777" w:rsidR="00D11482" w:rsidRDefault="00D11482" w:rsidP="007625D8">
            <w:pPr>
              <w:jc w:val="center"/>
            </w:pPr>
            <w:r>
              <w:t>O objetivo e que o ator possa criar e inserir uma dica de primeiros socorros</w:t>
            </w:r>
          </w:p>
        </w:tc>
      </w:tr>
      <w:tr w:rsidR="001974C3" w14:paraId="08FDAF32" w14:textId="77777777" w:rsidTr="00B15B7F">
        <w:tc>
          <w:tcPr>
            <w:tcW w:w="623" w:type="dxa"/>
            <w:tcBorders>
              <w:top w:val="nil"/>
              <w:left w:val="single" w:sz="4" w:space="0" w:color="auto"/>
              <w:bottom w:val="nil"/>
              <w:right w:val="single" w:sz="4" w:space="0" w:color="auto"/>
            </w:tcBorders>
            <w:vAlign w:val="center"/>
          </w:tcPr>
          <w:p w14:paraId="7565ADE4" w14:textId="77777777" w:rsidR="00D11482" w:rsidRDefault="00D11482" w:rsidP="007625D8">
            <w:pPr>
              <w:jc w:val="center"/>
            </w:pPr>
          </w:p>
        </w:tc>
        <w:tc>
          <w:tcPr>
            <w:tcW w:w="3133" w:type="dxa"/>
            <w:tcBorders>
              <w:left w:val="single" w:sz="4" w:space="0" w:color="auto"/>
            </w:tcBorders>
            <w:vAlign w:val="center"/>
          </w:tcPr>
          <w:p w14:paraId="58CD0275" w14:textId="77777777" w:rsidR="00D11482" w:rsidRDefault="00D11482" w:rsidP="007625D8">
            <w:pPr>
              <w:jc w:val="center"/>
            </w:pPr>
            <w:r>
              <w:t>Atualizar Primeiros Socorros</w:t>
            </w:r>
          </w:p>
        </w:tc>
        <w:tc>
          <w:tcPr>
            <w:tcW w:w="6713" w:type="dxa"/>
            <w:vAlign w:val="center"/>
          </w:tcPr>
          <w:p w14:paraId="4BE41B72" w14:textId="77777777" w:rsidR="00D11482" w:rsidRDefault="00D11482" w:rsidP="007625D8">
            <w:pPr>
              <w:jc w:val="center"/>
            </w:pPr>
            <w:r>
              <w:t>O objetivo e que o ator possa atualizar uma dica de primeiros socorros</w:t>
            </w:r>
          </w:p>
        </w:tc>
      </w:tr>
      <w:tr w:rsidR="001974C3" w:rsidRPr="00822B64" w14:paraId="5B5FAF98" w14:textId="77777777" w:rsidTr="00B15B7F">
        <w:tc>
          <w:tcPr>
            <w:tcW w:w="623" w:type="dxa"/>
            <w:tcBorders>
              <w:top w:val="nil"/>
              <w:left w:val="single" w:sz="4" w:space="0" w:color="auto"/>
              <w:bottom w:val="nil"/>
              <w:right w:val="single" w:sz="4" w:space="0" w:color="auto"/>
            </w:tcBorders>
            <w:vAlign w:val="center"/>
          </w:tcPr>
          <w:p w14:paraId="0736CF49" w14:textId="77777777" w:rsidR="00D11482" w:rsidRDefault="00D11482" w:rsidP="007625D8">
            <w:pPr>
              <w:jc w:val="center"/>
            </w:pPr>
          </w:p>
        </w:tc>
        <w:tc>
          <w:tcPr>
            <w:tcW w:w="3133" w:type="dxa"/>
            <w:tcBorders>
              <w:left w:val="single" w:sz="4" w:space="0" w:color="auto"/>
            </w:tcBorders>
            <w:vAlign w:val="center"/>
          </w:tcPr>
          <w:p w14:paraId="5CBAC6E2" w14:textId="77777777" w:rsidR="00D11482" w:rsidRDefault="00D11482" w:rsidP="007625D8">
            <w:pPr>
              <w:jc w:val="center"/>
            </w:pPr>
            <w:r>
              <w:t>Apagar Primeiros Socorros</w:t>
            </w:r>
          </w:p>
        </w:tc>
        <w:tc>
          <w:tcPr>
            <w:tcW w:w="6713" w:type="dxa"/>
            <w:vAlign w:val="center"/>
          </w:tcPr>
          <w:p w14:paraId="046CC21E" w14:textId="77777777" w:rsidR="00D11482" w:rsidRDefault="00D11482" w:rsidP="007625D8">
            <w:pPr>
              <w:jc w:val="center"/>
            </w:pPr>
            <w:r>
              <w:t>O objetivo e que o ator possa apagar uma dica de primeiros socorros</w:t>
            </w:r>
          </w:p>
        </w:tc>
      </w:tr>
      <w:tr w:rsidR="001974C3" w14:paraId="10CEE168" w14:textId="77777777" w:rsidTr="00B15B7F">
        <w:tc>
          <w:tcPr>
            <w:tcW w:w="623" w:type="dxa"/>
            <w:tcBorders>
              <w:top w:val="nil"/>
              <w:left w:val="single" w:sz="4" w:space="0" w:color="auto"/>
              <w:bottom w:val="nil"/>
              <w:right w:val="single" w:sz="4" w:space="0" w:color="auto"/>
            </w:tcBorders>
            <w:vAlign w:val="center"/>
          </w:tcPr>
          <w:p w14:paraId="00E04AFD" w14:textId="77777777" w:rsidR="00D11482" w:rsidRDefault="00D11482" w:rsidP="007625D8">
            <w:pPr>
              <w:jc w:val="center"/>
            </w:pPr>
          </w:p>
        </w:tc>
        <w:tc>
          <w:tcPr>
            <w:tcW w:w="3133" w:type="dxa"/>
            <w:tcBorders>
              <w:left w:val="single" w:sz="4" w:space="0" w:color="auto"/>
            </w:tcBorders>
            <w:vAlign w:val="center"/>
          </w:tcPr>
          <w:p w14:paraId="37A98D8C" w14:textId="77777777" w:rsidR="00D11482" w:rsidRDefault="00D11482" w:rsidP="007625D8">
            <w:pPr>
              <w:jc w:val="center"/>
            </w:pPr>
            <w:r>
              <w:t>Inserir Cuidados a ter</w:t>
            </w:r>
          </w:p>
        </w:tc>
        <w:tc>
          <w:tcPr>
            <w:tcW w:w="6713" w:type="dxa"/>
            <w:vAlign w:val="center"/>
          </w:tcPr>
          <w:p w14:paraId="7EA81231" w14:textId="77777777" w:rsidR="00D11482" w:rsidRDefault="00D11482" w:rsidP="007625D8">
            <w:pPr>
              <w:jc w:val="center"/>
            </w:pPr>
            <w:r>
              <w:t>O objetivo e que o ator possa criar e inserir uma dica de cuidados a ter</w:t>
            </w:r>
          </w:p>
        </w:tc>
      </w:tr>
      <w:tr w:rsidR="001974C3" w14:paraId="3D148D95" w14:textId="77777777" w:rsidTr="00B15B7F">
        <w:tc>
          <w:tcPr>
            <w:tcW w:w="623" w:type="dxa"/>
            <w:tcBorders>
              <w:top w:val="nil"/>
              <w:left w:val="single" w:sz="4" w:space="0" w:color="auto"/>
              <w:bottom w:val="nil"/>
              <w:right w:val="single" w:sz="4" w:space="0" w:color="auto"/>
            </w:tcBorders>
            <w:vAlign w:val="center"/>
          </w:tcPr>
          <w:p w14:paraId="6BAA1324" w14:textId="77777777" w:rsidR="00D11482" w:rsidRDefault="00D11482" w:rsidP="007625D8">
            <w:pPr>
              <w:jc w:val="center"/>
            </w:pPr>
          </w:p>
        </w:tc>
        <w:tc>
          <w:tcPr>
            <w:tcW w:w="3133" w:type="dxa"/>
            <w:tcBorders>
              <w:left w:val="single" w:sz="4" w:space="0" w:color="auto"/>
            </w:tcBorders>
            <w:vAlign w:val="center"/>
          </w:tcPr>
          <w:p w14:paraId="76AD4D67" w14:textId="77777777" w:rsidR="00D11482" w:rsidRDefault="00D11482" w:rsidP="007625D8">
            <w:pPr>
              <w:jc w:val="center"/>
            </w:pPr>
            <w:r>
              <w:t>Atualizar Cuidados a ter</w:t>
            </w:r>
          </w:p>
        </w:tc>
        <w:tc>
          <w:tcPr>
            <w:tcW w:w="6713" w:type="dxa"/>
            <w:vAlign w:val="center"/>
          </w:tcPr>
          <w:p w14:paraId="717F5609" w14:textId="77777777" w:rsidR="00D11482" w:rsidRDefault="00D11482" w:rsidP="007625D8">
            <w:pPr>
              <w:jc w:val="center"/>
            </w:pPr>
            <w:r>
              <w:t>O objetivo e que o ator possa atualizar um cuidado a ter</w:t>
            </w:r>
          </w:p>
        </w:tc>
      </w:tr>
      <w:tr w:rsidR="001974C3" w14:paraId="6312EAFB" w14:textId="77777777" w:rsidTr="00B15B7F">
        <w:tc>
          <w:tcPr>
            <w:tcW w:w="623" w:type="dxa"/>
            <w:tcBorders>
              <w:top w:val="nil"/>
              <w:left w:val="single" w:sz="4" w:space="0" w:color="auto"/>
              <w:bottom w:val="single" w:sz="4" w:space="0" w:color="auto"/>
              <w:right w:val="single" w:sz="4" w:space="0" w:color="auto"/>
            </w:tcBorders>
            <w:vAlign w:val="center"/>
          </w:tcPr>
          <w:p w14:paraId="58885FC6" w14:textId="77777777" w:rsidR="00D11482" w:rsidRDefault="00D11482" w:rsidP="007625D8">
            <w:pPr>
              <w:jc w:val="center"/>
            </w:pPr>
          </w:p>
        </w:tc>
        <w:tc>
          <w:tcPr>
            <w:tcW w:w="3133" w:type="dxa"/>
            <w:tcBorders>
              <w:left w:val="single" w:sz="4" w:space="0" w:color="auto"/>
            </w:tcBorders>
            <w:vAlign w:val="center"/>
          </w:tcPr>
          <w:p w14:paraId="02CF162F" w14:textId="77777777" w:rsidR="00D11482" w:rsidRDefault="00D11482" w:rsidP="007625D8">
            <w:pPr>
              <w:jc w:val="center"/>
            </w:pPr>
            <w:r>
              <w:t>Apagar Cuidados a ter</w:t>
            </w:r>
          </w:p>
        </w:tc>
        <w:tc>
          <w:tcPr>
            <w:tcW w:w="6713" w:type="dxa"/>
            <w:vAlign w:val="center"/>
          </w:tcPr>
          <w:p w14:paraId="5D92C816" w14:textId="77777777" w:rsidR="00D11482" w:rsidRDefault="00D11482" w:rsidP="007625D8">
            <w:pPr>
              <w:jc w:val="center"/>
            </w:pPr>
            <w:r>
              <w:t>O objetivo e que o ator possa apagar um cuidado a ter</w:t>
            </w:r>
          </w:p>
        </w:tc>
      </w:tr>
    </w:tbl>
    <w:p w14:paraId="3088EF18" w14:textId="77777777" w:rsidR="00C03909" w:rsidRDefault="00C03909" w:rsidP="00C03909">
      <w:pPr>
        <w:pStyle w:val="Cabealho1"/>
      </w:pPr>
      <w:bookmarkStart w:id="13" w:name="_Toc503448516"/>
      <w:r>
        <w:lastRenderedPageBreak/>
        <w:t>Casos de Uso</w:t>
      </w:r>
      <w:bookmarkEnd w:id="13"/>
    </w:p>
    <w:p w14:paraId="10492E7C" w14:textId="77777777" w:rsidR="00C03909" w:rsidRDefault="00C03909" w:rsidP="00C03909">
      <w:pPr>
        <w:pStyle w:val="Cabealho2"/>
      </w:pPr>
      <w:bookmarkStart w:id="14" w:name="_Toc503448517"/>
      <w:r>
        <w:t>Diagrama dos casos de uso</w:t>
      </w:r>
      <w:bookmarkEnd w:id="14"/>
    </w:p>
    <w:p w14:paraId="6288F874" w14:textId="073302F3" w:rsidR="00C03909" w:rsidRDefault="00C03909" w:rsidP="00C03909"/>
    <w:p w14:paraId="3BB056D4" w14:textId="54B4A867" w:rsidR="00C03909" w:rsidRDefault="00C03909" w:rsidP="00C03909"/>
    <w:p w14:paraId="76FFD0F0" w14:textId="517D29AD" w:rsidR="00C03909" w:rsidRDefault="006A26CC" w:rsidP="00C03909">
      <w:r>
        <w:rPr>
          <w:noProof/>
        </w:rPr>
        <mc:AlternateContent>
          <mc:Choice Requires="wps">
            <w:drawing>
              <wp:anchor distT="0" distB="0" distL="114300" distR="114300" simplePos="0" relativeHeight="251683840" behindDoc="0" locked="0" layoutInCell="1" allowOverlap="1" wp14:anchorId="49B4B966" wp14:editId="353958F2">
                <wp:simplePos x="0" y="0"/>
                <wp:positionH relativeFrom="column">
                  <wp:posOffset>-760095</wp:posOffset>
                </wp:positionH>
                <wp:positionV relativeFrom="paragraph">
                  <wp:posOffset>6741160</wp:posOffset>
                </wp:positionV>
                <wp:extent cx="6855460" cy="266700"/>
                <wp:effectExtent l="0" t="0" r="0" b="0"/>
                <wp:wrapTight wrapText="bothSides">
                  <wp:wrapPolygon edited="0">
                    <wp:start x="0" y="0"/>
                    <wp:lineTo x="0" y="20571"/>
                    <wp:lineTo x="21528" y="20571"/>
                    <wp:lineTo x="21528"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6855460" cy="266700"/>
                        </a:xfrm>
                        <a:prstGeom prst="rect">
                          <a:avLst/>
                        </a:prstGeom>
                        <a:solidFill>
                          <a:prstClr val="white"/>
                        </a:solidFill>
                        <a:ln>
                          <a:noFill/>
                        </a:ln>
                        <a:effectLst/>
                      </wps:spPr>
                      <wps:txbx>
                        <w:txbxContent>
                          <w:p w14:paraId="5E81DF00" w14:textId="2AC05A7C" w:rsidR="008F20AE" w:rsidRPr="00D71C79" w:rsidRDefault="008F20AE" w:rsidP="006A26CC">
                            <w:pPr>
                              <w:pStyle w:val="Legenda"/>
                              <w:jc w:val="center"/>
                              <w:rPr>
                                <w:noProof/>
                              </w:rPr>
                            </w:pPr>
                            <w:bookmarkStart w:id="15" w:name="_Toc503447833"/>
                            <w:r>
                              <w:t xml:space="preserve">Ilustração </w:t>
                            </w:r>
                            <w:fldSimple w:instr=" SEQ Ilustração \* ARABIC ">
                              <w:r>
                                <w:rPr>
                                  <w:noProof/>
                                </w:rPr>
                                <w:t>2</w:t>
                              </w:r>
                            </w:fldSimple>
                            <w:r>
                              <w:t xml:space="preserve"> - Diagrama de casos de uso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B966" id="Caixa de Texto 25" o:spid="_x0000_s1027" type="#_x0000_t202" style="position:absolute;margin-left:-59.85pt;margin-top:530.8pt;width:539.8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" stroked="f">
                <v:textbox style="mso-fit-shape-to-text:t" inset="0,0,0,0">
                  <w:txbxContent>
                    <w:p w14:paraId="5E81DF00" w14:textId="2AC05A7C" w:rsidR="008F20AE" w:rsidRPr="00D71C79" w:rsidRDefault="008F20AE" w:rsidP="006A26CC">
                      <w:pPr>
                        <w:pStyle w:val="Legenda"/>
                        <w:jc w:val="center"/>
                        <w:rPr>
                          <w:noProof/>
                        </w:rPr>
                      </w:pPr>
                      <w:bookmarkStart w:id="16" w:name="_Toc503447833"/>
                      <w:r>
                        <w:t xml:space="preserve">Ilustração </w:t>
                      </w:r>
                      <w:fldSimple w:instr=" SEQ Ilustração \* ARABIC ">
                        <w:r>
                          <w:rPr>
                            <w:noProof/>
                          </w:rPr>
                          <w:t>2</w:t>
                        </w:r>
                      </w:fldSimple>
                      <w:r>
                        <w:t xml:space="preserve"> - Diagrama de casos de uso</w:t>
                      </w:r>
                      <w:bookmarkEnd w:id="16"/>
                    </w:p>
                  </w:txbxContent>
                </v:textbox>
                <w10:wrap type="tight"/>
              </v:shape>
            </w:pict>
          </mc:Fallback>
        </mc:AlternateContent>
      </w:r>
      <w:r w:rsidR="00695E8B">
        <w:rPr>
          <w:noProof/>
          <w:lang w:eastAsia="pt-PT"/>
        </w:rPr>
        <w:drawing>
          <wp:anchor distT="0" distB="0" distL="114300" distR="114300" simplePos="0" relativeHeight="251663360" behindDoc="0" locked="0" layoutInCell="1" allowOverlap="1" wp14:anchorId="2BFC079D" wp14:editId="51554E41">
            <wp:simplePos x="0" y="0"/>
            <wp:positionH relativeFrom="column">
              <wp:posOffset>-760095</wp:posOffset>
            </wp:positionH>
            <wp:positionV relativeFrom="paragraph">
              <wp:posOffset>312420</wp:posOffset>
            </wp:positionV>
            <wp:extent cx="6855460" cy="6371590"/>
            <wp:effectExtent l="0" t="0" r="2540" b="3810"/>
            <wp:wrapTight wrapText="bothSides">
              <wp:wrapPolygon edited="0">
                <wp:start x="0" y="0"/>
                <wp:lineTo x="0" y="21527"/>
                <wp:lineTo x="21528" y="21527"/>
                <wp:lineTo x="21528" y="0"/>
                <wp:lineTo x="0" y="0"/>
              </wp:wrapPolygon>
            </wp:wrapTight>
            <wp:docPr id="5" name="Imagem 5" descr="../../Downloads/24099819_10155700141186542_19534813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4099819_10155700141186542_1953481356_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483"/>
                    <a:stretch/>
                  </pic:blipFill>
                  <pic:spPr bwMode="auto">
                    <a:xfrm>
                      <a:off x="0" y="0"/>
                      <a:ext cx="6855460" cy="637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F83CB" w14:textId="243FF7E2" w:rsidR="00C03909" w:rsidRDefault="00C03909" w:rsidP="00C03909"/>
    <w:p w14:paraId="3B6FDF48" w14:textId="268CD956" w:rsidR="00C03909" w:rsidRDefault="00C03909" w:rsidP="00C03909"/>
    <w:p w14:paraId="4DD5B382" w14:textId="77777777" w:rsidR="00C03909" w:rsidRDefault="00C03909" w:rsidP="00C03909"/>
    <w:p w14:paraId="1A5460B7" w14:textId="77777777" w:rsidR="00C03909" w:rsidRDefault="00C03909" w:rsidP="00C03909"/>
    <w:p w14:paraId="320F01D5" w14:textId="77777777" w:rsidR="00C03909" w:rsidRDefault="00C03909" w:rsidP="00C03909"/>
    <w:p w14:paraId="04C60872" w14:textId="77777777" w:rsidR="00C03909" w:rsidRDefault="00C03909" w:rsidP="00C03909"/>
    <w:p w14:paraId="566C8AD8" w14:textId="77777777" w:rsidR="007625D8" w:rsidRDefault="007625D8" w:rsidP="00C03909"/>
    <w:p w14:paraId="3374D3C7" w14:textId="77777777" w:rsidR="00C03909" w:rsidRDefault="00C03909" w:rsidP="00C03909">
      <w:pPr>
        <w:pStyle w:val="Cabealho2"/>
      </w:pPr>
      <w:bookmarkStart w:id="17" w:name="_Toc503448518"/>
      <w:r>
        <w:t>Descrição dos casos de uso</w:t>
      </w:r>
      <w:bookmarkEnd w:id="17"/>
    </w:p>
    <w:p w14:paraId="23ED41C0" w14:textId="77777777" w:rsidR="00C03909" w:rsidRDefault="00C03909" w:rsidP="00C03909"/>
    <w:p w14:paraId="1D175E48" w14:textId="77777777" w:rsidR="007625D8" w:rsidRPr="0040484E" w:rsidRDefault="007625D8" w:rsidP="007625D8">
      <w:pPr>
        <w:rPr>
          <w:b/>
          <w:sz w:val="28"/>
        </w:rPr>
      </w:pPr>
      <w:r w:rsidRPr="0040484E">
        <w:rPr>
          <w:b/>
          <w:sz w:val="28"/>
        </w:rPr>
        <w:t xml:space="preserve">Consultar </w:t>
      </w:r>
      <w:r>
        <w:rPr>
          <w:b/>
          <w:sz w:val="28"/>
        </w:rPr>
        <w:t>Trilhos</w:t>
      </w:r>
      <w:r w:rsidRPr="0040484E">
        <w:rPr>
          <w:b/>
          <w:sz w:val="28"/>
        </w:rPr>
        <w:t xml:space="preserve"> disponíveis:</w:t>
      </w:r>
    </w:p>
    <w:p w14:paraId="2488B385" w14:textId="77777777" w:rsidR="007625D8" w:rsidRPr="0040484E" w:rsidRDefault="007625D8" w:rsidP="007625D8">
      <w:pPr>
        <w:ind w:firstLine="708"/>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7E6768BF" w14:textId="77777777" w:rsidTr="007625D8">
        <w:tc>
          <w:tcPr>
            <w:tcW w:w="2174" w:type="dxa"/>
          </w:tcPr>
          <w:p w14:paraId="2B5BB41C"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81951E3" w14:textId="77777777" w:rsidR="007625D8" w:rsidRPr="0040484E" w:rsidRDefault="007625D8" w:rsidP="007625D8">
            <w:pPr>
              <w:rPr>
                <w:sz w:val="28"/>
              </w:rPr>
            </w:pPr>
            <w:r w:rsidRPr="0040484E">
              <w:rPr>
                <w:sz w:val="28"/>
              </w:rPr>
              <w:t>Utilizador</w:t>
            </w:r>
          </w:p>
        </w:tc>
      </w:tr>
      <w:tr w:rsidR="007625D8" w:rsidRPr="0040484E" w14:paraId="4A7AA3AE" w14:textId="77777777" w:rsidTr="007625D8">
        <w:tc>
          <w:tcPr>
            <w:tcW w:w="2174" w:type="dxa"/>
          </w:tcPr>
          <w:p w14:paraId="602A6E2E" w14:textId="77777777" w:rsidR="007625D8" w:rsidRPr="0040484E" w:rsidRDefault="007625D8" w:rsidP="007625D8">
            <w:pPr>
              <w:rPr>
                <w:b/>
                <w:sz w:val="28"/>
              </w:rPr>
            </w:pPr>
            <w:r w:rsidRPr="0040484E">
              <w:rPr>
                <w:b/>
                <w:sz w:val="28"/>
              </w:rPr>
              <w:t>Nome:</w:t>
            </w:r>
          </w:p>
        </w:tc>
        <w:tc>
          <w:tcPr>
            <w:tcW w:w="6314" w:type="dxa"/>
          </w:tcPr>
          <w:p w14:paraId="56D1D238" w14:textId="77777777" w:rsidR="007625D8" w:rsidRPr="0040484E" w:rsidRDefault="007625D8" w:rsidP="007625D8">
            <w:pPr>
              <w:rPr>
                <w:sz w:val="28"/>
              </w:rPr>
            </w:pPr>
            <w:r w:rsidRPr="0040484E">
              <w:rPr>
                <w:sz w:val="28"/>
              </w:rPr>
              <w:t>Consultar rotas disponíveis</w:t>
            </w:r>
          </w:p>
        </w:tc>
      </w:tr>
      <w:tr w:rsidR="007625D8" w:rsidRPr="0040484E" w14:paraId="321A96EF" w14:textId="77777777" w:rsidTr="007625D8">
        <w:trPr>
          <w:trHeight w:val="1746"/>
        </w:trPr>
        <w:tc>
          <w:tcPr>
            <w:tcW w:w="2174" w:type="dxa"/>
          </w:tcPr>
          <w:p w14:paraId="5DE63548" w14:textId="77777777" w:rsidR="007625D8" w:rsidRPr="0040484E" w:rsidRDefault="007625D8" w:rsidP="007625D8">
            <w:pPr>
              <w:rPr>
                <w:b/>
                <w:sz w:val="28"/>
              </w:rPr>
            </w:pPr>
            <w:r w:rsidRPr="0040484E">
              <w:rPr>
                <w:b/>
                <w:sz w:val="28"/>
              </w:rPr>
              <w:t>Descrição</w:t>
            </w:r>
            <w:r>
              <w:rPr>
                <w:b/>
                <w:sz w:val="28"/>
              </w:rPr>
              <w:t>:</w:t>
            </w:r>
          </w:p>
        </w:tc>
        <w:tc>
          <w:tcPr>
            <w:tcW w:w="6314" w:type="dxa"/>
          </w:tcPr>
          <w:p w14:paraId="6396FAA6" w14:textId="77777777" w:rsidR="007625D8" w:rsidRPr="0040484E" w:rsidRDefault="007625D8" w:rsidP="007625D8">
            <w:pPr>
              <w:rPr>
                <w:sz w:val="28"/>
              </w:rPr>
            </w:pPr>
            <w:r w:rsidRPr="0040484E">
              <w:rPr>
                <w:sz w:val="28"/>
              </w:rPr>
              <w:t>Consulta de rotas disponíveis próximas do local selecionado no mapa. O Utilizador pode ver mais detalhes nas rotas disponíveis, tal como a trajetória a distancia total e se a mesma se adequa à condição física do utilizador</w:t>
            </w:r>
          </w:p>
        </w:tc>
      </w:tr>
      <w:tr w:rsidR="007625D8" w:rsidRPr="0040484E" w14:paraId="279AFD86" w14:textId="77777777" w:rsidTr="007625D8">
        <w:tc>
          <w:tcPr>
            <w:tcW w:w="2174" w:type="dxa"/>
          </w:tcPr>
          <w:p w14:paraId="411D267E"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65A772F" w14:textId="77777777" w:rsidR="007625D8" w:rsidRPr="0040484E" w:rsidRDefault="007625D8" w:rsidP="007625D8">
            <w:pPr>
              <w:rPr>
                <w:sz w:val="28"/>
              </w:rPr>
            </w:pPr>
            <w:r w:rsidRPr="0040484E">
              <w:rPr>
                <w:sz w:val="28"/>
              </w:rPr>
              <w:t>Autenticação do Utilizador</w:t>
            </w:r>
          </w:p>
        </w:tc>
      </w:tr>
      <w:tr w:rsidR="007625D8" w:rsidRPr="0040484E" w14:paraId="0A1DC747" w14:textId="77777777" w:rsidTr="007625D8">
        <w:tc>
          <w:tcPr>
            <w:tcW w:w="2174" w:type="dxa"/>
          </w:tcPr>
          <w:p w14:paraId="7FFCC109" w14:textId="77777777" w:rsidR="007625D8" w:rsidRPr="0040484E" w:rsidRDefault="007625D8" w:rsidP="007625D8">
            <w:pPr>
              <w:rPr>
                <w:b/>
                <w:sz w:val="28"/>
              </w:rPr>
            </w:pPr>
            <w:r w:rsidRPr="0040484E">
              <w:rPr>
                <w:b/>
                <w:sz w:val="28"/>
              </w:rPr>
              <w:t>Fluxo-Primário</w:t>
            </w:r>
            <w:r>
              <w:rPr>
                <w:b/>
                <w:sz w:val="28"/>
              </w:rPr>
              <w:t>:</w:t>
            </w:r>
          </w:p>
        </w:tc>
        <w:tc>
          <w:tcPr>
            <w:tcW w:w="6314" w:type="dxa"/>
          </w:tcPr>
          <w:p w14:paraId="1E8681CA" w14:textId="77777777" w:rsidR="007625D8" w:rsidRPr="0040484E" w:rsidRDefault="007625D8" w:rsidP="007625D8">
            <w:pPr>
              <w:rPr>
                <w:sz w:val="28"/>
              </w:rPr>
            </w:pPr>
            <w:r w:rsidRPr="0040484E">
              <w:rPr>
                <w:sz w:val="28"/>
              </w:rPr>
              <w:t>1: O Utilizador escolhe o sitio próximo donde quer começar a rota.</w:t>
            </w:r>
          </w:p>
          <w:p w14:paraId="292DDE41" w14:textId="77777777" w:rsidR="007625D8" w:rsidRPr="0040484E" w:rsidRDefault="007625D8" w:rsidP="007625D8">
            <w:pPr>
              <w:rPr>
                <w:sz w:val="28"/>
              </w:rPr>
            </w:pPr>
            <w:r w:rsidRPr="0040484E">
              <w:rPr>
                <w:sz w:val="28"/>
              </w:rPr>
              <w:t xml:space="preserve">2: O Sistema indica ao Utilizador as rotas disponíveis. </w:t>
            </w:r>
          </w:p>
          <w:p w14:paraId="5FB41C1C" w14:textId="77777777" w:rsidR="007625D8" w:rsidRPr="0040484E" w:rsidRDefault="007625D8" w:rsidP="007625D8">
            <w:pPr>
              <w:rPr>
                <w:sz w:val="28"/>
              </w:rPr>
            </w:pPr>
            <w:r w:rsidRPr="0040484E">
              <w:rPr>
                <w:sz w:val="28"/>
              </w:rPr>
              <w:t>3: O Utilizador escolhe a rota que está interessado.</w:t>
            </w:r>
          </w:p>
          <w:p w14:paraId="1BA7365D" w14:textId="77777777" w:rsidR="007625D8" w:rsidRPr="0040484E" w:rsidRDefault="007625D8" w:rsidP="007625D8">
            <w:pPr>
              <w:rPr>
                <w:sz w:val="28"/>
              </w:rPr>
            </w:pPr>
            <w:r w:rsidRPr="0040484E">
              <w:rPr>
                <w:sz w:val="28"/>
              </w:rPr>
              <w:t>4: O Sistema indica o utilizador os detalhes mais pormenorizados da rota e pede ao utilizador para confirmar.</w:t>
            </w:r>
          </w:p>
          <w:p w14:paraId="78DD5F9B" w14:textId="77777777" w:rsidR="007625D8" w:rsidRPr="0040484E" w:rsidRDefault="007625D8" w:rsidP="007625D8">
            <w:pPr>
              <w:rPr>
                <w:sz w:val="28"/>
              </w:rPr>
            </w:pPr>
            <w:r w:rsidRPr="0040484E">
              <w:rPr>
                <w:sz w:val="28"/>
              </w:rPr>
              <w:t>5: O Utilizador confirma.</w:t>
            </w:r>
          </w:p>
          <w:p w14:paraId="5FA9A4A2" w14:textId="77777777" w:rsidR="007625D8" w:rsidRPr="0040484E" w:rsidRDefault="007625D8" w:rsidP="007625D8">
            <w:pPr>
              <w:rPr>
                <w:sz w:val="28"/>
              </w:rPr>
            </w:pPr>
            <w:r w:rsidRPr="0040484E">
              <w:rPr>
                <w:sz w:val="28"/>
              </w:rPr>
              <w:t>6: O Sistema dá como iniciada a rota se o utilizador estiver a 50 m do ponto inicial da rota.</w:t>
            </w:r>
          </w:p>
        </w:tc>
      </w:tr>
      <w:tr w:rsidR="007625D8" w:rsidRPr="0040484E" w14:paraId="41D223EE" w14:textId="77777777" w:rsidTr="007625D8">
        <w:tc>
          <w:tcPr>
            <w:tcW w:w="2174" w:type="dxa"/>
          </w:tcPr>
          <w:p w14:paraId="33729BE7"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4ED3ADBB" w14:textId="77777777" w:rsidR="007625D8" w:rsidRPr="0040484E" w:rsidRDefault="007625D8" w:rsidP="007625D8">
            <w:pPr>
              <w:rPr>
                <w:sz w:val="28"/>
              </w:rPr>
            </w:pPr>
            <w:r w:rsidRPr="0040484E">
              <w:rPr>
                <w:sz w:val="28"/>
              </w:rPr>
              <w:t>1.1: O Utilizador não tem rede.</w:t>
            </w:r>
          </w:p>
          <w:p w14:paraId="29BCBD58" w14:textId="77777777" w:rsidR="007625D8" w:rsidRPr="0040484E" w:rsidRDefault="007625D8" w:rsidP="007625D8">
            <w:pPr>
              <w:rPr>
                <w:sz w:val="28"/>
              </w:rPr>
            </w:pPr>
            <w:r w:rsidRPr="0040484E">
              <w:rPr>
                <w:sz w:val="28"/>
              </w:rPr>
              <w:t>1.2: Não há rotas disponíveis no sitio selecionado.</w:t>
            </w:r>
          </w:p>
          <w:p w14:paraId="48B8ADB6" w14:textId="77777777" w:rsidR="007625D8" w:rsidRPr="0040484E" w:rsidRDefault="007625D8" w:rsidP="007625D8">
            <w:pPr>
              <w:rPr>
                <w:sz w:val="28"/>
              </w:rPr>
            </w:pPr>
            <w:r w:rsidRPr="0040484E">
              <w:rPr>
                <w:sz w:val="28"/>
              </w:rPr>
              <w:t>3.1: O Utilizador não tem rede.</w:t>
            </w:r>
          </w:p>
          <w:p w14:paraId="6FED09AA" w14:textId="77777777" w:rsidR="007625D8" w:rsidRPr="0040484E" w:rsidRDefault="007625D8" w:rsidP="007625D8">
            <w:pPr>
              <w:rPr>
                <w:sz w:val="28"/>
              </w:rPr>
            </w:pPr>
            <w:r w:rsidRPr="0040484E">
              <w:rPr>
                <w:sz w:val="28"/>
              </w:rPr>
              <w:t>5.1: O Utilizador não tem rede.</w:t>
            </w:r>
          </w:p>
          <w:p w14:paraId="7398A3D5" w14:textId="77777777" w:rsidR="007625D8" w:rsidRPr="0040484E" w:rsidRDefault="007625D8" w:rsidP="007625D8">
            <w:pPr>
              <w:rPr>
                <w:sz w:val="28"/>
              </w:rPr>
            </w:pPr>
            <w:r w:rsidRPr="0040484E">
              <w:rPr>
                <w:sz w:val="28"/>
              </w:rPr>
              <w:t>6.1: O Sistema não consegue detetar a localização do Utilizador.</w:t>
            </w:r>
          </w:p>
        </w:tc>
      </w:tr>
      <w:tr w:rsidR="007625D8" w:rsidRPr="0040484E" w14:paraId="70BF5E0C" w14:textId="77777777" w:rsidTr="007625D8">
        <w:tc>
          <w:tcPr>
            <w:tcW w:w="2174" w:type="dxa"/>
          </w:tcPr>
          <w:p w14:paraId="35B93D8C" w14:textId="77777777" w:rsidR="007625D8" w:rsidRPr="0040484E" w:rsidRDefault="007625D8" w:rsidP="007625D8">
            <w:pPr>
              <w:rPr>
                <w:b/>
                <w:sz w:val="28"/>
              </w:rPr>
            </w:pPr>
            <w:r w:rsidRPr="0040484E">
              <w:rPr>
                <w:b/>
                <w:sz w:val="28"/>
              </w:rPr>
              <w:t>Suplementos</w:t>
            </w:r>
            <w:r>
              <w:rPr>
                <w:b/>
                <w:sz w:val="28"/>
              </w:rPr>
              <w:t>:</w:t>
            </w:r>
          </w:p>
        </w:tc>
        <w:tc>
          <w:tcPr>
            <w:tcW w:w="6314" w:type="dxa"/>
          </w:tcPr>
          <w:p w14:paraId="1E7B06C4" w14:textId="77777777" w:rsidR="007625D8" w:rsidRPr="0040484E" w:rsidRDefault="007625D8" w:rsidP="007625D8">
            <w:pPr>
              <w:rPr>
                <w:sz w:val="28"/>
              </w:rPr>
            </w:pPr>
            <w:r w:rsidRPr="0040484E">
              <w:rPr>
                <w:sz w:val="28"/>
              </w:rPr>
              <w:t>Testar se podemos entrar numa rota onde não estamos.</w:t>
            </w:r>
          </w:p>
        </w:tc>
      </w:tr>
    </w:tbl>
    <w:p w14:paraId="7887F22F" w14:textId="77777777" w:rsidR="007625D8" w:rsidRDefault="007625D8" w:rsidP="007625D8">
      <w:pPr>
        <w:rPr>
          <w:b/>
          <w:sz w:val="28"/>
        </w:rPr>
      </w:pPr>
    </w:p>
    <w:p w14:paraId="1262F0C9" w14:textId="77777777" w:rsidR="007625D8" w:rsidRDefault="007625D8" w:rsidP="007625D8">
      <w:pPr>
        <w:rPr>
          <w:b/>
          <w:sz w:val="28"/>
        </w:rPr>
      </w:pPr>
    </w:p>
    <w:p w14:paraId="78BBFE4C" w14:textId="77777777" w:rsidR="007625D8" w:rsidRDefault="007625D8" w:rsidP="007625D8">
      <w:pPr>
        <w:rPr>
          <w:b/>
          <w:sz w:val="28"/>
        </w:rPr>
      </w:pPr>
    </w:p>
    <w:p w14:paraId="5F179B0D" w14:textId="77777777" w:rsidR="007625D8" w:rsidRDefault="007625D8" w:rsidP="007625D8">
      <w:pPr>
        <w:rPr>
          <w:b/>
          <w:sz w:val="28"/>
        </w:rPr>
      </w:pPr>
    </w:p>
    <w:p w14:paraId="27A41BDD" w14:textId="77777777" w:rsidR="007625D8" w:rsidRDefault="007625D8" w:rsidP="007625D8">
      <w:pPr>
        <w:rPr>
          <w:b/>
          <w:sz w:val="28"/>
        </w:rPr>
      </w:pPr>
    </w:p>
    <w:p w14:paraId="5DCDB477" w14:textId="77777777" w:rsidR="007625D8" w:rsidRDefault="007625D8" w:rsidP="007625D8">
      <w:pPr>
        <w:rPr>
          <w:b/>
          <w:sz w:val="28"/>
        </w:rPr>
      </w:pPr>
    </w:p>
    <w:p w14:paraId="37912880" w14:textId="77777777" w:rsidR="007625D8" w:rsidRDefault="007625D8" w:rsidP="007625D8">
      <w:pPr>
        <w:rPr>
          <w:b/>
          <w:sz w:val="28"/>
        </w:rPr>
      </w:pPr>
    </w:p>
    <w:p w14:paraId="56CB8639" w14:textId="77777777" w:rsidR="007625D8" w:rsidRDefault="007625D8" w:rsidP="007625D8">
      <w:pPr>
        <w:rPr>
          <w:b/>
          <w:sz w:val="28"/>
        </w:rPr>
      </w:pPr>
    </w:p>
    <w:p w14:paraId="58E91CBC" w14:textId="77777777" w:rsidR="007625D8" w:rsidRDefault="007625D8" w:rsidP="007625D8">
      <w:pPr>
        <w:rPr>
          <w:b/>
          <w:sz w:val="28"/>
        </w:rPr>
      </w:pPr>
    </w:p>
    <w:p w14:paraId="020044F2" w14:textId="77777777" w:rsidR="007625D8" w:rsidRPr="0040484E" w:rsidRDefault="007625D8" w:rsidP="007625D8">
      <w:pPr>
        <w:rPr>
          <w:b/>
          <w:sz w:val="28"/>
        </w:rPr>
      </w:pPr>
      <w:r>
        <w:rPr>
          <w:b/>
          <w:sz w:val="28"/>
        </w:rPr>
        <w:t>Atualizar Requisitos de segurança</w:t>
      </w:r>
      <w:r w:rsidRPr="0040484E">
        <w:rPr>
          <w:b/>
          <w:sz w:val="28"/>
        </w:rPr>
        <w:t>:</w:t>
      </w:r>
    </w:p>
    <w:p w14:paraId="5F61B9ED"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77AEF42F" w14:textId="77777777" w:rsidTr="007625D8">
        <w:trPr>
          <w:trHeight w:val="432"/>
        </w:trPr>
        <w:tc>
          <w:tcPr>
            <w:tcW w:w="2174" w:type="dxa"/>
          </w:tcPr>
          <w:p w14:paraId="432693EA" w14:textId="77777777" w:rsidR="007625D8" w:rsidRPr="0040484E" w:rsidRDefault="007625D8" w:rsidP="007625D8">
            <w:pPr>
              <w:rPr>
                <w:b/>
                <w:sz w:val="28"/>
              </w:rPr>
            </w:pPr>
            <w:r w:rsidRPr="0040484E">
              <w:rPr>
                <w:b/>
                <w:sz w:val="28"/>
              </w:rPr>
              <w:t>Ator Primário</w:t>
            </w:r>
            <w:r>
              <w:rPr>
                <w:b/>
                <w:sz w:val="28"/>
              </w:rPr>
              <w:t>:</w:t>
            </w:r>
          </w:p>
        </w:tc>
        <w:tc>
          <w:tcPr>
            <w:tcW w:w="6314" w:type="dxa"/>
          </w:tcPr>
          <w:p w14:paraId="3A05482F" w14:textId="77777777" w:rsidR="007625D8" w:rsidRPr="0040484E" w:rsidRDefault="007625D8" w:rsidP="007625D8">
            <w:pPr>
              <w:rPr>
                <w:sz w:val="28"/>
              </w:rPr>
            </w:pPr>
            <w:r>
              <w:rPr>
                <w:sz w:val="28"/>
              </w:rPr>
              <w:t>Professor</w:t>
            </w:r>
          </w:p>
        </w:tc>
      </w:tr>
      <w:tr w:rsidR="007625D8" w:rsidRPr="0040484E" w14:paraId="4B2DE942" w14:textId="77777777" w:rsidTr="007625D8">
        <w:trPr>
          <w:trHeight w:val="390"/>
        </w:trPr>
        <w:tc>
          <w:tcPr>
            <w:tcW w:w="2174" w:type="dxa"/>
          </w:tcPr>
          <w:p w14:paraId="0DDAA95C" w14:textId="77777777" w:rsidR="007625D8" w:rsidRPr="0040484E" w:rsidRDefault="007625D8" w:rsidP="007625D8">
            <w:pPr>
              <w:rPr>
                <w:b/>
                <w:sz w:val="28"/>
              </w:rPr>
            </w:pPr>
            <w:r w:rsidRPr="0040484E">
              <w:rPr>
                <w:b/>
                <w:sz w:val="28"/>
              </w:rPr>
              <w:t>Nome:</w:t>
            </w:r>
          </w:p>
        </w:tc>
        <w:tc>
          <w:tcPr>
            <w:tcW w:w="6314" w:type="dxa"/>
          </w:tcPr>
          <w:p w14:paraId="189FF2AF" w14:textId="77777777" w:rsidR="007625D8" w:rsidRPr="0040484E" w:rsidRDefault="007625D8" w:rsidP="007625D8">
            <w:pPr>
              <w:rPr>
                <w:sz w:val="28"/>
              </w:rPr>
            </w:pPr>
            <w:r>
              <w:rPr>
                <w:sz w:val="28"/>
              </w:rPr>
              <w:t>Atualizar Requisitos de Segurança</w:t>
            </w:r>
          </w:p>
        </w:tc>
      </w:tr>
      <w:tr w:rsidR="007625D8" w:rsidRPr="0040484E" w14:paraId="1B3BB821" w14:textId="77777777" w:rsidTr="007625D8">
        <w:trPr>
          <w:trHeight w:val="823"/>
        </w:trPr>
        <w:tc>
          <w:tcPr>
            <w:tcW w:w="2174" w:type="dxa"/>
          </w:tcPr>
          <w:p w14:paraId="3B5A5FF8" w14:textId="77777777" w:rsidR="007625D8" w:rsidRPr="0040484E" w:rsidRDefault="007625D8" w:rsidP="007625D8">
            <w:pPr>
              <w:rPr>
                <w:b/>
                <w:sz w:val="28"/>
              </w:rPr>
            </w:pPr>
            <w:r w:rsidRPr="0040484E">
              <w:rPr>
                <w:b/>
                <w:sz w:val="28"/>
              </w:rPr>
              <w:t>Descrição</w:t>
            </w:r>
            <w:r>
              <w:rPr>
                <w:b/>
                <w:sz w:val="28"/>
              </w:rPr>
              <w:t>:</w:t>
            </w:r>
          </w:p>
        </w:tc>
        <w:tc>
          <w:tcPr>
            <w:tcW w:w="6314" w:type="dxa"/>
          </w:tcPr>
          <w:p w14:paraId="15208284" w14:textId="77777777" w:rsidR="007625D8" w:rsidRPr="0040484E" w:rsidRDefault="007625D8" w:rsidP="007625D8">
            <w:pPr>
              <w:rPr>
                <w:sz w:val="28"/>
              </w:rPr>
            </w:pPr>
            <w:r>
              <w:rPr>
                <w:sz w:val="28"/>
              </w:rPr>
              <w:t>O professor vai atualizar ou editar os requisitos de segurança.</w:t>
            </w:r>
          </w:p>
        </w:tc>
      </w:tr>
      <w:tr w:rsidR="007625D8" w:rsidRPr="0040484E" w14:paraId="2C7AFE0D" w14:textId="77777777" w:rsidTr="007625D8">
        <w:trPr>
          <w:trHeight w:val="376"/>
        </w:trPr>
        <w:tc>
          <w:tcPr>
            <w:tcW w:w="2174" w:type="dxa"/>
          </w:tcPr>
          <w:p w14:paraId="5D1389FA"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51A11A4E" w14:textId="77777777" w:rsidR="007625D8" w:rsidRPr="0040484E" w:rsidRDefault="007625D8" w:rsidP="007625D8">
            <w:pPr>
              <w:rPr>
                <w:sz w:val="28"/>
              </w:rPr>
            </w:pPr>
            <w:r w:rsidRPr="0040484E">
              <w:rPr>
                <w:sz w:val="28"/>
              </w:rPr>
              <w:t>Autenticação do Utilizador</w:t>
            </w:r>
          </w:p>
        </w:tc>
      </w:tr>
      <w:tr w:rsidR="007625D8" w:rsidRPr="0040484E" w14:paraId="13E0A32E" w14:textId="77777777" w:rsidTr="007625D8">
        <w:trPr>
          <w:trHeight w:val="2864"/>
        </w:trPr>
        <w:tc>
          <w:tcPr>
            <w:tcW w:w="2174" w:type="dxa"/>
          </w:tcPr>
          <w:p w14:paraId="0570F8CA" w14:textId="77777777" w:rsidR="007625D8" w:rsidRPr="0040484E" w:rsidRDefault="007625D8" w:rsidP="007625D8">
            <w:pPr>
              <w:rPr>
                <w:b/>
                <w:sz w:val="28"/>
              </w:rPr>
            </w:pPr>
            <w:r w:rsidRPr="0040484E">
              <w:rPr>
                <w:b/>
                <w:sz w:val="28"/>
              </w:rPr>
              <w:t>Fluxo-Primário</w:t>
            </w:r>
            <w:r>
              <w:rPr>
                <w:b/>
                <w:sz w:val="28"/>
              </w:rPr>
              <w:t>:</w:t>
            </w:r>
          </w:p>
        </w:tc>
        <w:tc>
          <w:tcPr>
            <w:tcW w:w="6314" w:type="dxa"/>
          </w:tcPr>
          <w:p w14:paraId="5A051C79" w14:textId="77777777" w:rsidR="007625D8" w:rsidRPr="0040484E" w:rsidRDefault="007625D8" w:rsidP="007625D8">
            <w:pPr>
              <w:rPr>
                <w:sz w:val="28"/>
              </w:rPr>
            </w:pPr>
            <w:r w:rsidRPr="0040484E">
              <w:rPr>
                <w:sz w:val="28"/>
              </w:rPr>
              <w:t xml:space="preserve">1: O Utilizador </w:t>
            </w:r>
            <w:r>
              <w:rPr>
                <w:sz w:val="28"/>
              </w:rPr>
              <w:t>escolhe o trilho.</w:t>
            </w:r>
          </w:p>
          <w:p w14:paraId="1122258D" w14:textId="77777777" w:rsidR="007625D8" w:rsidRPr="0040484E" w:rsidRDefault="007625D8" w:rsidP="007625D8">
            <w:pPr>
              <w:rPr>
                <w:sz w:val="28"/>
              </w:rPr>
            </w:pPr>
            <w:r w:rsidRPr="0040484E">
              <w:rPr>
                <w:sz w:val="28"/>
              </w:rPr>
              <w:t xml:space="preserve">2: </w:t>
            </w:r>
            <w:r>
              <w:rPr>
                <w:sz w:val="28"/>
              </w:rPr>
              <w:t>O sistema mostra a lista de requisitos de segurança desse trilho</w:t>
            </w:r>
            <w:r w:rsidRPr="0040484E">
              <w:rPr>
                <w:sz w:val="28"/>
              </w:rPr>
              <w:t xml:space="preserve">. </w:t>
            </w:r>
          </w:p>
          <w:p w14:paraId="660752A9" w14:textId="77777777" w:rsidR="007625D8" w:rsidRPr="0040484E" w:rsidRDefault="007625D8" w:rsidP="007625D8">
            <w:pPr>
              <w:rPr>
                <w:sz w:val="28"/>
              </w:rPr>
            </w:pPr>
            <w:r w:rsidRPr="0040484E">
              <w:rPr>
                <w:sz w:val="28"/>
              </w:rPr>
              <w:t xml:space="preserve">3: O Utilizador escolhe </w:t>
            </w:r>
            <w:r>
              <w:rPr>
                <w:sz w:val="28"/>
              </w:rPr>
              <w:t>qual requisito de segurança quer atualizar.</w:t>
            </w:r>
          </w:p>
          <w:p w14:paraId="41FAFF53" w14:textId="77777777" w:rsidR="007625D8" w:rsidRPr="0040484E" w:rsidRDefault="007625D8" w:rsidP="007625D8">
            <w:pPr>
              <w:rPr>
                <w:sz w:val="28"/>
              </w:rPr>
            </w:pPr>
            <w:r w:rsidRPr="0040484E">
              <w:rPr>
                <w:sz w:val="28"/>
              </w:rPr>
              <w:t xml:space="preserve">4: </w:t>
            </w:r>
            <w:r>
              <w:rPr>
                <w:sz w:val="28"/>
              </w:rPr>
              <w:t>O utilizador atualiza o requisito de segurança.</w:t>
            </w:r>
          </w:p>
          <w:p w14:paraId="5521FC80" w14:textId="77777777" w:rsidR="007625D8" w:rsidRPr="0040484E" w:rsidRDefault="007625D8" w:rsidP="007625D8">
            <w:pPr>
              <w:rPr>
                <w:sz w:val="28"/>
              </w:rPr>
            </w:pPr>
            <w:r w:rsidRPr="0040484E">
              <w:rPr>
                <w:sz w:val="28"/>
              </w:rPr>
              <w:t xml:space="preserve">5: </w:t>
            </w:r>
            <w:r>
              <w:rPr>
                <w:sz w:val="28"/>
              </w:rPr>
              <w:t>O sistema guarda as alterações feitas pelo utilizador.</w:t>
            </w:r>
          </w:p>
        </w:tc>
      </w:tr>
      <w:tr w:rsidR="007625D8" w:rsidRPr="0040484E" w14:paraId="76D7915C" w14:textId="77777777" w:rsidTr="007625D8">
        <w:tc>
          <w:tcPr>
            <w:tcW w:w="2174" w:type="dxa"/>
          </w:tcPr>
          <w:p w14:paraId="2BE0C5AC"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690C2688" w14:textId="77777777" w:rsidR="007625D8" w:rsidRPr="0040484E" w:rsidRDefault="007625D8" w:rsidP="007625D8">
            <w:pPr>
              <w:rPr>
                <w:sz w:val="28"/>
              </w:rPr>
            </w:pPr>
            <w:r w:rsidRPr="0040484E">
              <w:rPr>
                <w:sz w:val="28"/>
              </w:rPr>
              <w:t>1.1: O Utilizador não tem rede.</w:t>
            </w:r>
          </w:p>
          <w:p w14:paraId="122F2173" w14:textId="77777777" w:rsidR="007625D8" w:rsidRDefault="007625D8" w:rsidP="007625D8">
            <w:pPr>
              <w:rPr>
                <w:sz w:val="28"/>
              </w:rPr>
            </w:pPr>
            <w:r w:rsidRPr="0040484E">
              <w:rPr>
                <w:sz w:val="28"/>
              </w:rPr>
              <w:t>1.2: Não há rotas disponíveis no sitio selecionado.</w:t>
            </w:r>
          </w:p>
          <w:p w14:paraId="3522FDCA" w14:textId="77777777" w:rsidR="007625D8" w:rsidRPr="0040484E" w:rsidRDefault="007625D8" w:rsidP="007625D8">
            <w:pPr>
              <w:rPr>
                <w:sz w:val="28"/>
              </w:rPr>
            </w:pPr>
            <w:r>
              <w:rPr>
                <w:sz w:val="28"/>
              </w:rPr>
              <w:t xml:space="preserve">2.1: </w:t>
            </w:r>
            <w:r w:rsidRPr="0040484E">
              <w:rPr>
                <w:sz w:val="28"/>
              </w:rPr>
              <w:t>O Utilizador não tem rede.</w:t>
            </w:r>
          </w:p>
          <w:p w14:paraId="1A6EED07" w14:textId="77777777" w:rsidR="007625D8" w:rsidRDefault="007625D8" w:rsidP="007625D8">
            <w:pPr>
              <w:rPr>
                <w:sz w:val="28"/>
              </w:rPr>
            </w:pPr>
            <w:r w:rsidRPr="0040484E">
              <w:rPr>
                <w:sz w:val="28"/>
              </w:rPr>
              <w:t xml:space="preserve">3.1: </w:t>
            </w:r>
            <w:r>
              <w:rPr>
                <w:sz w:val="28"/>
              </w:rPr>
              <w:t>Não há nenhum requisito de segurança.</w:t>
            </w:r>
          </w:p>
          <w:p w14:paraId="2C87D353" w14:textId="77777777" w:rsidR="007625D8" w:rsidRPr="0040484E" w:rsidRDefault="007625D8" w:rsidP="007625D8">
            <w:pPr>
              <w:rPr>
                <w:sz w:val="28"/>
              </w:rPr>
            </w:pPr>
            <w:r>
              <w:rPr>
                <w:sz w:val="28"/>
              </w:rPr>
              <w:t>4.1: Não ter os parâmetros obrigatórios completos.</w:t>
            </w:r>
          </w:p>
          <w:p w14:paraId="71C2F050" w14:textId="77777777" w:rsidR="007625D8" w:rsidRPr="0040484E" w:rsidRDefault="007625D8" w:rsidP="007625D8">
            <w:pPr>
              <w:rPr>
                <w:sz w:val="28"/>
              </w:rPr>
            </w:pPr>
            <w:r w:rsidRPr="0040484E">
              <w:rPr>
                <w:sz w:val="28"/>
              </w:rPr>
              <w:t>5.1: O Utilizador não tem rede.</w:t>
            </w:r>
          </w:p>
          <w:p w14:paraId="5E8A331C" w14:textId="77777777" w:rsidR="007625D8" w:rsidRPr="0040484E" w:rsidRDefault="007625D8" w:rsidP="007625D8">
            <w:pPr>
              <w:rPr>
                <w:sz w:val="28"/>
              </w:rPr>
            </w:pPr>
          </w:p>
        </w:tc>
      </w:tr>
    </w:tbl>
    <w:p w14:paraId="46F06E9B" w14:textId="77777777" w:rsidR="007625D8" w:rsidRDefault="007625D8" w:rsidP="007625D8">
      <w:pPr>
        <w:rPr>
          <w:b/>
          <w:sz w:val="28"/>
        </w:rPr>
      </w:pPr>
    </w:p>
    <w:p w14:paraId="10D017A3" w14:textId="77777777" w:rsidR="007625D8" w:rsidRDefault="007625D8" w:rsidP="007625D8">
      <w:pPr>
        <w:rPr>
          <w:b/>
          <w:sz w:val="28"/>
        </w:rPr>
      </w:pPr>
    </w:p>
    <w:p w14:paraId="1A278E33" w14:textId="77777777" w:rsidR="007625D8" w:rsidRDefault="007625D8" w:rsidP="007625D8">
      <w:pPr>
        <w:rPr>
          <w:b/>
          <w:sz w:val="28"/>
        </w:rPr>
      </w:pPr>
    </w:p>
    <w:p w14:paraId="7A870707" w14:textId="77777777" w:rsidR="007625D8" w:rsidRDefault="007625D8" w:rsidP="007625D8">
      <w:pPr>
        <w:rPr>
          <w:b/>
          <w:sz w:val="28"/>
        </w:rPr>
      </w:pPr>
    </w:p>
    <w:p w14:paraId="292582D8" w14:textId="77777777" w:rsidR="007625D8" w:rsidRDefault="007625D8" w:rsidP="007625D8">
      <w:pPr>
        <w:rPr>
          <w:b/>
          <w:sz w:val="28"/>
        </w:rPr>
      </w:pPr>
    </w:p>
    <w:p w14:paraId="1F195025" w14:textId="77777777" w:rsidR="007625D8" w:rsidRDefault="007625D8" w:rsidP="007625D8">
      <w:pPr>
        <w:rPr>
          <w:b/>
          <w:sz w:val="28"/>
        </w:rPr>
      </w:pPr>
    </w:p>
    <w:p w14:paraId="29244D58" w14:textId="77777777" w:rsidR="007625D8" w:rsidRDefault="007625D8" w:rsidP="007625D8">
      <w:pPr>
        <w:rPr>
          <w:b/>
          <w:sz w:val="28"/>
        </w:rPr>
      </w:pPr>
    </w:p>
    <w:p w14:paraId="70B801C2" w14:textId="77777777" w:rsidR="007625D8" w:rsidRDefault="007625D8" w:rsidP="007625D8">
      <w:pPr>
        <w:rPr>
          <w:b/>
          <w:sz w:val="28"/>
        </w:rPr>
      </w:pPr>
    </w:p>
    <w:p w14:paraId="5E2852AE" w14:textId="77777777" w:rsidR="007625D8" w:rsidRDefault="007625D8" w:rsidP="007625D8">
      <w:pPr>
        <w:rPr>
          <w:b/>
          <w:sz w:val="28"/>
        </w:rPr>
      </w:pPr>
    </w:p>
    <w:p w14:paraId="4BF8C9EE" w14:textId="77777777" w:rsidR="007625D8" w:rsidRDefault="007625D8" w:rsidP="007625D8">
      <w:pPr>
        <w:rPr>
          <w:b/>
          <w:sz w:val="28"/>
        </w:rPr>
      </w:pPr>
    </w:p>
    <w:p w14:paraId="22679ECE" w14:textId="77777777" w:rsidR="007625D8" w:rsidRDefault="007625D8" w:rsidP="007625D8">
      <w:pPr>
        <w:rPr>
          <w:b/>
          <w:sz w:val="28"/>
        </w:rPr>
      </w:pPr>
    </w:p>
    <w:p w14:paraId="7C441B86" w14:textId="77777777" w:rsidR="007625D8" w:rsidRDefault="007625D8" w:rsidP="007625D8">
      <w:pPr>
        <w:rPr>
          <w:b/>
          <w:sz w:val="28"/>
        </w:rPr>
      </w:pPr>
    </w:p>
    <w:p w14:paraId="5BE0E9F3" w14:textId="77777777" w:rsidR="007625D8" w:rsidRDefault="007625D8" w:rsidP="007625D8">
      <w:pPr>
        <w:rPr>
          <w:b/>
          <w:sz w:val="28"/>
        </w:rPr>
      </w:pPr>
    </w:p>
    <w:p w14:paraId="5E7BFC4C" w14:textId="77777777" w:rsidR="007625D8" w:rsidRDefault="007625D8" w:rsidP="007625D8">
      <w:pPr>
        <w:rPr>
          <w:b/>
          <w:sz w:val="28"/>
        </w:rPr>
      </w:pPr>
    </w:p>
    <w:p w14:paraId="558AD476" w14:textId="77777777" w:rsidR="007625D8" w:rsidRDefault="007625D8" w:rsidP="007625D8">
      <w:pPr>
        <w:rPr>
          <w:b/>
          <w:sz w:val="28"/>
        </w:rPr>
      </w:pPr>
    </w:p>
    <w:p w14:paraId="006B73D9" w14:textId="77777777" w:rsidR="005E2652" w:rsidRDefault="005E2652" w:rsidP="007625D8">
      <w:pPr>
        <w:rPr>
          <w:b/>
          <w:sz w:val="28"/>
        </w:rPr>
      </w:pPr>
    </w:p>
    <w:p w14:paraId="4A059F70" w14:textId="77777777" w:rsidR="007625D8" w:rsidRPr="0040484E" w:rsidRDefault="007625D8" w:rsidP="007625D8">
      <w:pPr>
        <w:rPr>
          <w:b/>
          <w:sz w:val="28"/>
        </w:rPr>
      </w:pPr>
      <w:r>
        <w:rPr>
          <w:b/>
          <w:sz w:val="28"/>
        </w:rPr>
        <w:t>Atualizar Equipamentos</w:t>
      </w:r>
      <w:r w:rsidRPr="0040484E">
        <w:rPr>
          <w:b/>
          <w:sz w:val="28"/>
        </w:rPr>
        <w:t>:</w:t>
      </w:r>
    </w:p>
    <w:p w14:paraId="54C26D18"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2CAB53B8" w14:textId="77777777" w:rsidTr="007625D8">
        <w:trPr>
          <w:trHeight w:val="432"/>
        </w:trPr>
        <w:tc>
          <w:tcPr>
            <w:tcW w:w="2174" w:type="dxa"/>
          </w:tcPr>
          <w:p w14:paraId="41E010A7" w14:textId="77777777" w:rsidR="007625D8" w:rsidRPr="0040484E" w:rsidRDefault="007625D8" w:rsidP="007625D8">
            <w:pPr>
              <w:rPr>
                <w:b/>
                <w:sz w:val="28"/>
              </w:rPr>
            </w:pPr>
            <w:r w:rsidRPr="0040484E">
              <w:rPr>
                <w:b/>
                <w:sz w:val="28"/>
              </w:rPr>
              <w:t>Ator Primário</w:t>
            </w:r>
            <w:r>
              <w:rPr>
                <w:b/>
                <w:sz w:val="28"/>
              </w:rPr>
              <w:t>:</w:t>
            </w:r>
          </w:p>
        </w:tc>
        <w:tc>
          <w:tcPr>
            <w:tcW w:w="6314" w:type="dxa"/>
          </w:tcPr>
          <w:p w14:paraId="4BEBB5D4" w14:textId="77777777" w:rsidR="007625D8" w:rsidRPr="0040484E" w:rsidRDefault="007625D8" w:rsidP="007625D8">
            <w:pPr>
              <w:rPr>
                <w:sz w:val="28"/>
              </w:rPr>
            </w:pPr>
            <w:r>
              <w:rPr>
                <w:sz w:val="28"/>
              </w:rPr>
              <w:t>Professor</w:t>
            </w:r>
          </w:p>
        </w:tc>
      </w:tr>
      <w:tr w:rsidR="007625D8" w:rsidRPr="0040484E" w14:paraId="479F7207" w14:textId="77777777" w:rsidTr="007625D8">
        <w:trPr>
          <w:trHeight w:val="432"/>
        </w:trPr>
        <w:tc>
          <w:tcPr>
            <w:tcW w:w="2174" w:type="dxa"/>
          </w:tcPr>
          <w:p w14:paraId="43B77B2E" w14:textId="77777777" w:rsidR="007625D8" w:rsidRPr="0040484E" w:rsidRDefault="007625D8" w:rsidP="007625D8">
            <w:pPr>
              <w:rPr>
                <w:b/>
                <w:sz w:val="28"/>
              </w:rPr>
            </w:pPr>
            <w:r w:rsidRPr="0040484E">
              <w:rPr>
                <w:b/>
                <w:sz w:val="28"/>
              </w:rPr>
              <w:t>Nome:</w:t>
            </w:r>
          </w:p>
        </w:tc>
        <w:tc>
          <w:tcPr>
            <w:tcW w:w="6314" w:type="dxa"/>
          </w:tcPr>
          <w:p w14:paraId="70FD7C88" w14:textId="77777777" w:rsidR="007625D8" w:rsidRPr="001B7A24" w:rsidRDefault="007625D8" w:rsidP="007625D8">
            <w:pPr>
              <w:rPr>
                <w:sz w:val="28"/>
              </w:rPr>
            </w:pPr>
            <w:r w:rsidRPr="001B7A24">
              <w:rPr>
                <w:sz w:val="28"/>
              </w:rPr>
              <w:t>Atualizar Equipamentos</w:t>
            </w:r>
          </w:p>
        </w:tc>
      </w:tr>
      <w:tr w:rsidR="007625D8" w:rsidRPr="0040484E" w14:paraId="10A38F65" w14:textId="77777777" w:rsidTr="007625D8">
        <w:trPr>
          <w:trHeight w:val="487"/>
        </w:trPr>
        <w:tc>
          <w:tcPr>
            <w:tcW w:w="2174" w:type="dxa"/>
          </w:tcPr>
          <w:p w14:paraId="4AE663DD" w14:textId="77777777" w:rsidR="007625D8" w:rsidRPr="0040484E" w:rsidRDefault="007625D8" w:rsidP="007625D8">
            <w:pPr>
              <w:rPr>
                <w:b/>
                <w:sz w:val="28"/>
              </w:rPr>
            </w:pPr>
            <w:r w:rsidRPr="0040484E">
              <w:rPr>
                <w:b/>
                <w:sz w:val="28"/>
              </w:rPr>
              <w:t>Descrição</w:t>
            </w:r>
            <w:r>
              <w:rPr>
                <w:b/>
                <w:sz w:val="28"/>
              </w:rPr>
              <w:t>:</w:t>
            </w:r>
          </w:p>
        </w:tc>
        <w:tc>
          <w:tcPr>
            <w:tcW w:w="6314" w:type="dxa"/>
          </w:tcPr>
          <w:p w14:paraId="0391EFA7" w14:textId="77777777" w:rsidR="007625D8" w:rsidRPr="0040484E" w:rsidRDefault="007625D8" w:rsidP="007625D8">
            <w:pPr>
              <w:rPr>
                <w:sz w:val="28"/>
              </w:rPr>
            </w:pPr>
            <w:r>
              <w:rPr>
                <w:sz w:val="28"/>
              </w:rPr>
              <w:t>O professor vai atualizar ou editar os equipamentos.</w:t>
            </w:r>
          </w:p>
        </w:tc>
      </w:tr>
      <w:tr w:rsidR="007625D8" w:rsidRPr="0040484E" w14:paraId="64144B7B" w14:textId="77777777" w:rsidTr="007625D8">
        <w:trPr>
          <w:trHeight w:val="473"/>
        </w:trPr>
        <w:tc>
          <w:tcPr>
            <w:tcW w:w="2174" w:type="dxa"/>
          </w:tcPr>
          <w:p w14:paraId="6DC0D23B"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94E18A6" w14:textId="77777777" w:rsidR="007625D8" w:rsidRPr="0040484E" w:rsidRDefault="007625D8" w:rsidP="007625D8">
            <w:pPr>
              <w:rPr>
                <w:sz w:val="28"/>
              </w:rPr>
            </w:pPr>
            <w:r w:rsidRPr="0040484E">
              <w:rPr>
                <w:sz w:val="28"/>
              </w:rPr>
              <w:t>Autenticação do Utilizador</w:t>
            </w:r>
          </w:p>
        </w:tc>
      </w:tr>
      <w:tr w:rsidR="007625D8" w:rsidRPr="0040484E" w14:paraId="195F577D" w14:textId="77777777" w:rsidTr="007625D8">
        <w:trPr>
          <w:trHeight w:val="2905"/>
        </w:trPr>
        <w:tc>
          <w:tcPr>
            <w:tcW w:w="2174" w:type="dxa"/>
          </w:tcPr>
          <w:p w14:paraId="79A089D8" w14:textId="77777777" w:rsidR="007625D8" w:rsidRPr="0040484E" w:rsidRDefault="007625D8" w:rsidP="007625D8">
            <w:pPr>
              <w:rPr>
                <w:b/>
                <w:sz w:val="28"/>
              </w:rPr>
            </w:pPr>
            <w:r w:rsidRPr="0040484E">
              <w:rPr>
                <w:b/>
                <w:sz w:val="28"/>
              </w:rPr>
              <w:t>Fluxo-Primário</w:t>
            </w:r>
            <w:r>
              <w:rPr>
                <w:b/>
                <w:sz w:val="28"/>
              </w:rPr>
              <w:t>:</w:t>
            </w:r>
          </w:p>
        </w:tc>
        <w:tc>
          <w:tcPr>
            <w:tcW w:w="6314" w:type="dxa"/>
          </w:tcPr>
          <w:p w14:paraId="1ED50D58" w14:textId="77777777" w:rsidR="007625D8" w:rsidRPr="0040484E" w:rsidRDefault="007625D8" w:rsidP="007625D8">
            <w:pPr>
              <w:rPr>
                <w:sz w:val="28"/>
              </w:rPr>
            </w:pPr>
            <w:r w:rsidRPr="0040484E">
              <w:rPr>
                <w:sz w:val="28"/>
              </w:rPr>
              <w:t xml:space="preserve">1: O Utilizador </w:t>
            </w:r>
            <w:r>
              <w:rPr>
                <w:sz w:val="28"/>
              </w:rPr>
              <w:t>escolhe o trilho.</w:t>
            </w:r>
          </w:p>
          <w:p w14:paraId="6E6DB5C5" w14:textId="77777777" w:rsidR="007625D8" w:rsidRPr="0040484E" w:rsidRDefault="007625D8" w:rsidP="007625D8">
            <w:pPr>
              <w:rPr>
                <w:sz w:val="28"/>
              </w:rPr>
            </w:pPr>
            <w:r w:rsidRPr="0040484E">
              <w:rPr>
                <w:sz w:val="28"/>
              </w:rPr>
              <w:t xml:space="preserve">2: </w:t>
            </w:r>
            <w:r>
              <w:rPr>
                <w:sz w:val="28"/>
              </w:rPr>
              <w:t xml:space="preserve">O sistema mostra a lista de </w:t>
            </w:r>
            <w:r w:rsidRPr="001B7A24">
              <w:rPr>
                <w:sz w:val="28"/>
              </w:rPr>
              <w:t>Equipamentos</w:t>
            </w:r>
            <w:r>
              <w:rPr>
                <w:sz w:val="28"/>
              </w:rPr>
              <w:t xml:space="preserve"> desse trilho</w:t>
            </w:r>
            <w:r w:rsidRPr="0040484E">
              <w:rPr>
                <w:sz w:val="28"/>
              </w:rPr>
              <w:t xml:space="preserve">. </w:t>
            </w:r>
          </w:p>
          <w:p w14:paraId="01E32761" w14:textId="77777777" w:rsidR="007625D8" w:rsidRPr="0040484E" w:rsidRDefault="007625D8" w:rsidP="007625D8">
            <w:pPr>
              <w:rPr>
                <w:sz w:val="28"/>
              </w:rPr>
            </w:pPr>
            <w:r w:rsidRPr="0040484E">
              <w:rPr>
                <w:sz w:val="28"/>
              </w:rPr>
              <w:t xml:space="preserve">3: O Utilizador escolhe </w:t>
            </w:r>
            <w:r>
              <w:rPr>
                <w:sz w:val="28"/>
              </w:rPr>
              <w:t>qual Equipamento quer atualizar.</w:t>
            </w:r>
          </w:p>
          <w:p w14:paraId="026A5B6E" w14:textId="77777777" w:rsidR="007625D8" w:rsidRPr="0040484E" w:rsidRDefault="007625D8" w:rsidP="007625D8">
            <w:pPr>
              <w:rPr>
                <w:sz w:val="28"/>
              </w:rPr>
            </w:pPr>
            <w:r w:rsidRPr="0040484E">
              <w:rPr>
                <w:sz w:val="28"/>
              </w:rPr>
              <w:t xml:space="preserve">4: </w:t>
            </w:r>
            <w:r>
              <w:rPr>
                <w:sz w:val="28"/>
              </w:rPr>
              <w:t>O utilizador atualiza o Equipamento.</w:t>
            </w:r>
          </w:p>
          <w:p w14:paraId="45423E5D" w14:textId="77777777" w:rsidR="007625D8" w:rsidRPr="0040484E" w:rsidRDefault="007625D8" w:rsidP="007625D8">
            <w:pPr>
              <w:rPr>
                <w:sz w:val="28"/>
              </w:rPr>
            </w:pPr>
            <w:r w:rsidRPr="0040484E">
              <w:rPr>
                <w:sz w:val="28"/>
              </w:rPr>
              <w:t xml:space="preserve">5: </w:t>
            </w:r>
            <w:r>
              <w:rPr>
                <w:sz w:val="28"/>
              </w:rPr>
              <w:t>O sistema guarda as alterações feitas pelo utilizador.</w:t>
            </w:r>
          </w:p>
        </w:tc>
      </w:tr>
      <w:tr w:rsidR="007625D8" w:rsidRPr="0040484E" w14:paraId="3326EBDA" w14:textId="77777777" w:rsidTr="007625D8">
        <w:tc>
          <w:tcPr>
            <w:tcW w:w="2174" w:type="dxa"/>
          </w:tcPr>
          <w:p w14:paraId="79AC2335"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5BCFAF6C" w14:textId="77777777" w:rsidR="007625D8" w:rsidRPr="0040484E" w:rsidRDefault="007625D8" w:rsidP="007625D8">
            <w:pPr>
              <w:rPr>
                <w:sz w:val="28"/>
              </w:rPr>
            </w:pPr>
            <w:r w:rsidRPr="0040484E">
              <w:rPr>
                <w:sz w:val="28"/>
              </w:rPr>
              <w:t>1.1: O Utilizador não tem rede.</w:t>
            </w:r>
          </w:p>
          <w:p w14:paraId="4989B626" w14:textId="77777777" w:rsidR="007625D8" w:rsidRDefault="007625D8" w:rsidP="007625D8">
            <w:pPr>
              <w:rPr>
                <w:sz w:val="28"/>
              </w:rPr>
            </w:pPr>
            <w:r w:rsidRPr="0040484E">
              <w:rPr>
                <w:sz w:val="28"/>
              </w:rPr>
              <w:t>1.2: Não há rotas disponíveis no sitio selecionado.</w:t>
            </w:r>
          </w:p>
          <w:p w14:paraId="431DA992" w14:textId="77777777" w:rsidR="007625D8" w:rsidRPr="0040484E" w:rsidRDefault="007625D8" w:rsidP="007625D8">
            <w:pPr>
              <w:rPr>
                <w:sz w:val="28"/>
              </w:rPr>
            </w:pPr>
            <w:r>
              <w:rPr>
                <w:sz w:val="28"/>
              </w:rPr>
              <w:t xml:space="preserve">2.1: </w:t>
            </w:r>
            <w:r w:rsidRPr="0040484E">
              <w:rPr>
                <w:sz w:val="28"/>
              </w:rPr>
              <w:t>O Utilizador não tem rede.</w:t>
            </w:r>
          </w:p>
          <w:p w14:paraId="63FF10BE" w14:textId="77777777" w:rsidR="007625D8" w:rsidRDefault="007625D8" w:rsidP="007625D8">
            <w:pPr>
              <w:rPr>
                <w:sz w:val="28"/>
              </w:rPr>
            </w:pPr>
            <w:r w:rsidRPr="0040484E">
              <w:rPr>
                <w:sz w:val="28"/>
              </w:rPr>
              <w:t xml:space="preserve">3.1: </w:t>
            </w:r>
            <w:r>
              <w:rPr>
                <w:sz w:val="28"/>
              </w:rPr>
              <w:t>Não há nenhum requisito de segurança.</w:t>
            </w:r>
          </w:p>
          <w:p w14:paraId="4B322689" w14:textId="77777777" w:rsidR="007625D8" w:rsidRPr="0040484E" w:rsidRDefault="007625D8" w:rsidP="007625D8">
            <w:pPr>
              <w:rPr>
                <w:sz w:val="28"/>
              </w:rPr>
            </w:pPr>
            <w:r>
              <w:rPr>
                <w:sz w:val="28"/>
              </w:rPr>
              <w:t>4.1: Não ter os parâmetros obrigatórios completos.</w:t>
            </w:r>
          </w:p>
          <w:p w14:paraId="5DFD239E" w14:textId="77777777" w:rsidR="007625D8" w:rsidRPr="0040484E" w:rsidRDefault="007625D8" w:rsidP="007625D8">
            <w:pPr>
              <w:rPr>
                <w:sz w:val="28"/>
              </w:rPr>
            </w:pPr>
            <w:r w:rsidRPr="0040484E">
              <w:rPr>
                <w:sz w:val="28"/>
              </w:rPr>
              <w:t>5.1: O Utilizador não tem rede.</w:t>
            </w:r>
          </w:p>
          <w:p w14:paraId="534C5A09" w14:textId="77777777" w:rsidR="007625D8" w:rsidRPr="0040484E" w:rsidRDefault="007625D8" w:rsidP="007625D8">
            <w:pPr>
              <w:rPr>
                <w:sz w:val="28"/>
              </w:rPr>
            </w:pPr>
          </w:p>
        </w:tc>
      </w:tr>
    </w:tbl>
    <w:p w14:paraId="7732E934" w14:textId="77777777" w:rsidR="007625D8" w:rsidRDefault="007625D8" w:rsidP="007625D8">
      <w:pPr>
        <w:rPr>
          <w:b/>
          <w:sz w:val="28"/>
        </w:rPr>
      </w:pPr>
    </w:p>
    <w:p w14:paraId="77295604" w14:textId="77777777" w:rsidR="007625D8" w:rsidRDefault="007625D8" w:rsidP="007625D8">
      <w:pPr>
        <w:rPr>
          <w:b/>
          <w:sz w:val="28"/>
        </w:rPr>
      </w:pPr>
    </w:p>
    <w:p w14:paraId="07D5C77A" w14:textId="77777777" w:rsidR="007625D8" w:rsidRDefault="007625D8" w:rsidP="007625D8">
      <w:pPr>
        <w:rPr>
          <w:b/>
          <w:sz w:val="28"/>
        </w:rPr>
      </w:pPr>
    </w:p>
    <w:p w14:paraId="2F5235B7" w14:textId="77777777" w:rsidR="007625D8" w:rsidRDefault="007625D8" w:rsidP="007625D8">
      <w:pPr>
        <w:rPr>
          <w:b/>
          <w:sz w:val="28"/>
        </w:rPr>
      </w:pPr>
    </w:p>
    <w:p w14:paraId="7FE36F44" w14:textId="77777777" w:rsidR="007625D8" w:rsidRDefault="007625D8" w:rsidP="007625D8">
      <w:pPr>
        <w:rPr>
          <w:b/>
          <w:sz w:val="28"/>
        </w:rPr>
      </w:pPr>
    </w:p>
    <w:p w14:paraId="53306FF9" w14:textId="77777777" w:rsidR="007625D8" w:rsidRDefault="007625D8" w:rsidP="007625D8">
      <w:pPr>
        <w:rPr>
          <w:b/>
          <w:sz w:val="28"/>
        </w:rPr>
      </w:pPr>
    </w:p>
    <w:p w14:paraId="04448F6F" w14:textId="77777777" w:rsidR="007625D8" w:rsidRDefault="007625D8" w:rsidP="007625D8">
      <w:pPr>
        <w:rPr>
          <w:b/>
          <w:sz w:val="28"/>
        </w:rPr>
      </w:pPr>
    </w:p>
    <w:p w14:paraId="553F3EFC" w14:textId="77777777" w:rsidR="007625D8" w:rsidRDefault="007625D8" w:rsidP="007625D8">
      <w:pPr>
        <w:rPr>
          <w:b/>
          <w:sz w:val="28"/>
        </w:rPr>
      </w:pPr>
    </w:p>
    <w:p w14:paraId="76602315" w14:textId="77777777" w:rsidR="007625D8" w:rsidRDefault="007625D8" w:rsidP="007625D8">
      <w:pPr>
        <w:rPr>
          <w:b/>
          <w:sz w:val="28"/>
        </w:rPr>
      </w:pPr>
    </w:p>
    <w:p w14:paraId="612EDF27" w14:textId="77777777" w:rsidR="007625D8" w:rsidRDefault="007625D8" w:rsidP="007625D8">
      <w:pPr>
        <w:rPr>
          <w:b/>
          <w:sz w:val="28"/>
        </w:rPr>
      </w:pPr>
    </w:p>
    <w:p w14:paraId="5E33C531" w14:textId="77777777" w:rsidR="007625D8" w:rsidRDefault="007625D8" w:rsidP="007625D8">
      <w:pPr>
        <w:rPr>
          <w:b/>
          <w:sz w:val="28"/>
        </w:rPr>
      </w:pPr>
    </w:p>
    <w:p w14:paraId="0320C378" w14:textId="77777777" w:rsidR="007625D8" w:rsidRDefault="007625D8" w:rsidP="007625D8">
      <w:pPr>
        <w:rPr>
          <w:b/>
          <w:sz w:val="28"/>
        </w:rPr>
      </w:pPr>
    </w:p>
    <w:p w14:paraId="1AF77DD4" w14:textId="77777777" w:rsidR="007625D8" w:rsidRDefault="007625D8" w:rsidP="007625D8">
      <w:pPr>
        <w:rPr>
          <w:b/>
          <w:sz w:val="28"/>
        </w:rPr>
      </w:pPr>
    </w:p>
    <w:p w14:paraId="23A30071" w14:textId="77777777" w:rsidR="007625D8" w:rsidRDefault="007625D8" w:rsidP="007625D8">
      <w:pPr>
        <w:rPr>
          <w:b/>
          <w:sz w:val="28"/>
        </w:rPr>
      </w:pPr>
    </w:p>
    <w:p w14:paraId="3F54B209" w14:textId="77777777" w:rsidR="007625D8" w:rsidRDefault="007625D8" w:rsidP="007625D8">
      <w:pPr>
        <w:rPr>
          <w:b/>
          <w:sz w:val="28"/>
        </w:rPr>
      </w:pPr>
    </w:p>
    <w:p w14:paraId="2F3EEBF2" w14:textId="77777777" w:rsidR="007625D8" w:rsidRDefault="007625D8" w:rsidP="007625D8">
      <w:pPr>
        <w:rPr>
          <w:b/>
          <w:sz w:val="28"/>
        </w:rPr>
      </w:pPr>
    </w:p>
    <w:p w14:paraId="1BEE733D" w14:textId="77777777" w:rsidR="007625D8" w:rsidRDefault="007625D8" w:rsidP="007625D8">
      <w:pPr>
        <w:rPr>
          <w:b/>
          <w:sz w:val="28"/>
        </w:rPr>
      </w:pPr>
    </w:p>
    <w:p w14:paraId="25C7BA36" w14:textId="77777777" w:rsidR="007625D8" w:rsidRDefault="007625D8" w:rsidP="007625D8">
      <w:pPr>
        <w:rPr>
          <w:b/>
          <w:sz w:val="28"/>
        </w:rPr>
      </w:pPr>
    </w:p>
    <w:p w14:paraId="7A3F754B" w14:textId="77777777" w:rsidR="007625D8" w:rsidRPr="0040484E" w:rsidRDefault="007625D8" w:rsidP="007625D8">
      <w:pPr>
        <w:rPr>
          <w:b/>
          <w:sz w:val="28"/>
        </w:rPr>
      </w:pPr>
      <w:r>
        <w:rPr>
          <w:b/>
          <w:sz w:val="28"/>
        </w:rPr>
        <w:t>Consultar Primeiros Socorros</w:t>
      </w:r>
      <w:r w:rsidRPr="0040484E">
        <w:rPr>
          <w:b/>
          <w:sz w:val="28"/>
        </w:rPr>
        <w:t>:</w:t>
      </w:r>
    </w:p>
    <w:p w14:paraId="6F83A99E" w14:textId="77777777" w:rsidR="007625D8" w:rsidRDefault="007625D8" w:rsidP="007625D8">
      <w:pPr>
        <w:rPr>
          <w:b/>
          <w:sz w:val="28"/>
        </w:rPr>
      </w:pPr>
    </w:p>
    <w:p w14:paraId="290EF77A"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B4BE919" w14:textId="77777777" w:rsidTr="007625D8">
        <w:trPr>
          <w:trHeight w:val="432"/>
        </w:trPr>
        <w:tc>
          <w:tcPr>
            <w:tcW w:w="2174" w:type="dxa"/>
          </w:tcPr>
          <w:p w14:paraId="3E38DE82" w14:textId="77777777" w:rsidR="007625D8" w:rsidRPr="0040484E" w:rsidRDefault="007625D8" w:rsidP="007625D8">
            <w:pPr>
              <w:rPr>
                <w:b/>
                <w:sz w:val="28"/>
              </w:rPr>
            </w:pPr>
            <w:r w:rsidRPr="0040484E">
              <w:rPr>
                <w:b/>
                <w:sz w:val="28"/>
              </w:rPr>
              <w:t>Ator Primário</w:t>
            </w:r>
            <w:r>
              <w:rPr>
                <w:b/>
                <w:sz w:val="28"/>
              </w:rPr>
              <w:t>:</w:t>
            </w:r>
          </w:p>
        </w:tc>
        <w:tc>
          <w:tcPr>
            <w:tcW w:w="6314" w:type="dxa"/>
          </w:tcPr>
          <w:p w14:paraId="26BCFD3E" w14:textId="77777777" w:rsidR="007625D8" w:rsidRPr="0040484E" w:rsidRDefault="007625D8" w:rsidP="007625D8">
            <w:pPr>
              <w:rPr>
                <w:sz w:val="28"/>
              </w:rPr>
            </w:pPr>
            <w:r>
              <w:rPr>
                <w:sz w:val="28"/>
              </w:rPr>
              <w:t>Turista</w:t>
            </w:r>
          </w:p>
        </w:tc>
      </w:tr>
      <w:tr w:rsidR="007625D8" w:rsidRPr="0040484E" w14:paraId="0C798448" w14:textId="77777777" w:rsidTr="007625D8">
        <w:trPr>
          <w:trHeight w:val="432"/>
        </w:trPr>
        <w:tc>
          <w:tcPr>
            <w:tcW w:w="2174" w:type="dxa"/>
          </w:tcPr>
          <w:p w14:paraId="6A3A390C" w14:textId="77777777" w:rsidR="007625D8" w:rsidRPr="0040484E" w:rsidRDefault="007625D8" w:rsidP="007625D8">
            <w:pPr>
              <w:rPr>
                <w:b/>
                <w:sz w:val="28"/>
              </w:rPr>
            </w:pPr>
            <w:r w:rsidRPr="0040484E">
              <w:rPr>
                <w:b/>
                <w:sz w:val="28"/>
              </w:rPr>
              <w:t>Nome:</w:t>
            </w:r>
          </w:p>
        </w:tc>
        <w:tc>
          <w:tcPr>
            <w:tcW w:w="6314" w:type="dxa"/>
          </w:tcPr>
          <w:p w14:paraId="56AB80D0" w14:textId="77777777" w:rsidR="007625D8" w:rsidRPr="00470B88" w:rsidRDefault="007625D8" w:rsidP="007625D8">
            <w:pPr>
              <w:rPr>
                <w:sz w:val="28"/>
              </w:rPr>
            </w:pPr>
            <w:r w:rsidRPr="00470B88">
              <w:rPr>
                <w:sz w:val="28"/>
              </w:rPr>
              <w:t>Consultar Primeiros Socorros</w:t>
            </w:r>
          </w:p>
        </w:tc>
      </w:tr>
      <w:tr w:rsidR="007625D8" w:rsidRPr="0040484E" w14:paraId="1B319B93" w14:textId="77777777" w:rsidTr="007625D8">
        <w:trPr>
          <w:trHeight w:val="487"/>
        </w:trPr>
        <w:tc>
          <w:tcPr>
            <w:tcW w:w="2174" w:type="dxa"/>
          </w:tcPr>
          <w:p w14:paraId="2CD47408" w14:textId="77777777" w:rsidR="007625D8" w:rsidRPr="0040484E" w:rsidRDefault="007625D8" w:rsidP="007625D8">
            <w:pPr>
              <w:rPr>
                <w:b/>
                <w:sz w:val="28"/>
              </w:rPr>
            </w:pPr>
            <w:r w:rsidRPr="0040484E">
              <w:rPr>
                <w:b/>
                <w:sz w:val="28"/>
              </w:rPr>
              <w:t>Descrição</w:t>
            </w:r>
            <w:r>
              <w:rPr>
                <w:b/>
                <w:sz w:val="28"/>
              </w:rPr>
              <w:t>:</w:t>
            </w:r>
          </w:p>
        </w:tc>
        <w:tc>
          <w:tcPr>
            <w:tcW w:w="6314" w:type="dxa"/>
          </w:tcPr>
          <w:p w14:paraId="6D742162" w14:textId="77777777" w:rsidR="007625D8" w:rsidRPr="0040484E" w:rsidRDefault="007625D8" w:rsidP="007625D8">
            <w:pPr>
              <w:rPr>
                <w:sz w:val="28"/>
              </w:rPr>
            </w:pPr>
            <w:r>
              <w:rPr>
                <w:sz w:val="28"/>
              </w:rPr>
              <w:t>Qualquer utilizador em caso de emergência ou não poderá ver dicas de socorrismo.</w:t>
            </w:r>
          </w:p>
        </w:tc>
      </w:tr>
      <w:tr w:rsidR="007625D8" w:rsidRPr="0040484E" w14:paraId="3AA6E6E1" w14:textId="77777777" w:rsidTr="007625D8">
        <w:trPr>
          <w:trHeight w:val="473"/>
        </w:trPr>
        <w:tc>
          <w:tcPr>
            <w:tcW w:w="2174" w:type="dxa"/>
          </w:tcPr>
          <w:p w14:paraId="592A0A54"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3CDB0DA2" w14:textId="77777777" w:rsidR="007625D8" w:rsidRPr="0040484E" w:rsidRDefault="007625D8" w:rsidP="007625D8">
            <w:pPr>
              <w:rPr>
                <w:sz w:val="28"/>
              </w:rPr>
            </w:pPr>
            <w:r>
              <w:rPr>
                <w:sz w:val="28"/>
              </w:rPr>
              <w:t>Não há qualquer pré-condição.</w:t>
            </w:r>
          </w:p>
        </w:tc>
      </w:tr>
      <w:tr w:rsidR="007625D8" w:rsidRPr="0040484E" w14:paraId="5F4D7966" w14:textId="77777777" w:rsidTr="007625D8">
        <w:trPr>
          <w:trHeight w:val="1844"/>
        </w:trPr>
        <w:tc>
          <w:tcPr>
            <w:tcW w:w="2174" w:type="dxa"/>
          </w:tcPr>
          <w:p w14:paraId="2FF41636"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204F29A" w14:textId="77777777" w:rsidR="007625D8" w:rsidRPr="0040484E" w:rsidRDefault="007625D8" w:rsidP="007625D8">
            <w:pPr>
              <w:rPr>
                <w:sz w:val="28"/>
              </w:rPr>
            </w:pPr>
            <w:r w:rsidRPr="0040484E">
              <w:rPr>
                <w:sz w:val="28"/>
              </w:rPr>
              <w:t xml:space="preserve">1: O </w:t>
            </w:r>
            <w:r>
              <w:rPr>
                <w:sz w:val="28"/>
              </w:rPr>
              <w:t>utilizador abre a pagina de primeiros socorros.</w:t>
            </w:r>
          </w:p>
          <w:p w14:paraId="52DBE7BE" w14:textId="77777777" w:rsidR="007625D8" w:rsidRPr="0040484E" w:rsidRDefault="007625D8" w:rsidP="007625D8">
            <w:pPr>
              <w:rPr>
                <w:sz w:val="28"/>
              </w:rPr>
            </w:pPr>
            <w:r w:rsidRPr="0040484E">
              <w:rPr>
                <w:sz w:val="28"/>
              </w:rPr>
              <w:t xml:space="preserve">2: </w:t>
            </w:r>
            <w:r>
              <w:rPr>
                <w:sz w:val="28"/>
              </w:rPr>
              <w:t>O sistema devolve a pagina requisitada com uma lista de problemas.</w:t>
            </w:r>
            <w:r w:rsidRPr="0040484E">
              <w:rPr>
                <w:sz w:val="28"/>
              </w:rPr>
              <w:t xml:space="preserve"> </w:t>
            </w:r>
          </w:p>
          <w:p w14:paraId="59565025" w14:textId="77777777" w:rsidR="007625D8" w:rsidRPr="0040484E" w:rsidRDefault="007625D8" w:rsidP="007625D8">
            <w:pPr>
              <w:rPr>
                <w:sz w:val="28"/>
              </w:rPr>
            </w:pPr>
            <w:r>
              <w:rPr>
                <w:sz w:val="28"/>
              </w:rPr>
              <w:t>3: O Utilizador escolhe a técnica que achar mais adequada.</w:t>
            </w:r>
          </w:p>
        </w:tc>
      </w:tr>
      <w:tr w:rsidR="007625D8" w:rsidRPr="0040484E" w14:paraId="071DA877" w14:textId="77777777" w:rsidTr="007625D8">
        <w:trPr>
          <w:trHeight w:val="1508"/>
        </w:trPr>
        <w:tc>
          <w:tcPr>
            <w:tcW w:w="2174" w:type="dxa"/>
          </w:tcPr>
          <w:p w14:paraId="3A3735B7"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73148A64" w14:textId="77777777" w:rsidR="007625D8" w:rsidRPr="0040484E" w:rsidRDefault="007625D8" w:rsidP="007625D8">
            <w:pPr>
              <w:rPr>
                <w:sz w:val="28"/>
              </w:rPr>
            </w:pPr>
            <w:r w:rsidRPr="0040484E">
              <w:rPr>
                <w:sz w:val="28"/>
              </w:rPr>
              <w:t>1.1: O Utilizador não tem rede.</w:t>
            </w:r>
          </w:p>
          <w:p w14:paraId="760E0128" w14:textId="77777777" w:rsidR="007625D8" w:rsidRPr="0040484E" w:rsidRDefault="007625D8" w:rsidP="007625D8">
            <w:pPr>
              <w:rPr>
                <w:sz w:val="28"/>
              </w:rPr>
            </w:pPr>
            <w:r>
              <w:rPr>
                <w:sz w:val="28"/>
              </w:rPr>
              <w:t xml:space="preserve">2.1: </w:t>
            </w:r>
            <w:r w:rsidRPr="0040484E">
              <w:rPr>
                <w:sz w:val="28"/>
              </w:rPr>
              <w:t>O Utilizador não tem rede.</w:t>
            </w:r>
          </w:p>
          <w:p w14:paraId="124F4BDA" w14:textId="77777777" w:rsidR="007625D8" w:rsidRPr="0040484E" w:rsidRDefault="007625D8" w:rsidP="007625D8">
            <w:pPr>
              <w:rPr>
                <w:sz w:val="28"/>
              </w:rPr>
            </w:pPr>
            <w:r w:rsidRPr="0040484E">
              <w:rPr>
                <w:sz w:val="28"/>
              </w:rPr>
              <w:t xml:space="preserve">3.1: </w:t>
            </w:r>
            <w:r>
              <w:rPr>
                <w:sz w:val="28"/>
              </w:rPr>
              <w:t>Pode não haver nenhuma técnica para a situação necessária.</w:t>
            </w:r>
          </w:p>
        </w:tc>
      </w:tr>
    </w:tbl>
    <w:p w14:paraId="17D48E89" w14:textId="77777777" w:rsidR="007625D8" w:rsidRDefault="007625D8" w:rsidP="007625D8">
      <w:pPr>
        <w:rPr>
          <w:b/>
          <w:sz w:val="28"/>
        </w:rPr>
      </w:pPr>
    </w:p>
    <w:p w14:paraId="506CE52D" w14:textId="77777777" w:rsidR="007625D8" w:rsidRDefault="007625D8" w:rsidP="007625D8">
      <w:pPr>
        <w:rPr>
          <w:b/>
          <w:sz w:val="28"/>
        </w:rPr>
      </w:pPr>
    </w:p>
    <w:p w14:paraId="7CA0CD28" w14:textId="77777777" w:rsidR="007625D8" w:rsidRPr="00823700" w:rsidRDefault="007625D8" w:rsidP="007625D8">
      <w:pPr>
        <w:rPr>
          <w:sz w:val="28"/>
        </w:rPr>
      </w:pPr>
    </w:p>
    <w:p w14:paraId="3FEB6141" w14:textId="77777777" w:rsidR="007625D8" w:rsidRPr="00823700" w:rsidRDefault="007625D8" w:rsidP="007625D8">
      <w:pPr>
        <w:rPr>
          <w:sz w:val="28"/>
        </w:rPr>
      </w:pPr>
    </w:p>
    <w:p w14:paraId="43FEDFD7" w14:textId="77777777" w:rsidR="007625D8" w:rsidRPr="00823700" w:rsidRDefault="007625D8" w:rsidP="007625D8">
      <w:pPr>
        <w:rPr>
          <w:sz w:val="28"/>
        </w:rPr>
      </w:pPr>
    </w:p>
    <w:p w14:paraId="23DE2428" w14:textId="77777777" w:rsidR="007625D8" w:rsidRPr="00823700" w:rsidRDefault="007625D8" w:rsidP="007625D8">
      <w:pPr>
        <w:rPr>
          <w:sz w:val="28"/>
        </w:rPr>
      </w:pPr>
    </w:p>
    <w:p w14:paraId="1C1DDF56" w14:textId="77777777" w:rsidR="007625D8" w:rsidRDefault="007625D8" w:rsidP="007625D8">
      <w:pPr>
        <w:rPr>
          <w:sz w:val="28"/>
        </w:rPr>
      </w:pPr>
    </w:p>
    <w:p w14:paraId="410DA0B0" w14:textId="77777777" w:rsidR="007625D8" w:rsidRDefault="007625D8" w:rsidP="007625D8">
      <w:pPr>
        <w:rPr>
          <w:sz w:val="28"/>
        </w:rPr>
      </w:pPr>
    </w:p>
    <w:p w14:paraId="42DA4D7D" w14:textId="77777777" w:rsidR="007625D8" w:rsidRDefault="007625D8" w:rsidP="007625D8">
      <w:pPr>
        <w:rPr>
          <w:sz w:val="28"/>
        </w:rPr>
      </w:pPr>
    </w:p>
    <w:p w14:paraId="4BDB8E2D" w14:textId="77777777" w:rsidR="007625D8" w:rsidRDefault="007625D8" w:rsidP="007625D8">
      <w:pPr>
        <w:rPr>
          <w:sz w:val="28"/>
        </w:rPr>
      </w:pPr>
    </w:p>
    <w:p w14:paraId="40EA1F0D" w14:textId="77777777" w:rsidR="007625D8" w:rsidRDefault="007625D8" w:rsidP="007625D8">
      <w:pPr>
        <w:rPr>
          <w:sz w:val="28"/>
        </w:rPr>
      </w:pPr>
    </w:p>
    <w:p w14:paraId="70B6133B" w14:textId="77777777" w:rsidR="007625D8" w:rsidRPr="00823700" w:rsidRDefault="007625D8" w:rsidP="007625D8">
      <w:pPr>
        <w:rPr>
          <w:sz w:val="28"/>
        </w:rPr>
      </w:pPr>
    </w:p>
    <w:p w14:paraId="140CB2A6" w14:textId="77777777" w:rsidR="007625D8" w:rsidRPr="00823700" w:rsidRDefault="007625D8" w:rsidP="007625D8">
      <w:pPr>
        <w:rPr>
          <w:sz w:val="28"/>
        </w:rPr>
      </w:pPr>
    </w:p>
    <w:p w14:paraId="462E59A7" w14:textId="77777777" w:rsidR="007625D8" w:rsidRPr="00823700" w:rsidRDefault="007625D8" w:rsidP="007625D8">
      <w:pPr>
        <w:rPr>
          <w:sz w:val="28"/>
        </w:rPr>
      </w:pPr>
    </w:p>
    <w:p w14:paraId="7B324337" w14:textId="77777777" w:rsidR="007625D8" w:rsidRPr="00823700" w:rsidRDefault="007625D8" w:rsidP="007625D8">
      <w:pPr>
        <w:rPr>
          <w:sz w:val="28"/>
        </w:rPr>
      </w:pPr>
    </w:p>
    <w:p w14:paraId="5249963B" w14:textId="77777777" w:rsidR="007625D8" w:rsidRPr="00823700" w:rsidRDefault="007625D8" w:rsidP="007625D8">
      <w:pPr>
        <w:rPr>
          <w:sz w:val="28"/>
        </w:rPr>
      </w:pPr>
    </w:p>
    <w:p w14:paraId="6C153C02" w14:textId="77777777" w:rsidR="007625D8" w:rsidRDefault="007625D8" w:rsidP="007625D8">
      <w:pPr>
        <w:rPr>
          <w:sz w:val="28"/>
        </w:rPr>
      </w:pPr>
    </w:p>
    <w:p w14:paraId="05AC0C1F" w14:textId="77777777" w:rsidR="007625D8" w:rsidRDefault="007625D8" w:rsidP="007625D8">
      <w:pPr>
        <w:tabs>
          <w:tab w:val="left" w:pos="2360"/>
        </w:tabs>
        <w:rPr>
          <w:sz w:val="28"/>
        </w:rPr>
      </w:pPr>
      <w:r>
        <w:rPr>
          <w:sz w:val="28"/>
        </w:rPr>
        <w:tab/>
      </w:r>
    </w:p>
    <w:p w14:paraId="3459AA40" w14:textId="77777777" w:rsidR="007625D8" w:rsidRDefault="007625D8" w:rsidP="007625D8">
      <w:pPr>
        <w:tabs>
          <w:tab w:val="left" w:pos="2360"/>
        </w:tabs>
        <w:rPr>
          <w:sz w:val="28"/>
        </w:rPr>
      </w:pPr>
    </w:p>
    <w:p w14:paraId="6EE51A6F" w14:textId="77777777" w:rsidR="007625D8" w:rsidRDefault="007625D8" w:rsidP="007625D8">
      <w:pPr>
        <w:tabs>
          <w:tab w:val="left" w:pos="2360"/>
        </w:tabs>
        <w:rPr>
          <w:sz w:val="28"/>
        </w:rPr>
      </w:pPr>
    </w:p>
    <w:p w14:paraId="66341593" w14:textId="77777777" w:rsidR="007625D8" w:rsidRDefault="007625D8" w:rsidP="007625D8">
      <w:pPr>
        <w:tabs>
          <w:tab w:val="left" w:pos="2360"/>
        </w:tabs>
        <w:rPr>
          <w:sz w:val="28"/>
        </w:rPr>
      </w:pPr>
    </w:p>
    <w:p w14:paraId="772C8EFA" w14:textId="77777777" w:rsidR="007625D8" w:rsidRDefault="007625D8" w:rsidP="007625D8">
      <w:pPr>
        <w:rPr>
          <w:b/>
          <w:sz w:val="28"/>
        </w:rPr>
      </w:pPr>
      <w:r>
        <w:rPr>
          <w:b/>
          <w:sz w:val="28"/>
        </w:rPr>
        <w:t>Consultar Requisitos de Segurança:</w:t>
      </w:r>
    </w:p>
    <w:p w14:paraId="03760037" w14:textId="77777777" w:rsidR="007625D8" w:rsidRDefault="007625D8" w:rsidP="007625D8">
      <w:pPr>
        <w:rPr>
          <w:b/>
          <w:sz w:val="28"/>
        </w:rPr>
      </w:pPr>
    </w:p>
    <w:p w14:paraId="60F2E6F7"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9427E80" w14:textId="77777777" w:rsidTr="007625D8">
        <w:trPr>
          <w:trHeight w:val="432"/>
        </w:trPr>
        <w:tc>
          <w:tcPr>
            <w:tcW w:w="2174" w:type="dxa"/>
          </w:tcPr>
          <w:p w14:paraId="61937948"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1A09A0B" w14:textId="77777777" w:rsidR="007625D8" w:rsidRPr="0040484E" w:rsidRDefault="007625D8" w:rsidP="007625D8">
            <w:pPr>
              <w:rPr>
                <w:sz w:val="28"/>
              </w:rPr>
            </w:pPr>
            <w:r>
              <w:rPr>
                <w:sz w:val="28"/>
              </w:rPr>
              <w:t xml:space="preserve">Turista </w:t>
            </w:r>
          </w:p>
        </w:tc>
      </w:tr>
      <w:tr w:rsidR="007625D8" w:rsidRPr="0040484E" w14:paraId="662B970C" w14:textId="77777777" w:rsidTr="007625D8">
        <w:trPr>
          <w:trHeight w:val="432"/>
        </w:trPr>
        <w:tc>
          <w:tcPr>
            <w:tcW w:w="2174" w:type="dxa"/>
          </w:tcPr>
          <w:p w14:paraId="46FBBA8F" w14:textId="77777777" w:rsidR="007625D8" w:rsidRPr="0040484E" w:rsidRDefault="007625D8" w:rsidP="007625D8">
            <w:pPr>
              <w:rPr>
                <w:b/>
                <w:sz w:val="28"/>
              </w:rPr>
            </w:pPr>
            <w:r w:rsidRPr="0040484E">
              <w:rPr>
                <w:b/>
                <w:sz w:val="28"/>
              </w:rPr>
              <w:t>Nome:</w:t>
            </w:r>
          </w:p>
        </w:tc>
        <w:tc>
          <w:tcPr>
            <w:tcW w:w="6314" w:type="dxa"/>
          </w:tcPr>
          <w:p w14:paraId="4230D36B" w14:textId="77777777" w:rsidR="007625D8" w:rsidRPr="00823700" w:rsidRDefault="007625D8" w:rsidP="007625D8">
            <w:pPr>
              <w:rPr>
                <w:sz w:val="28"/>
              </w:rPr>
            </w:pPr>
            <w:r w:rsidRPr="00823700">
              <w:rPr>
                <w:sz w:val="28"/>
              </w:rPr>
              <w:t>Consultar Requisitos de Segurança</w:t>
            </w:r>
          </w:p>
        </w:tc>
      </w:tr>
      <w:tr w:rsidR="007625D8" w:rsidRPr="0040484E" w14:paraId="2CAEE040" w14:textId="77777777" w:rsidTr="007625D8">
        <w:trPr>
          <w:trHeight w:val="487"/>
        </w:trPr>
        <w:tc>
          <w:tcPr>
            <w:tcW w:w="2174" w:type="dxa"/>
          </w:tcPr>
          <w:p w14:paraId="314E85C5" w14:textId="77777777" w:rsidR="007625D8" w:rsidRPr="0040484E" w:rsidRDefault="007625D8" w:rsidP="007625D8">
            <w:pPr>
              <w:rPr>
                <w:b/>
                <w:sz w:val="28"/>
              </w:rPr>
            </w:pPr>
            <w:r w:rsidRPr="0040484E">
              <w:rPr>
                <w:b/>
                <w:sz w:val="28"/>
              </w:rPr>
              <w:t>Descrição</w:t>
            </w:r>
            <w:r>
              <w:rPr>
                <w:b/>
                <w:sz w:val="28"/>
              </w:rPr>
              <w:t>:</w:t>
            </w:r>
          </w:p>
        </w:tc>
        <w:tc>
          <w:tcPr>
            <w:tcW w:w="6314" w:type="dxa"/>
          </w:tcPr>
          <w:p w14:paraId="2C6EAB50" w14:textId="77777777" w:rsidR="007625D8" w:rsidRPr="0040484E" w:rsidRDefault="007625D8" w:rsidP="007625D8">
            <w:pPr>
              <w:rPr>
                <w:sz w:val="28"/>
              </w:rPr>
            </w:pPr>
            <w:r>
              <w:rPr>
                <w:sz w:val="28"/>
              </w:rPr>
              <w:t>O turista vai poder consultar os requisitos de segurança para um trilho especifico.</w:t>
            </w:r>
          </w:p>
        </w:tc>
      </w:tr>
      <w:tr w:rsidR="007625D8" w:rsidRPr="0040484E" w14:paraId="2DF2F684" w14:textId="77777777" w:rsidTr="007625D8">
        <w:trPr>
          <w:trHeight w:val="473"/>
        </w:trPr>
        <w:tc>
          <w:tcPr>
            <w:tcW w:w="2174" w:type="dxa"/>
          </w:tcPr>
          <w:p w14:paraId="4BDDB5F7"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39A9FD9" w14:textId="77777777" w:rsidR="007625D8" w:rsidRPr="0040484E" w:rsidRDefault="007625D8" w:rsidP="007625D8">
            <w:pPr>
              <w:rPr>
                <w:sz w:val="28"/>
              </w:rPr>
            </w:pPr>
            <w:r>
              <w:rPr>
                <w:sz w:val="28"/>
              </w:rPr>
              <w:t>Não há qualquer pré-condição.</w:t>
            </w:r>
          </w:p>
        </w:tc>
      </w:tr>
      <w:tr w:rsidR="007625D8" w:rsidRPr="0040484E" w14:paraId="5398B913" w14:textId="77777777" w:rsidTr="007625D8">
        <w:trPr>
          <w:trHeight w:val="1829"/>
        </w:trPr>
        <w:tc>
          <w:tcPr>
            <w:tcW w:w="2174" w:type="dxa"/>
          </w:tcPr>
          <w:p w14:paraId="5CE7DFA5"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67BB7E6" w14:textId="77777777" w:rsidR="007625D8" w:rsidRPr="0040484E" w:rsidRDefault="007625D8" w:rsidP="007625D8">
            <w:pPr>
              <w:rPr>
                <w:sz w:val="28"/>
              </w:rPr>
            </w:pPr>
            <w:r w:rsidRPr="0040484E">
              <w:rPr>
                <w:sz w:val="28"/>
              </w:rPr>
              <w:t xml:space="preserve">1: O Utilizador </w:t>
            </w:r>
            <w:r>
              <w:rPr>
                <w:sz w:val="28"/>
              </w:rPr>
              <w:t>escolhe o trilho.</w:t>
            </w:r>
          </w:p>
          <w:p w14:paraId="134ACF2B"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37FA6B94" w14:textId="77777777" w:rsidR="007625D8" w:rsidRPr="0040484E" w:rsidRDefault="007625D8" w:rsidP="007625D8">
            <w:pPr>
              <w:rPr>
                <w:sz w:val="28"/>
              </w:rPr>
            </w:pPr>
            <w:r w:rsidRPr="0040484E">
              <w:rPr>
                <w:sz w:val="28"/>
              </w:rPr>
              <w:t xml:space="preserve">3: O Utilizador escolhe </w:t>
            </w:r>
            <w:r>
              <w:rPr>
                <w:sz w:val="28"/>
              </w:rPr>
              <w:t>qual trilho quer.</w:t>
            </w:r>
          </w:p>
          <w:p w14:paraId="1CFDE722" w14:textId="77777777" w:rsidR="007625D8" w:rsidRPr="0040484E" w:rsidRDefault="007625D8" w:rsidP="007625D8">
            <w:pPr>
              <w:rPr>
                <w:sz w:val="28"/>
              </w:rPr>
            </w:pPr>
            <w:r w:rsidRPr="0040484E">
              <w:rPr>
                <w:sz w:val="28"/>
              </w:rPr>
              <w:t xml:space="preserve">4: </w:t>
            </w:r>
            <w:r>
              <w:rPr>
                <w:sz w:val="28"/>
              </w:rPr>
              <w:t>O sistema devolve a lista de requisitos de segurança.</w:t>
            </w:r>
          </w:p>
        </w:tc>
      </w:tr>
      <w:tr w:rsidR="007625D8" w:rsidRPr="0040484E" w14:paraId="42DBA795" w14:textId="77777777" w:rsidTr="007625D8">
        <w:tc>
          <w:tcPr>
            <w:tcW w:w="2174" w:type="dxa"/>
          </w:tcPr>
          <w:p w14:paraId="2500F0CF"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3023060C" w14:textId="77777777" w:rsidR="007625D8" w:rsidRPr="0040484E" w:rsidRDefault="007625D8" w:rsidP="007625D8">
            <w:pPr>
              <w:rPr>
                <w:sz w:val="28"/>
              </w:rPr>
            </w:pPr>
            <w:r w:rsidRPr="0040484E">
              <w:rPr>
                <w:sz w:val="28"/>
              </w:rPr>
              <w:t>1.1: O Utilizador não tem rede.</w:t>
            </w:r>
          </w:p>
          <w:p w14:paraId="4AABD3D3" w14:textId="77777777" w:rsidR="007625D8" w:rsidRPr="0040484E" w:rsidRDefault="007625D8" w:rsidP="007625D8">
            <w:pPr>
              <w:rPr>
                <w:sz w:val="28"/>
              </w:rPr>
            </w:pPr>
            <w:r>
              <w:rPr>
                <w:sz w:val="28"/>
              </w:rPr>
              <w:t xml:space="preserve">2.1: </w:t>
            </w:r>
            <w:r w:rsidRPr="0040484E">
              <w:rPr>
                <w:sz w:val="28"/>
              </w:rPr>
              <w:t>O Utilizador não tem rede.</w:t>
            </w:r>
          </w:p>
          <w:p w14:paraId="3CEA1AD9" w14:textId="77777777" w:rsidR="007625D8" w:rsidRDefault="007625D8" w:rsidP="007625D8">
            <w:pPr>
              <w:rPr>
                <w:sz w:val="28"/>
              </w:rPr>
            </w:pPr>
            <w:r w:rsidRPr="0040484E">
              <w:rPr>
                <w:sz w:val="28"/>
              </w:rPr>
              <w:t>3.1: O Utilizador não tem rede.</w:t>
            </w:r>
          </w:p>
          <w:p w14:paraId="7C14BE76" w14:textId="77777777" w:rsidR="007625D8" w:rsidRPr="0040484E" w:rsidRDefault="007625D8" w:rsidP="007625D8">
            <w:pPr>
              <w:rPr>
                <w:sz w:val="28"/>
              </w:rPr>
            </w:pPr>
            <w:r>
              <w:rPr>
                <w:sz w:val="28"/>
              </w:rPr>
              <w:t>4.1: O trilho pode não ter requisitos de segurança.</w:t>
            </w:r>
          </w:p>
        </w:tc>
      </w:tr>
    </w:tbl>
    <w:p w14:paraId="7FB8DC90" w14:textId="77777777" w:rsidR="007625D8" w:rsidRDefault="007625D8" w:rsidP="007625D8">
      <w:pPr>
        <w:rPr>
          <w:b/>
          <w:sz w:val="28"/>
        </w:rPr>
      </w:pPr>
    </w:p>
    <w:p w14:paraId="71F26D8E" w14:textId="77777777" w:rsidR="007625D8" w:rsidRDefault="007625D8" w:rsidP="007625D8">
      <w:pPr>
        <w:rPr>
          <w:b/>
          <w:sz w:val="28"/>
        </w:rPr>
      </w:pPr>
    </w:p>
    <w:p w14:paraId="7C61DA7E" w14:textId="77777777" w:rsidR="007625D8" w:rsidRDefault="007625D8" w:rsidP="007625D8">
      <w:pPr>
        <w:rPr>
          <w:b/>
          <w:sz w:val="28"/>
        </w:rPr>
      </w:pPr>
    </w:p>
    <w:p w14:paraId="510801FE" w14:textId="77777777" w:rsidR="007625D8" w:rsidRPr="0040484E" w:rsidRDefault="007625D8" w:rsidP="007625D8">
      <w:pPr>
        <w:rPr>
          <w:b/>
          <w:sz w:val="28"/>
        </w:rPr>
      </w:pPr>
    </w:p>
    <w:p w14:paraId="3B414E9B" w14:textId="77777777" w:rsidR="007625D8" w:rsidRDefault="007625D8" w:rsidP="007625D8">
      <w:pPr>
        <w:tabs>
          <w:tab w:val="left" w:pos="2360"/>
        </w:tabs>
        <w:rPr>
          <w:sz w:val="28"/>
        </w:rPr>
      </w:pPr>
    </w:p>
    <w:p w14:paraId="53716846" w14:textId="77777777" w:rsidR="007625D8" w:rsidRDefault="007625D8" w:rsidP="007625D8">
      <w:pPr>
        <w:tabs>
          <w:tab w:val="left" w:pos="2360"/>
        </w:tabs>
        <w:rPr>
          <w:sz w:val="28"/>
        </w:rPr>
      </w:pPr>
    </w:p>
    <w:p w14:paraId="40BA28B6" w14:textId="77777777" w:rsidR="007625D8" w:rsidRDefault="007625D8" w:rsidP="007625D8">
      <w:pPr>
        <w:tabs>
          <w:tab w:val="left" w:pos="2360"/>
        </w:tabs>
        <w:rPr>
          <w:sz w:val="28"/>
        </w:rPr>
      </w:pPr>
    </w:p>
    <w:p w14:paraId="40B89B72" w14:textId="77777777" w:rsidR="007625D8" w:rsidRDefault="007625D8" w:rsidP="007625D8">
      <w:pPr>
        <w:tabs>
          <w:tab w:val="left" w:pos="2360"/>
        </w:tabs>
        <w:rPr>
          <w:sz w:val="28"/>
        </w:rPr>
      </w:pPr>
    </w:p>
    <w:p w14:paraId="05302947" w14:textId="77777777" w:rsidR="007625D8" w:rsidRDefault="007625D8" w:rsidP="007625D8">
      <w:pPr>
        <w:tabs>
          <w:tab w:val="left" w:pos="2360"/>
        </w:tabs>
        <w:rPr>
          <w:sz w:val="28"/>
        </w:rPr>
      </w:pPr>
    </w:p>
    <w:p w14:paraId="23AC3980" w14:textId="77777777" w:rsidR="007625D8" w:rsidRDefault="007625D8" w:rsidP="007625D8">
      <w:pPr>
        <w:tabs>
          <w:tab w:val="left" w:pos="2360"/>
        </w:tabs>
        <w:rPr>
          <w:sz w:val="28"/>
        </w:rPr>
      </w:pPr>
    </w:p>
    <w:p w14:paraId="21269987" w14:textId="77777777" w:rsidR="007625D8" w:rsidRDefault="007625D8" w:rsidP="007625D8">
      <w:pPr>
        <w:tabs>
          <w:tab w:val="left" w:pos="2360"/>
        </w:tabs>
        <w:rPr>
          <w:sz w:val="28"/>
        </w:rPr>
      </w:pPr>
    </w:p>
    <w:p w14:paraId="60DC8218" w14:textId="77777777" w:rsidR="007625D8" w:rsidRDefault="007625D8" w:rsidP="007625D8">
      <w:pPr>
        <w:tabs>
          <w:tab w:val="left" w:pos="2360"/>
        </w:tabs>
        <w:rPr>
          <w:sz w:val="28"/>
        </w:rPr>
      </w:pPr>
    </w:p>
    <w:p w14:paraId="0677B973" w14:textId="77777777" w:rsidR="007625D8" w:rsidRDefault="007625D8" w:rsidP="007625D8">
      <w:pPr>
        <w:tabs>
          <w:tab w:val="left" w:pos="2360"/>
        </w:tabs>
        <w:rPr>
          <w:sz w:val="28"/>
        </w:rPr>
      </w:pPr>
    </w:p>
    <w:p w14:paraId="3A122561" w14:textId="77777777" w:rsidR="007625D8" w:rsidRDefault="007625D8" w:rsidP="007625D8">
      <w:pPr>
        <w:tabs>
          <w:tab w:val="left" w:pos="2360"/>
        </w:tabs>
        <w:rPr>
          <w:sz w:val="28"/>
        </w:rPr>
      </w:pPr>
    </w:p>
    <w:p w14:paraId="6530C158" w14:textId="77777777" w:rsidR="007625D8" w:rsidRDefault="007625D8" w:rsidP="007625D8">
      <w:pPr>
        <w:tabs>
          <w:tab w:val="left" w:pos="2360"/>
        </w:tabs>
        <w:rPr>
          <w:sz w:val="28"/>
        </w:rPr>
      </w:pPr>
    </w:p>
    <w:p w14:paraId="1A763546" w14:textId="77777777" w:rsidR="007625D8" w:rsidRDefault="007625D8" w:rsidP="007625D8">
      <w:pPr>
        <w:tabs>
          <w:tab w:val="left" w:pos="2360"/>
        </w:tabs>
        <w:rPr>
          <w:sz w:val="28"/>
        </w:rPr>
      </w:pPr>
    </w:p>
    <w:p w14:paraId="43E66BE9" w14:textId="77777777" w:rsidR="007625D8" w:rsidRDefault="007625D8" w:rsidP="007625D8">
      <w:pPr>
        <w:tabs>
          <w:tab w:val="left" w:pos="2360"/>
        </w:tabs>
        <w:rPr>
          <w:sz w:val="28"/>
        </w:rPr>
      </w:pPr>
    </w:p>
    <w:p w14:paraId="79C6AD4C" w14:textId="77777777" w:rsidR="007625D8" w:rsidRDefault="007625D8" w:rsidP="007625D8">
      <w:pPr>
        <w:tabs>
          <w:tab w:val="left" w:pos="2360"/>
        </w:tabs>
        <w:rPr>
          <w:sz w:val="28"/>
        </w:rPr>
      </w:pPr>
    </w:p>
    <w:p w14:paraId="55F32CC7" w14:textId="77777777" w:rsidR="007625D8" w:rsidRDefault="007625D8" w:rsidP="007625D8">
      <w:pPr>
        <w:tabs>
          <w:tab w:val="left" w:pos="2360"/>
        </w:tabs>
        <w:rPr>
          <w:sz w:val="28"/>
        </w:rPr>
      </w:pPr>
    </w:p>
    <w:p w14:paraId="6D09A4FC" w14:textId="77777777" w:rsidR="007625D8" w:rsidRDefault="007625D8" w:rsidP="007625D8">
      <w:pPr>
        <w:tabs>
          <w:tab w:val="left" w:pos="2360"/>
        </w:tabs>
        <w:rPr>
          <w:sz w:val="28"/>
        </w:rPr>
      </w:pPr>
    </w:p>
    <w:p w14:paraId="260B3775" w14:textId="77777777" w:rsidR="007625D8" w:rsidRPr="00823700" w:rsidRDefault="007625D8" w:rsidP="007625D8">
      <w:pPr>
        <w:rPr>
          <w:sz w:val="28"/>
        </w:rPr>
      </w:pPr>
    </w:p>
    <w:p w14:paraId="175B4A2A" w14:textId="33F05588" w:rsidR="007625D8" w:rsidRPr="005E2652" w:rsidRDefault="00EB4922" w:rsidP="007625D8">
      <w:pPr>
        <w:rPr>
          <w:b/>
        </w:rPr>
      </w:pPr>
      <w:r>
        <w:rPr>
          <w:b/>
        </w:rPr>
        <w:t xml:space="preserve">Consultar </w:t>
      </w:r>
      <w:r w:rsidR="007625D8" w:rsidRPr="005E2652">
        <w:rPr>
          <w:b/>
        </w:rPr>
        <w:t>Equipamentos de trilho</w:t>
      </w:r>
    </w:p>
    <w:p w14:paraId="2438EBC0" w14:textId="77777777" w:rsidR="007625D8" w:rsidRDefault="007625D8" w:rsidP="007625D8">
      <w:pPr>
        <w:rPr>
          <w:sz w:val="28"/>
        </w:rPr>
      </w:pPr>
    </w:p>
    <w:p w14:paraId="36B8EAF5" w14:textId="77777777" w:rsidR="007625D8" w:rsidRDefault="007625D8" w:rsidP="007625D8">
      <w:pPr>
        <w:rPr>
          <w:sz w:val="28"/>
        </w:rPr>
      </w:pPr>
    </w:p>
    <w:p w14:paraId="6F1A9A68"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9915E2B" w14:textId="77777777" w:rsidTr="007625D8">
        <w:trPr>
          <w:trHeight w:val="432"/>
        </w:trPr>
        <w:tc>
          <w:tcPr>
            <w:tcW w:w="2174" w:type="dxa"/>
          </w:tcPr>
          <w:p w14:paraId="6AA28D14"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90B177F" w14:textId="77777777" w:rsidR="007625D8" w:rsidRPr="0040484E" w:rsidRDefault="007625D8" w:rsidP="007625D8">
            <w:pPr>
              <w:rPr>
                <w:sz w:val="28"/>
              </w:rPr>
            </w:pPr>
            <w:r>
              <w:rPr>
                <w:sz w:val="28"/>
              </w:rPr>
              <w:t>Turista</w:t>
            </w:r>
          </w:p>
        </w:tc>
      </w:tr>
      <w:tr w:rsidR="007625D8" w:rsidRPr="0040484E" w14:paraId="79505A16" w14:textId="77777777" w:rsidTr="007625D8">
        <w:trPr>
          <w:trHeight w:val="432"/>
        </w:trPr>
        <w:tc>
          <w:tcPr>
            <w:tcW w:w="2174" w:type="dxa"/>
          </w:tcPr>
          <w:p w14:paraId="18D67B5A" w14:textId="77777777" w:rsidR="007625D8" w:rsidRPr="0040484E" w:rsidRDefault="007625D8" w:rsidP="007625D8">
            <w:pPr>
              <w:rPr>
                <w:b/>
                <w:sz w:val="28"/>
              </w:rPr>
            </w:pPr>
            <w:r w:rsidRPr="0040484E">
              <w:rPr>
                <w:b/>
                <w:sz w:val="28"/>
              </w:rPr>
              <w:t>Nome:</w:t>
            </w:r>
          </w:p>
        </w:tc>
        <w:tc>
          <w:tcPr>
            <w:tcW w:w="6314" w:type="dxa"/>
          </w:tcPr>
          <w:p w14:paraId="7746FC77" w14:textId="77777777" w:rsidR="007625D8" w:rsidRPr="00470B88" w:rsidRDefault="007625D8" w:rsidP="007625D8">
            <w:pPr>
              <w:rPr>
                <w:sz w:val="28"/>
              </w:rPr>
            </w:pPr>
            <w:r w:rsidRPr="00470B88">
              <w:rPr>
                <w:sz w:val="28"/>
              </w:rPr>
              <w:t xml:space="preserve">Consultar </w:t>
            </w:r>
            <w:r>
              <w:rPr>
                <w:sz w:val="28"/>
              </w:rPr>
              <w:t>Equipamentos do trilho</w:t>
            </w:r>
          </w:p>
        </w:tc>
      </w:tr>
      <w:tr w:rsidR="007625D8" w:rsidRPr="0040484E" w14:paraId="2E6D70A9" w14:textId="77777777" w:rsidTr="007625D8">
        <w:trPr>
          <w:trHeight w:val="487"/>
        </w:trPr>
        <w:tc>
          <w:tcPr>
            <w:tcW w:w="2174" w:type="dxa"/>
          </w:tcPr>
          <w:p w14:paraId="1A9CFDBF" w14:textId="77777777" w:rsidR="007625D8" w:rsidRPr="0040484E" w:rsidRDefault="007625D8" w:rsidP="007625D8">
            <w:pPr>
              <w:rPr>
                <w:b/>
                <w:sz w:val="28"/>
              </w:rPr>
            </w:pPr>
            <w:r w:rsidRPr="0040484E">
              <w:rPr>
                <w:b/>
                <w:sz w:val="28"/>
              </w:rPr>
              <w:t>Descrição</w:t>
            </w:r>
            <w:r>
              <w:rPr>
                <w:b/>
                <w:sz w:val="28"/>
              </w:rPr>
              <w:t>:</w:t>
            </w:r>
          </w:p>
        </w:tc>
        <w:tc>
          <w:tcPr>
            <w:tcW w:w="6314" w:type="dxa"/>
          </w:tcPr>
          <w:p w14:paraId="13BF56B1" w14:textId="77777777" w:rsidR="007625D8" w:rsidRPr="0040484E" w:rsidRDefault="007625D8" w:rsidP="007625D8">
            <w:pPr>
              <w:rPr>
                <w:sz w:val="28"/>
              </w:rPr>
            </w:pPr>
            <w:r>
              <w:rPr>
                <w:sz w:val="28"/>
              </w:rPr>
              <w:t>O turista vai poder consultar os equipamentos do trilho especifico.</w:t>
            </w:r>
          </w:p>
        </w:tc>
      </w:tr>
      <w:tr w:rsidR="007625D8" w:rsidRPr="0040484E" w14:paraId="1797473A" w14:textId="77777777" w:rsidTr="007625D8">
        <w:trPr>
          <w:trHeight w:val="473"/>
        </w:trPr>
        <w:tc>
          <w:tcPr>
            <w:tcW w:w="2174" w:type="dxa"/>
          </w:tcPr>
          <w:p w14:paraId="3787CB40"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6F8D3781" w14:textId="77777777" w:rsidR="007625D8" w:rsidRPr="0040484E" w:rsidRDefault="007625D8" w:rsidP="007625D8">
            <w:pPr>
              <w:rPr>
                <w:sz w:val="28"/>
              </w:rPr>
            </w:pPr>
            <w:r>
              <w:rPr>
                <w:sz w:val="28"/>
              </w:rPr>
              <w:t>Não há qualquer pré-condição.</w:t>
            </w:r>
          </w:p>
        </w:tc>
      </w:tr>
      <w:tr w:rsidR="007625D8" w:rsidRPr="0040484E" w14:paraId="1C525A97" w14:textId="77777777" w:rsidTr="007625D8">
        <w:trPr>
          <w:trHeight w:val="1844"/>
        </w:trPr>
        <w:tc>
          <w:tcPr>
            <w:tcW w:w="2174" w:type="dxa"/>
          </w:tcPr>
          <w:p w14:paraId="21943D2F"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EFC07FE" w14:textId="77777777" w:rsidR="007625D8" w:rsidRPr="0040484E" w:rsidRDefault="007625D8" w:rsidP="007625D8">
            <w:pPr>
              <w:rPr>
                <w:sz w:val="28"/>
              </w:rPr>
            </w:pPr>
            <w:r w:rsidRPr="0040484E">
              <w:rPr>
                <w:sz w:val="28"/>
              </w:rPr>
              <w:t xml:space="preserve">1: O Utilizador </w:t>
            </w:r>
            <w:r>
              <w:rPr>
                <w:sz w:val="28"/>
              </w:rPr>
              <w:t>escolhe o trilho.</w:t>
            </w:r>
          </w:p>
          <w:p w14:paraId="35CB85E6"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5BDC8E3D" w14:textId="77777777" w:rsidR="007625D8" w:rsidRPr="0040484E" w:rsidRDefault="007625D8" w:rsidP="007625D8">
            <w:pPr>
              <w:rPr>
                <w:sz w:val="28"/>
              </w:rPr>
            </w:pPr>
            <w:r w:rsidRPr="0040484E">
              <w:rPr>
                <w:sz w:val="28"/>
              </w:rPr>
              <w:t xml:space="preserve">3: O Utilizador escolhe </w:t>
            </w:r>
            <w:r>
              <w:rPr>
                <w:sz w:val="28"/>
              </w:rPr>
              <w:t>qual trilho quer.</w:t>
            </w:r>
          </w:p>
          <w:p w14:paraId="37499127" w14:textId="77777777" w:rsidR="007625D8" w:rsidRPr="0040484E" w:rsidRDefault="007625D8" w:rsidP="007625D8">
            <w:pPr>
              <w:rPr>
                <w:sz w:val="28"/>
              </w:rPr>
            </w:pPr>
            <w:r w:rsidRPr="0040484E">
              <w:rPr>
                <w:sz w:val="28"/>
              </w:rPr>
              <w:t xml:space="preserve">4: </w:t>
            </w:r>
            <w:r>
              <w:rPr>
                <w:sz w:val="28"/>
              </w:rPr>
              <w:t>O sistema devolve a lista de equipamentos do trilho.</w:t>
            </w:r>
          </w:p>
        </w:tc>
      </w:tr>
      <w:tr w:rsidR="007625D8" w:rsidRPr="0040484E" w14:paraId="1E699C0E" w14:textId="77777777" w:rsidTr="007625D8">
        <w:trPr>
          <w:trHeight w:val="1508"/>
        </w:trPr>
        <w:tc>
          <w:tcPr>
            <w:tcW w:w="2174" w:type="dxa"/>
          </w:tcPr>
          <w:p w14:paraId="1E6A0908"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64E937E5" w14:textId="77777777" w:rsidR="007625D8" w:rsidRPr="0040484E" w:rsidRDefault="007625D8" w:rsidP="007625D8">
            <w:pPr>
              <w:rPr>
                <w:sz w:val="28"/>
              </w:rPr>
            </w:pPr>
            <w:r w:rsidRPr="0040484E">
              <w:rPr>
                <w:sz w:val="28"/>
              </w:rPr>
              <w:t>1.1: O Utilizador não tem rede.</w:t>
            </w:r>
          </w:p>
          <w:p w14:paraId="62122AAD" w14:textId="77777777" w:rsidR="007625D8" w:rsidRPr="0040484E" w:rsidRDefault="007625D8" w:rsidP="007625D8">
            <w:pPr>
              <w:rPr>
                <w:sz w:val="28"/>
              </w:rPr>
            </w:pPr>
            <w:r>
              <w:rPr>
                <w:sz w:val="28"/>
              </w:rPr>
              <w:t xml:space="preserve">2.1: </w:t>
            </w:r>
            <w:r w:rsidRPr="0040484E">
              <w:rPr>
                <w:sz w:val="28"/>
              </w:rPr>
              <w:t>O Utilizador não tem rede.</w:t>
            </w:r>
          </w:p>
          <w:p w14:paraId="6DFC0A8F" w14:textId="77777777" w:rsidR="007625D8" w:rsidRDefault="007625D8" w:rsidP="007625D8">
            <w:pPr>
              <w:rPr>
                <w:sz w:val="28"/>
              </w:rPr>
            </w:pPr>
            <w:r>
              <w:rPr>
                <w:sz w:val="28"/>
              </w:rPr>
              <w:t xml:space="preserve">3.1: </w:t>
            </w:r>
            <w:r w:rsidRPr="0040484E">
              <w:rPr>
                <w:sz w:val="28"/>
              </w:rPr>
              <w:t xml:space="preserve">O Utilizador escolhe </w:t>
            </w:r>
            <w:r>
              <w:rPr>
                <w:sz w:val="28"/>
              </w:rPr>
              <w:t>qual trilho quer.</w:t>
            </w:r>
          </w:p>
          <w:p w14:paraId="792DF65F" w14:textId="77777777" w:rsidR="007625D8" w:rsidRDefault="007625D8" w:rsidP="007625D8">
            <w:pPr>
              <w:rPr>
                <w:sz w:val="28"/>
              </w:rPr>
            </w:pPr>
            <w:r>
              <w:rPr>
                <w:sz w:val="28"/>
              </w:rPr>
              <w:t>4</w:t>
            </w:r>
            <w:r w:rsidRPr="0040484E">
              <w:rPr>
                <w:sz w:val="28"/>
              </w:rPr>
              <w:t xml:space="preserve">.1: </w:t>
            </w:r>
            <w:r>
              <w:rPr>
                <w:sz w:val="28"/>
              </w:rPr>
              <w:t>Pode não haver nenhuma técnica para a situação necessária.</w:t>
            </w:r>
          </w:p>
          <w:p w14:paraId="7351A666" w14:textId="77777777" w:rsidR="007625D8" w:rsidRPr="0040484E" w:rsidRDefault="007625D8" w:rsidP="007625D8">
            <w:pPr>
              <w:rPr>
                <w:sz w:val="28"/>
              </w:rPr>
            </w:pPr>
          </w:p>
        </w:tc>
      </w:tr>
    </w:tbl>
    <w:p w14:paraId="54948872" w14:textId="77777777" w:rsidR="007625D8" w:rsidRDefault="007625D8" w:rsidP="007625D8">
      <w:pPr>
        <w:rPr>
          <w:b/>
          <w:sz w:val="28"/>
        </w:rPr>
      </w:pPr>
    </w:p>
    <w:p w14:paraId="61436291" w14:textId="77777777" w:rsidR="007625D8" w:rsidRDefault="007625D8" w:rsidP="007625D8">
      <w:pPr>
        <w:rPr>
          <w:b/>
          <w:sz w:val="28"/>
        </w:rPr>
      </w:pPr>
    </w:p>
    <w:p w14:paraId="712936C1" w14:textId="77777777" w:rsidR="007625D8" w:rsidRDefault="007625D8" w:rsidP="007625D8">
      <w:pPr>
        <w:rPr>
          <w:sz w:val="28"/>
        </w:rPr>
      </w:pPr>
    </w:p>
    <w:p w14:paraId="55268166" w14:textId="77777777" w:rsidR="007625D8" w:rsidRDefault="007625D8" w:rsidP="007625D8">
      <w:pPr>
        <w:rPr>
          <w:sz w:val="28"/>
        </w:rPr>
      </w:pPr>
    </w:p>
    <w:p w14:paraId="413F067D" w14:textId="77777777" w:rsidR="007625D8" w:rsidRDefault="007625D8" w:rsidP="007625D8">
      <w:pPr>
        <w:rPr>
          <w:sz w:val="28"/>
        </w:rPr>
      </w:pPr>
    </w:p>
    <w:p w14:paraId="29E8BA7C" w14:textId="77777777" w:rsidR="007625D8" w:rsidRDefault="007625D8" w:rsidP="007625D8">
      <w:pPr>
        <w:rPr>
          <w:sz w:val="28"/>
        </w:rPr>
      </w:pPr>
    </w:p>
    <w:p w14:paraId="6046EF0D" w14:textId="77777777" w:rsidR="007625D8" w:rsidRDefault="007625D8" w:rsidP="007625D8">
      <w:pPr>
        <w:rPr>
          <w:sz w:val="28"/>
        </w:rPr>
      </w:pPr>
    </w:p>
    <w:p w14:paraId="1C4DB4EB" w14:textId="77777777" w:rsidR="007625D8" w:rsidRDefault="007625D8" w:rsidP="007625D8">
      <w:pPr>
        <w:rPr>
          <w:sz w:val="28"/>
        </w:rPr>
      </w:pPr>
    </w:p>
    <w:p w14:paraId="6C226420" w14:textId="77777777" w:rsidR="007625D8" w:rsidRDefault="007625D8" w:rsidP="007625D8">
      <w:pPr>
        <w:rPr>
          <w:sz w:val="28"/>
        </w:rPr>
      </w:pPr>
    </w:p>
    <w:p w14:paraId="7E6807C6" w14:textId="77777777" w:rsidR="007625D8" w:rsidRDefault="007625D8" w:rsidP="007625D8">
      <w:pPr>
        <w:rPr>
          <w:sz w:val="28"/>
        </w:rPr>
      </w:pPr>
    </w:p>
    <w:p w14:paraId="77FF2359" w14:textId="77777777" w:rsidR="007625D8" w:rsidRDefault="007625D8" w:rsidP="007625D8">
      <w:pPr>
        <w:rPr>
          <w:sz w:val="28"/>
        </w:rPr>
      </w:pPr>
    </w:p>
    <w:p w14:paraId="11FC073E" w14:textId="77777777" w:rsidR="007625D8" w:rsidRDefault="007625D8" w:rsidP="007625D8">
      <w:pPr>
        <w:rPr>
          <w:sz w:val="28"/>
        </w:rPr>
      </w:pPr>
    </w:p>
    <w:p w14:paraId="0CAE9D62" w14:textId="77777777" w:rsidR="007625D8" w:rsidRDefault="007625D8" w:rsidP="007625D8">
      <w:pPr>
        <w:rPr>
          <w:sz w:val="28"/>
        </w:rPr>
      </w:pPr>
    </w:p>
    <w:p w14:paraId="21D8737F" w14:textId="77777777" w:rsidR="007625D8" w:rsidRDefault="007625D8" w:rsidP="007625D8">
      <w:pPr>
        <w:rPr>
          <w:sz w:val="28"/>
        </w:rPr>
      </w:pPr>
    </w:p>
    <w:p w14:paraId="07D3A023" w14:textId="77777777" w:rsidR="007625D8" w:rsidRDefault="007625D8" w:rsidP="007625D8">
      <w:pPr>
        <w:rPr>
          <w:sz w:val="28"/>
        </w:rPr>
      </w:pPr>
    </w:p>
    <w:p w14:paraId="5CB31FC0" w14:textId="77777777" w:rsidR="007625D8" w:rsidRDefault="007625D8" w:rsidP="007625D8">
      <w:pPr>
        <w:rPr>
          <w:sz w:val="28"/>
        </w:rPr>
      </w:pPr>
    </w:p>
    <w:p w14:paraId="5ED5FC10" w14:textId="77777777" w:rsidR="007625D8" w:rsidRDefault="007625D8" w:rsidP="007625D8">
      <w:pPr>
        <w:rPr>
          <w:sz w:val="28"/>
        </w:rPr>
      </w:pPr>
    </w:p>
    <w:p w14:paraId="5233E08E" w14:textId="77777777" w:rsidR="007625D8" w:rsidRPr="005E2652" w:rsidRDefault="007625D8" w:rsidP="007625D8">
      <w:pPr>
        <w:rPr>
          <w:b/>
          <w:sz w:val="28"/>
        </w:rPr>
      </w:pPr>
      <w:r w:rsidRPr="005E2652">
        <w:rPr>
          <w:b/>
          <w:sz w:val="28"/>
        </w:rPr>
        <w:t>Consultar cuidados a ter</w:t>
      </w:r>
    </w:p>
    <w:p w14:paraId="2B3A9342" w14:textId="77777777" w:rsidR="007625D8" w:rsidRPr="005E2652" w:rsidRDefault="007625D8" w:rsidP="007625D8">
      <w:pPr>
        <w:rPr>
          <w:b/>
          <w:sz w:val="28"/>
        </w:rPr>
      </w:pPr>
    </w:p>
    <w:p w14:paraId="0130257E" w14:textId="77777777" w:rsidR="007625D8" w:rsidRPr="00823700" w:rsidRDefault="007625D8" w:rsidP="007625D8">
      <w:pPr>
        <w:rPr>
          <w:sz w:val="28"/>
        </w:rPr>
      </w:pPr>
    </w:p>
    <w:p w14:paraId="2F1B166F"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4F7342D5" w14:textId="77777777" w:rsidTr="007625D8">
        <w:trPr>
          <w:trHeight w:val="432"/>
        </w:trPr>
        <w:tc>
          <w:tcPr>
            <w:tcW w:w="2174" w:type="dxa"/>
          </w:tcPr>
          <w:p w14:paraId="3D387AFD" w14:textId="77777777" w:rsidR="007625D8" w:rsidRPr="0040484E" w:rsidRDefault="007625D8" w:rsidP="007625D8">
            <w:pPr>
              <w:rPr>
                <w:b/>
                <w:sz w:val="28"/>
              </w:rPr>
            </w:pPr>
            <w:r w:rsidRPr="0040484E">
              <w:rPr>
                <w:b/>
                <w:sz w:val="28"/>
              </w:rPr>
              <w:t>Ator Primário</w:t>
            </w:r>
            <w:r>
              <w:rPr>
                <w:b/>
                <w:sz w:val="28"/>
              </w:rPr>
              <w:t>:</w:t>
            </w:r>
          </w:p>
        </w:tc>
        <w:tc>
          <w:tcPr>
            <w:tcW w:w="6314" w:type="dxa"/>
          </w:tcPr>
          <w:p w14:paraId="3AD31902" w14:textId="77777777" w:rsidR="007625D8" w:rsidRPr="0040484E" w:rsidRDefault="007625D8" w:rsidP="007625D8">
            <w:pPr>
              <w:rPr>
                <w:sz w:val="28"/>
              </w:rPr>
            </w:pPr>
            <w:r>
              <w:rPr>
                <w:sz w:val="28"/>
              </w:rPr>
              <w:t xml:space="preserve">Turista </w:t>
            </w:r>
          </w:p>
        </w:tc>
      </w:tr>
      <w:tr w:rsidR="007625D8" w:rsidRPr="0040484E" w14:paraId="0E64111B" w14:textId="77777777" w:rsidTr="007625D8">
        <w:trPr>
          <w:trHeight w:val="432"/>
        </w:trPr>
        <w:tc>
          <w:tcPr>
            <w:tcW w:w="2174" w:type="dxa"/>
          </w:tcPr>
          <w:p w14:paraId="13D7CECE" w14:textId="77777777" w:rsidR="007625D8" w:rsidRPr="0040484E" w:rsidRDefault="007625D8" w:rsidP="007625D8">
            <w:pPr>
              <w:rPr>
                <w:b/>
                <w:sz w:val="28"/>
              </w:rPr>
            </w:pPr>
            <w:r w:rsidRPr="0040484E">
              <w:rPr>
                <w:b/>
                <w:sz w:val="28"/>
              </w:rPr>
              <w:t>Nome:</w:t>
            </w:r>
          </w:p>
        </w:tc>
        <w:tc>
          <w:tcPr>
            <w:tcW w:w="6314" w:type="dxa"/>
          </w:tcPr>
          <w:p w14:paraId="59257E1D" w14:textId="77777777" w:rsidR="007625D8" w:rsidRPr="00823700" w:rsidRDefault="007625D8" w:rsidP="007625D8">
            <w:pPr>
              <w:rPr>
                <w:sz w:val="28"/>
              </w:rPr>
            </w:pPr>
            <w:r>
              <w:rPr>
                <w:sz w:val="28"/>
              </w:rPr>
              <w:t>Consultar cuidados a ter.</w:t>
            </w:r>
          </w:p>
        </w:tc>
      </w:tr>
      <w:tr w:rsidR="007625D8" w:rsidRPr="0040484E" w14:paraId="2FAB7864" w14:textId="77777777" w:rsidTr="007625D8">
        <w:trPr>
          <w:trHeight w:val="487"/>
        </w:trPr>
        <w:tc>
          <w:tcPr>
            <w:tcW w:w="2174" w:type="dxa"/>
          </w:tcPr>
          <w:p w14:paraId="2FF0E1DF" w14:textId="77777777" w:rsidR="007625D8" w:rsidRPr="0040484E" w:rsidRDefault="007625D8" w:rsidP="007625D8">
            <w:pPr>
              <w:rPr>
                <w:b/>
                <w:sz w:val="28"/>
              </w:rPr>
            </w:pPr>
            <w:r w:rsidRPr="0040484E">
              <w:rPr>
                <w:b/>
                <w:sz w:val="28"/>
              </w:rPr>
              <w:t>Descrição</w:t>
            </w:r>
            <w:r>
              <w:rPr>
                <w:b/>
                <w:sz w:val="28"/>
              </w:rPr>
              <w:t>:</w:t>
            </w:r>
          </w:p>
        </w:tc>
        <w:tc>
          <w:tcPr>
            <w:tcW w:w="6314" w:type="dxa"/>
          </w:tcPr>
          <w:p w14:paraId="4715F02B" w14:textId="77777777" w:rsidR="007625D8" w:rsidRPr="0040484E" w:rsidRDefault="007625D8" w:rsidP="007625D8">
            <w:pPr>
              <w:rPr>
                <w:sz w:val="28"/>
              </w:rPr>
            </w:pPr>
            <w:r>
              <w:rPr>
                <w:sz w:val="28"/>
              </w:rPr>
              <w:t>O turista vai poder consultar os cuidados a ter para um trilho especifico.</w:t>
            </w:r>
          </w:p>
        </w:tc>
      </w:tr>
      <w:tr w:rsidR="007625D8" w:rsidRPr="0040484E" w14:paraId="0003FC98" w14:textId="77777777" w:rsidTr="007625D8">
        <w:trPr>
          <w:trHeight w:val="473"/>
        </w:trPr>
        <w:tc>
          <w:tcPr>
            <w:tcW w:w="2174" w:type="dxa"/>
          </w:tcPr>
          <w:p w14:paraId="603654D7"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F61A502" w14:textId="77777777" w:rsidR="007625D8" w:rsidRPr="0040484E" w:rsidRDefault="007625D8" w:rsidP="007625D8">
            <w:pPr>
              <w:rPr>
                <w:sz w:val="28"/>
              </w:rPr>
            </w:pPr>
            <w:r>
              <w:rPr>
                <w:sz w:val="28"/>
              </w:rPr>
              <w:t>Não há qualquer pré-condição.</w:t>
            </w:r>
          </w:p>
        </w:tc>
      </w:tr>
      <w:tr w:rsidR="007625D8" w:rsidRPr="0040484E" w14:paraId="0C28F029" w14:textId="77777777" w:rsidTr="007625D8">
        <w:trPr>
          <w:trHeight w:val="1494"/>
        </w:trPr>
        <w:tc>
          <w:tcPr>
            <w:tcW w:w="2174" w:type="dxa"/>
          </w:tcPr>
          <w:p w14:paraId="33FE15E8" w14:textId="77777777" w:rsidR="007625D8" w:rsidRPr="0040484E" w:rsidRDefault="007625D8" w:rsidP="007625D8">
            <w:pPr>
              <w:rPr>
                <w:b/>
                <w:sz w:val="28"/>
              </w:rPr>
            </w:pPr>
            <w:r w:rsidRPr="0040484E">
              <w:rPr>
                <w:b/>
                <w:sz w:val="28"/>
              </w:rPr>
              <w:t>Fluxo-Primário</w:t>
            </w:r>
            <w:r>
              <w:rPr>
                <w:b/>
                <w:sz w:val="28"/>
              </w:rPr>
              <w:t>:</w:t>
            </w:r>
          </w:p>
        </w:tc>
        <w:tc>
          <w:tcPr>
            <w:tcW w:w="6314" w:type="dxa"/>
          </w:tcPr>
          <w:p w14:paraId="359B3216" w14:textId="77777777" w:rsidR="007625D8" w:rsidRPr="0040484E" w:rsidRDefault="007625D8" w:rsidP="007625D8">
            <w:pPr>
              <w:rPr>
                <w:sz w:val="28"/>
              </w:rPr>
            </w:pPr>
            <w:r w:rsidRPr="0040484E">
              <w:rPr>
                <w:sz w:val="28"/>
              </w:rPr>
              <w:t xml:space="preserve">1: O Utilizador </w:t>
            </w:r>
            <w:r>
              <w:rPr>
                <w:sz w:val="28"/>
              </w:rPr>
              <w:t>escolhe o trilho.</w:t>
            </w:r>
          </w:p>
          <w:p w14:paraId="1DDD3E43"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4BAA5E6A" w14:textId="77777777" w:rsidR="007625D8" w:rsidRPr="0040484E" w:rsidRDefault="007625D8" w:rsidP="007625D8">
            <w:pPr>
              <w:rPr>
                <w:sz w:val="28"/>
              </w:rPr>
            </w:pPr>
            <w:r w:rsidRPr="0040484E">
              <w:rPr>
                <w:sz w:val="28"/>
              </w:rPr>
              <w:t xml:space="preserve">3: O Utilizador escolhe </w:t>
            </w:r>
            <w:r>
              <w:rPr>
                <w:sz w:val="28"/>
              </w:rPr>
              <w:t>qual trilho quer.</w:t>
            </w:r>
          </w:p>
          <w:p w14:paraId="61F4ECAF" w14:textId="77777777" w:rsidR="007625D8" w:rsidRPr="00680B11" w:rsidRDefault="007625D8" w:rsidP="007625D8">
            <w:pPr>
              <w:rPr>
                <w:sz w:val="28"/>
              </w:rPr>
            </w:pPr>
            <w:r w:rsidRPr="0040484E">
              <w:rPr>
                <w:sz w:val="28"/>
              </w:rPr>
              <w:t xml:space="preserve">4: </w:t>
            </w:r>
            <w:r>
              <w:rPr>
                <w:sz w:val="28"/>
              </w:rPr>
              <w:t>O sistema devolve a lista de cuidados a ter.</w:t>
            </w:r>
          </w:p>
        </w:tc>
      </w:tr>
      <w:tr w:rsidR="007625D8" w:rsidRPr="0040484E" w14:paraId="58D38419" w14:textId="77777777" w:rsidTr="007625D8">
        <w:tc>
          <w:tcPr>
            <w:tcW w:w="2174" w:type="dxa"/>
          </w:tcPr>
          <w:p w14:paraId="19920EAB"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13496B53" w14:textId="77777777" w:rsidR="007625D8" w:rsidRPr="0040484E" w:rsidRDefault="007625D8" w:rsidP="007625D8">
            <w:pPr>
              <w:rPr>
                <w:sz w:val="28"/>
              </w:rPr>
            </w:pPr>
            <w:r w:rsidRPr="0040484E">
              <w:rPr>
                <w:sz w:val="28"/>
              </w:rPr>
              <w:t>1.1: O Utilizador não tem rede.</w:t>
            </w:r>
          </w:p>
          <w:p w14:paraId="02A70149" w14:textId="77777777" w:rsidR="007625D8" w:rsidRPr="0040484E" w:rsidRDefault="007625D8" w:rsidP="007625D8">
            <w:pPr>
              <w:rPr>
                <w:sz w:val="28"/>
              </w:rPr>
            </w:pPr>
            <w:r>
              <w:rPr>
                <w:sz w:val="28"/>
              </w:rPr>
              <w:t xml:space="preserve">2.1: </w:t>
            </w:r>
            <w:r w:rsidRPr="0040484E">
              <w:rPr>
                <w:sz w:val="28"/>
              </w:rPr>
              <w:t>O Utilizador não tem rede.</w:t>
            </w:r>
          </w:p>
          <w:p w14:paraId="5BE8EE7D" w14:textId="77777777" w:rsidR="007625D8" w:rsidRDefault="007625D8" w:rsidP="007625D8">
            <w:pPr>
              <w:rPr>
                <w:sz w:val="28"/>
              </w:rPr>
            </w:pPr>
            <w:r w:rsidRPr="0040484E">
              <w:rPr>
                <w:sz w:val="28"/>
              </w:rPr>
              <w:t>3.1: O Utilizador não tem rede.</w:t>
            </w:r>
          </w:p>
          <w:p w14:paraId="12120842" w14:textId="77777777" w:rsidR="007625D8" w:rsidRPr="0040484E" w:rsidRDefault="007625D8" w:rsidP="007625D8">
            <w:pPr>
              <w:rPr>
                <w:sz w:val="28"/>
              </w:rPr>
            </w:pPr>
            <w:r>
              <w:rPr>
                <w:sz w:val="28"/>
              </w:rPr>
              <w:t>4.1: O trilho pode não ter cuidados a ter.</w:t>
            </w:r>
          </w:p>
        </w:tc>
      </w:tr>
    </w:tbl>
    <w:p w14:paraId="457F8ECB" w14:textId="77777777" w:rsidR="007625D8" w:rsidRDefault="007625D8" w:rsidP="007625D8">
      <w:pPr>
        <w:rPr>
          <w:b/>
          <w:sz w:val="28"/>
        </w:rPr>
      </w:pPr>
    </w:p>
    <w:p w14:paraId="4995E82C" w14:textId="77777777" w:rsidR="007625D8" w:rsidRDefault="007625D8" w:rsidP="007625D8">
      <w:pPr>
        <w:rPr>
          <w:b/>
          <w:sz w:val="28"/>
        </w:rPr>
      </w:pPr>
    </w:p>
    <w:p w14:paraId="16F8C571" w14:textId="31F5ED22" w:rsidR="009C2BD5" w:rsidRDefault="009C2BD5">
      <w:pPr>
        <w:rPr>
          <w:b/>
          <w:sz w:val="28"/>
        </w:rPr>
      </w:pPr>
      <w:r>
        <w:rPr>
          <w:b/>
          <w:sz w:val="28"/>
        </w:rPr>
        <w:br w:type="page"/>
      </w:r>
    </w:p>
    <w:p w14:paraId="429701C0" w14:textId="3A27E4F7" w:rsidR="007625D8" w:rsidRDefault="009C2BD5" w:rsidP="007625D8">
      <w:pPr>
        <w:rPr>
          <w:b/>
          <w:sz w:val="28"/>
        </w:rPr>
      </w:pPr>
      <w:r>
        <w:rPr>
          <w:b/>
          <w:sz w:val="28"/>
        </w:rPr>
        <w:lastRenderedPageBreak/>
        <w:t>Consultar Estatísticas</w:t>
      </w:r>
    </w:p>
    <w:p w14:paraId="2787A1FC" w14:textId="77777777" w:rsidR="009C2BD5" w:rsidRDefault="009C2BD5" w:rsidP="007625D8">
      <w:pPr>
        <w:rPr>
          <w:b/>
          <w:sz w:val="28"/>
        </w:rPr>
      </w:pPr>
    </w:p>
    <w:tbl>
      <w:tblPr>
        <w:tblStyle w:val="Tabelacomgrelha"/>
        <w:tblW w:w="0" w:type="auto"/>
        <w:tblLook w:val="04A0" w:firstRow="1" w:lastRow="0" w:firstColumn="1" w:lastColumn="0" w:noHBand="0" w:noVBand="1"/>
      </w:tblPr>
      <w:tblGrid>
        <w:gridCol w:w="4244"/>
        <w:gridCol w:w="4244"/>
      </w:tblGrid>
      <w:tr w:rsidR="009C2BD5" w14:paraId="1C21EEC2" w14:textId="77777777" w:rsidTr="009C2BD5">
        <w:tc>
          <w:tcPr>
            <w:tcW w:w="4247" w:type="dxa"/>
          </w:tcPr>
          <w:p w14:paraId="040B1D65" w14:textId="77777777" w:rsidR="009C2BD5" w:rsidRDefault="009C2BD5" w:rsidP="009C2BD5">
            <w:r>
              <w:t>Ator Primário</w:t>
            </w:r>
          </w:p>
        </w:tc>
        <w:tc>
          <w:tcPr>
            <w:tcW w:w="4247" w:type="dxa"/>
          </w:tcPr>
          <w:p w14:paraId="39736CCE" w14:textId="77777777" w:rsidR="009C2BD5" w:rsidRDefault="009C2BD5" w:rsidP="009C2BD5">
            <w:r>
              <w:t>Turista</w:t>
            </w:r>
          </w:p>
        </w:tc>
      </w:tr>
      <w:tr w:rsidR="009C2BD5" w14:paraId="2C086AF6" w14:textId="77777777" w:rsidTr="009C2BD5">
        <w:tc>
          <w:tcPr>
            <w:tcW w:w="4247" w:type="dxa"/>
          </w:tcPr>
          <w:p w14:paraId="5CD14CBC" w14:textId="77777777" w:rsidR="009C2BD5" w:rsidRDefault="009C2BD5" w:rsidP="009C2BD5">
            <w:r>
              <w:t>Nome:</w:t>
            </w:r>
          </w:p>
        </w:tc>
        <w:tc>
          <w:tcPr>
            <w:tcW w:w="4247" w:type="dxa"/>
          </w:tcPr>
          <w:p w14:paraId="6479B457" w14:textId="77777777" w:rsidR="009C2BD5" w:rsidRDefault="009C2BD5" w:rsidP="009C2BD5">
            <w:r>
              <w:t>Consultar Estatísticas</w:t>
            </w:r>
          </w:p>
        </w:tc>
      </w:tr>
      <w:tr w:rsidR="009C2BD5" w14:paraId="006A30F1" w14:textId="77777777" w:rsidTr="009C2BD5">
        <w:tc>
          <w:tcPr>
            <w:tcW w:w="4247" w:type="dxa"/>
          </w:tcPr>
          <w:p w14:paraId="59FC34C9" w14:textId="77777777" w:rsidR="009C2BD5" w:rsidRDefault="009C2BD5" w:rsidP="009C2BD5">
            <w:r>
              <w:t>Descrição</w:t>
            </w:r>
          </w:p>
        </w:tc>
        <w:tc>
          <w:tcPr>
            <w:tcW w:w="4247" w:type="dxa"/>
          </w:tcPr>
          <w:p w14:paraId="3B81DF8E" w14:textId="77777777" w:rsidR="009C2BD5" w:rsidRDefault="009C2BD5" w:rsidP="009C2BD5">
            <w:r>
              <w:t>Consulta de dados estatísticos do turista. O turista pode consultar os dados estatísticos relativos a distancia percorrida, calorias gastas, o tempo total que passou a correr, etc.</w:t>
            </w:r>
          </w:p>
        </w:tc>
      </w:tr>
      <w:tr w:rsidR="009C2BD5" w14:paraId="0D547717" w14:textId="77777777" w:rsidTr="009C2BD5">
        <w:tc>
          <w:tcPr>
            <w:tcW w:w="4247" w:type="dxa"/>
          </w:tcPr>
          <w:p w14:paraId="04E445AD" w14:textId="77777777" w:rsidR="009C2BD5" w:rsidRDefault="009C2BD5" w:rsidP="009C2BD5">
            <w:r>
              <w:t>Pré-Condições</w:t>
            </w:r>
          </w:p>
        </w:tc>
        <w:tc>
          <w:tcPr>
            <w:tcW w:w="4247" w:type="dxa"/>
          </w:tcPr>
          <w:p w14:paraId="4451B333" w14:textId="77777777" w:rsidR="009C2BD5" w:rsidRDefault="009C2BD5" w:rsidP="009C2BD5">
            <w:r>
              <w:t>Autenticação do Utilizador</w:t>
            </w:r>
          </w:p>
        </w:tc>
      </w:tr>
      <w:tr w:rsidR="009C2BD5" w14:paraId="30D9B3DD" w14:textId="77777777" w:rsidTr="009C2BD5">
        <w:tc>
          <w:tcPr>
            <w:tcW w:w="4247" w:type="dxa"/>
          </w:tcPr>
          <w:p w14:paraId="7C69737C" w14:textId="77777777" w:rsidR="009C2BD5" w:rsidRDefault="009C2BD5" w:rsidP="009C2BD5">
            <w:r>
              <w:t>Fluxo-Primário</w:t>
            </w:r>
          </w:p>
        </w:tc>
        <w:tc>
          <w:tcPr>
            <w:tcW w:w="4247" w:type="dxa"/>
          </w:tcPr>
          <w:p w14:paraId="74805CD9" w14:textId="77777777" w:rsidR="009C2BD5" w:rsidRDefault="009C2BD5" w:rsidP="009C2BD5">
            <w:r>
              <w:t>1: O turista escolhe a opção de consultar estatísticas.</w:t>
            </w:r>
          </w:p>
          <w:p w14:paraId="7B76D3F5" w14:textId="77777777" w:rsidR="009C2BD5" w:rsidRDefault="009C2BD5" w:rsidP="009C2BD5">
            <w:r>
              <w:t xml:space="preserve">2: O Sistema indica ao turista os dados estatísticos até a data corrente. </w:t>
            </w:r>
          </w:p>
          <w:p w14:paraId="18AE6A33" w14:textId="7FDE9A21" w:rsidR="009C2BD5" w:rsidRDefault="009C2BD5" w:rsidP="009C2BD5">
            <w:r>
              <w:t>3: O turista escolhe a forma como pretende consultar os dados (por trilho, utilizador,…).</w:t>
            </w:r>
          </w:p>
          <w:p w14:paraId="762CD44E" w14:textId="77777777" w:rsidR="009C2BD5" w:rsidRDefault="009C2BD5" w:rsidP="009C2BD5">
            <w:r>
              <w:t>4: O Sistema indica ao turista os dados estatísticos relativamente a opção escolhida.</w:t>
            </w:r>
          </w:p>
        </w:tc>
      </w:tr>
      <w:tr w:rsidR="009C2BD5" w14:paraId="42CFF809" w14:textId="77777777" w:rsidTr="009C2BD5">
        <w:tc>
          <w:tcPr>
            <w:tcW w:w="4247" w:type="dxa"/>
          </w:tcPr>
          <w:p w14:paraId="2AD6051F" w14:textId="77777777" w:rsidR="009C2BD5" w:rsidRDefault="009C2BD5" w:rsidP="009C2BD5">
            <w:r>
              <w:t>Fluxos alternativos</w:t>
            </w:r>
          </w:p>
        </w:tc>
        <w:tc>
          <w:tcPr>
            <w:tcW w:w="4247" w:type="dxa"/>
          </w:tcPr>
          <w:p w14:paraId="6F8F35F3" w14:textId="77777777" w:rsidR="009C2BD5" w:rsidRDefault="009C2BD5" w:rsidP="009C2BD5">
            <w:r>
              <w:t>1.a: O turista não tem rede.</w:t>
            </w:r>
          </w:p>
          <w:p w14:paraId="2AE54786" w14:textId="1EE35AA0" w:rsidR="009C2BD5" w:rsidRDefault="009C2BD5" w:rsidP="009C2BD5">
            <w:r>
              <w:t>2.a: O turista ainda não dispõe de quaisquer dados estatísticos.</w:t>
            </w:r>
          </w:p>
          <w:p w14:paraId="38F5A537" w14:textId="77777777" w:rsidR="009C2BD5" w:rsidRDefault="009C2BD5" w:rsidP="009C2BD5">
            <w:r>
              <w:t>4.a: O turista ainda não dispõe de quaisquer dados estatísticos.</w:t>
            </w:r>
          </w:p>
        </w:tc>
      </w:tr>
    </w:tbl>
    <w:p w14:paraId="128710BA" w14:textId="77777777" w:rsidR="009C2BD5" w:rsidRDefault="009C2BD5" w:rsidP="007625D8">
      <w:pPr>
        <w:rPr>
          <w:b/>
          <w:sz w:val="28"/>
        </w:rPr>
      </w:pPr>
    </w:p>
    <w:p w14:paraId="60BB3147" w14:textId="77777777" w:rsidR="007625D8" w:rsidRPr="00823700" w:rsidRDefault="007625D8" w:rsidP="007625D8">
      <w:pPr>
        <w:tabs>
          <w:tab w:val="left" w:pos="2360"/>
        </w:tabs>
        <w:rPr>
          <w:sz w:val="28"/>
        </w:rPr>
      </w:pPr>
    </w:p>
    <w:p w14:paraId="60002F06" w14:textId="3BE6E6DC" w:rsidR="009C2BD5" w:rsidRDefault="009C2BD5">
      <w:r>
        <w:br w:type="page"/>
      </w:r>
    </w:p>
    <w:p w14:paraId="24334CF5" w14:textId="59657D58" w:rsidR="00C03909" w:rsidRDefault="009C2BD5" w:rsidP="00C03909">
      <w:pPr>
        <w:rPr>
          <w:b/>
          <w:sz w:val="28"/>
        </w:rPr>
      </w:pPr>
      <w:r>
        <w:rPr>
          <w:b/>
          <w:sz w:val="28"/>
        </w:rPr>
        <w:lastRenderedPageBreak/>
        <w:t>Inserir Requisitos de Segurança</w:t>
      </w:r>
    </w:p>
    <w:p w14:paraId="25867FD9"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6BBBA66E" w14:textId="77777777" w:rsidTr="009C2BD5">
        <w:tc>
          <w:tcPr>
            <w:tcW w:w="4247" w:type="dxa"/>
          </w:tcPr>
          <w:p w14:paraId="18B55EB9" w14:textId="77777777" w:rsidR="009C2BD5" w:rsidRDefault="009C2BD5" w:rsidP="009C2BD5">
            <w:r>
              <w:t>Ator Primário</w:t>
            </w:r>
          </w:p>
        </w:tc>
        <w:tc>
          <w:tcPr>
            <w:tcW w:w="4247" w:type="dxa"/>
          </w:tcPr>
          <w:p w14:paraId="00FFADD0" w14:textId="77777777" w:rsidR="009C2BD5" w:rsidRDefault="009C2BD5" w:rsidP="009C2BD5">
            <w:r>
              <w:t>Professor</w:t>
            </w:r>
          </w:p>
        </w:tc>
      </w:tr>
      <w:tr w:rsidR="009C2BD5" w14:paraId="3B8D901A" w14:textId="77777777" w:rsidTr="009C2BD5">
        <w:tc>
          <w:tcPr>
            <w:tcW w:w="4247" w:type="dxa"/>
          </w:tcPr>
          <w:p w14:paraId="18ECA7B3" w14:textId="77777777" w:rsidR="009C2BD5" w:rsidRDefault="009C2BD5" w:rsidP="009C2BD5">
            <w:r>
              <w:t>Nome</w:t>
            </w:r>
          </w:p>
        </w:tc>
        <w:tc>
          <w:tcPr>
            <w:tcW w:w="4247" w:type="dxa"/>
          </w:tcPr>
          <w:p w14:paraId="49EA4608" w14:textId="77777777" w:rsidR="009C2BD5" w:rsidRDefault="009C2BD5" w:rsidP="009C2BD5">
            <w:r>
              <w:t>Inserir Requisitos de Segurança</w:t>
            </w:r>
          </w:p>
        </w:tc>
      </w:tr>
      <w:tr w:rsidR="009C2BD5" w14:paraId="5338231E" w14:textId="77777777" w:rsidTr="009C2BD5">
        <w:tc>
          <w:tcPr>
            <w:tcW w:w="4247" w:type="dxa"/>
          </w:tcPr>
          <w:p w14:paraId="40DDFE33" w14:textId="77777777" w:rsidR="009C2BD5" w:rsidRDefault="009C2BD5" w:rsidP="009C2BD5">
            <w:r>
              <w:t>Descrição</w:t>
            </w:r>
          </w:p>
        </w:tc>
        <w:tc>
          <w:tcPr>
            <w:tcW w:w="4247" w:type="dxa"/>
          </w:tcPr>
          <w:p w14:paraId="1F6DD2AE" w14:textId="77777777" w:rsidR="009C2BD5" w:rsidRDefault="009C2BD5" w:rsidP="009C2BD5">
            <w:r>
              <w:t>O Professor insere os requisitos de segurança num trilho que um turista deve ter quando estiver a percorrer o mesmo.</w:t>
            </w:r>
          </w:p>
        </w:tc>
      </w:tr>
      <w:tr w:rsidR="009C2BD5" w14:paraId="6FB420EA" w14:textId="77777777" w:rsidTr="009C2BD5">
        <w:tc>
          <w:tcPr>
            <w:tcW w:w="4247" w:type="dxa"/>
          </w:tcPr>
          <w:p w14:paraId="2BA821CC" w14:textId="77777777" w:rsidR="009C2BD5" w:rsidRDefault="009C2BD5" w:rsidP="009C2BD5">
            <w:r>
              <w:t>Pré-Condições</w:t>
            </w:r>
          </w:p>
        </w:tc>
        <w:tc>
          <w:tcPr>
            <w:tcW w:w="4247" w:type="dxa"/>
          </w:tcPr>
          <w:p w14:paraId="6C255829" w14:textId="77777777" w:rsidR="009C2BD5" w:rsidRDefault="009C2BD5" w:rsidP="009C2BD5">
            <w:r>
              <w:t>Autenticação do Utilizador</w:t>
            </w:r>
          </w:p>
        </w:tc>
      </w:tr>
      <w:tr w:rsidR="009C2BD5" w14:paraId="4558DC26" w14:textId="77777777" w:rsidTr="009C2BD5">
        <w:tc>
          <w:tcPr>
            <w:tcW w:w="4247" w:type="dxa"/>
          </w:tcPr>
          <w:p w14:paraId="6C5FB34E" w14:textId="77777777" w:rsidR="009C2BD5" w:rsidRDefault="009C2BD5" w:rsidP="009C2BD5">
            <w:r>
              <w:t>Fluxo-Primário</w:t>
            </w:r>
          </w:p>
        </w:tc>
        <w:tc>
          <w:tcPr>
            <w:tcW w:w="4247" w:type="dxa"/>
          </w:tcPr>
          <w:p w14:paraId="2E6EB2BF" w14:textId="77777777" w:rsidR="009C2BD5" w:rsidRDefault="009C2BD5" w:rsidP="009C2BD5">
            <w:r>
              <w:t>1: Selecionar opção Inserir Requisito de Segurança</w:t>
            </w:r>
          </w:p>
          <w:p w14:paraId="67CC0328" w14:textId="77777777" w:rsidR="009C2BD5" w:rsidRDefault="009C2BD5" w:rsidP="009C2BD5">
            <w:r>
              <w:t>2: O Sistema mostra a lista dos trilhos ao utilizador</w:t>
            </w:r>
          </w:p>
          <w:p w14:paraId="18A1F119" w14:textId="77777777" w:rsidR="009C2BD5" w:rsidRDefault="009C2BD5" w:rsidP="009C2BD5">
            <w:r>
              <w:t>3: O Utilizador escolhe o trilho que quer inserir requisitos de segurança</w:t>
            </w:r>
          </w:p>
          <w:p w14:paraId="17AAFE36" w14:textId="77777777" w:rsidR="009C2BD5" w:rsidRDefault="009C2BD5" w:rsidP="009C2BD5">
            <w:r>
              <w:t>4: O Sistema mostra a lista de requisitos de segurança ao Utilizador</w:t>
            </w:r>
          </w:p>
          <w:p w14:paraId="15E724F4" w14:textId="77777777" w:rsidR="009C2BD5" w:rsidRDefault="009C2BD5" w:rsidP="009C2BD5">
            <w:r>
              <w:t>5: O Utilizador seleciona o requisito que quer inserir no trilho</w:t>
            </w:r>
          </w:p>
          <w:p w14:paraId="5F81551E" w14:textId="77777777" w:rsidR="009C2BD5" w:rsidRDefault="009C2BD5" w:rsidP="009C2BD5">
            <w:r>
              <w:t>6: O Sistema pede confirmação</w:t>
            </w:r>
          </w:p>
          <w:p w14:paraId="7FAB4DBD" w14:textId="77777777" w:rsidR="009C2BD5" w:rsidRDefault="009C2BD5" w:rsidP="009C2BD5">
            <w:r>
              <w:t>7: O Utilizador confirma</w:t>
            </w:r>
          </w:p>
          <w:p w14:paraId="69D256CD" w14:textId="77777777" w:rsidR="009C2BD5" w:rsidRDefault="009C2BD5" w:rsidP="009C2BD5">
            <w:r>
              <w:t>8: O Sistema insere o requisito de segurança ao trilho</w:t>
            </w:r>
          </w:p>
        </w:tc>
      </w:tr>
      <w:tr w:rsidR="009C2BD5" w14:paraId="0E6B48AB" w14:textId="77777777" w:rsidTr="009C2BD5">
        <w:tc>
          <w:tcPr>
            <w:tcW w:w="4247" w:type="dxa"/>
          </w:tcPr>
          <w:p w14:paraId="7D028A4C" w14:textId="77777777" w:rsidR="009C2BD5" w:rsidRDefault="009C2BD5" w:rsidP="009C2BD5">
            <w:r>
              <w:t>Fluxo-Alternativo</w:t>
            </w:r>
          </w:p>
        </w:tc>
        <w:tc>
          <w:tcPr>
            <w:tcW w:w="4247" w:type="dxa"/>
          </w:tcPr>
          <w:p w14:paraId="65808669" w14:textId="77777777" w:rsidR="009C2BD5" w:rsidRDefault="009C2BD5" w:rsidP="009C2BD5">
            <w:r>
              <w:t>1.a : O Utilizador não está autenticado</w:t>
            </w:r>
          </w:p>
          <w:p w14:paraId="0EB14D47" w14:textId="77777777" w:rsidR="009C2BD5" w:rsidRDefault="009C2BD5" w:rsidP="009C2BD5">
            <w:r>
              <w:t>1.b : O Utilizador não tem privilégios</w:t>
            </w:r>
          </w:p>
          <w:p w14:paraId="42EE5C2F" w14:textId="77777777" w:rsidR="009C2BD5" w:rsidRDefault="009C2BD5" w:rsidP="009C2BD5">
            <w:r>
              <w:t>2.a : Não há trilhos criados</w:t>
            </w:r>
          </w:p>
          <w:p w14:paraId="4D53442D" w14:textId="77777777" w:rsidR="009C2BD5" w:rsidRDefault="009C2BD5" w:rsidP="009C2BD5">
            <w:r>
              <w:t>4.a : Não há requisitos de Segurança criados</w:t>
            </w:r>
          </w:p>
        </w:tc>
      </w:tr>
    </w:tbl>
    <w:p w14:paraId="6A96FE66" w14:textId="65D28F7F" w:rsidR="009C2BD5" w:rsidRDefault="009C2BD5" w:rsidP="00C03909">
      <w:pPr>
        <w:rPr>
          <w:b/>
          <w:sz w:val="28"/>
        </w:rPr>
      </w:pPr>
    </w:p>
    <w:p w14:paraId="59D7DDE4" w14:textId="77777777" w:rsidR="009C2BD5" w:rsidRDefault="009C2BD5">
      <w:pPr>
        <w:rPr>
          <w:b/>
          <w:sz w:val="28"/>
        </w:rPr>
      </w:pPr>
      <w:r>
        <w:rPr>
          <w:b/>
          <w:sz w:val="28"/>
        </w:rPr>
        <w:br w:type="page"/>
      </w:r>
    </w:p>
    <w:p w14:paraId="2F0B769F" w14:textId="78AC4F4D" w:rsidR="009C2BD5" w:rsidRDefault="009C2BD5" w:rsidP="00C03909">
      <w:pPr>
        <w:rPr>
          <w:b/>
          <w:sz w:val="28"/>
        </w:rPr>
      </w:pPr>
      <w:r>
        <w:rPr>
          <w:b/>
          <w:sz w:val="28"/>
        </w:rPr>
        <w:lastRenderedPageBreak/>
        <w:t>Inserir Cuidados a Ter</w:t>
      </w:r>
    </w:p>
    <w:p w14:paraId="056B225B"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1647693E" w14:textId="77777777" w:rsidTr="009C2BD5">
        <w:tc>
          <w:tcPr>
            <w:tcW w:w="4247" w:type="dxa"/>
          </w:tcPr>
          <w:p w14:paraId="569A3953" w14:textId="77777777" w:rsidR="009C2BD5" w:rsidRDefault="009C2BD5" w:rsidP="009C2BD5">
            <w:r>
              <w:t>Ator Primário</w:t>
            </w:r>
          </w:p>
        </w:tc>
        <w:tc>
          <w:tcPr>
            <w:tcW w:w="4247" w:type="dxa"/>
          </w:tcPr>
          <w:p w14:paraId="7595FE3D" w14:textId="77777777" w:rsidR="009C2BD5" w:rsidRDefault="009C2BD5" w:rsidP="009C2BD5">
            <w:r>
              <w:t>Professor</w:t>
            </w:r>
          </w:p>
        </w:tc>
      </w:tr>
      <w:tr w:rsidR="009C2BD5" w14:paraId="65D94460" w14:textId="77777777" w:rsidTr="009C2BD5">
        <w:tc>
          <w:tcPr>
            <w:tcW w:w="4247" w:type="dxa"/>
          </w:tcPr>
          <w:p w14:paraId="4C9D2565" w14:textId="77777777" w:rsidR="009C2BD5" w:rsidRDefault="009C2BD5" w:rsidP="009C2BD5">
            <w:r>
              <w:t>Nome</w:t>
            </w:r>
          </w:p>
        </w:tc>
        <w:tc>
          <w:tcPr>
            <w:tcW w:w="4247" w:type="dxa"/>
          </w:tcPr>
          <w:p w14:paraId="43B08489" w14:textId="77777777" w:rsidR="009C2BD5" w:rsidRDefault="009C2BD5" w:rsidP="009C2BD5">
            <w:r>
              <w:t>Inserir Cuidados a Ter</w:t>
            </w:r>
          </w:p>
        </w:tc>
      </w:tr>
      <w:tr w:rsidR="009C2BD5" w14:paraId="0751B904" w14:textId="77777777" w:rsidTr="009C2BD5">
        <w:tc>
          <w:tcPr>
            <w:tcW w:w="4247" w:type="dxa"/>
          </w:tcPr>
          <w:p w14:paraId="5B20F116" w14:textId="77777777" w:rsidR="009C2BD5" w:rsidRDefault="009C2BD5" w:rsidP="009C2BD5">
            <w:r>
              <w:t>Descrição</w:t>
            </w:r>
          </w:p>
        </w:tc>
        <w:tc>
          <w:tcPr>
            <w:tcW w:w="4247" w:type="dxa"/>
          </w:tcPr>
          <w:p w14:paraId="19CDCD82" w14:textId="77777777" w:rsidR="009C2BD5" w:rsidRDefault="009C2BD5" w:rsidP="009C2BD5">
            <w:r>
              <w:t>O Professor insere os cuidados a ter num trilho que um turista deve ter quando estiver a percorrer o mesmo.</w:t>
            </w:r>
          </w:p>
        </w:tc>
      </w:tr>
      <w:tr w:rsidR="009C2BD5" w14:paraId="690280F4" w14:textId="77777777" w:rsidTr="009C2BD5">
        <w:tc>
          <w:tcPr>
            <w:tcW w:w="4247" w:type="dxa"/>
          </w:tcPr>
          <w:p w14:paraId="65337830" w14:textId="77777777" w:rsidR="009C2BD5" w:rsidRDefault="009C2BD5" w:rsidP="009C2BD5">
            <w:r>
              <w:t>Pré-Condições</w:t>
            </w:r>
          </w:p>
        </w:tc>
        <w:tc>
          <w:tcPr>
            <w:tcW w:w="4247" w:type="dxa"/>
          </w:tcPr>
          <w:p w14:paraId="0296A9F3" w14:textId="77777777" w:rsidR="009C2BD5" w:rsidRDefault="009C2BD5" w:rsidP="009C2BD5">
            <w:r>
              <w:t>Autenticação do Utilizador</w:t>
            </w:r>
          </w:p>
        </w:tc>
      </w:tr>
      <w:tr w:rsidR="009C2BD5" w14:paraId="74F75AC8" w14:textId="77777777" w:rsidTr="009C2BD5">
        <w:tc>
          <w:tcPr>
            <w:tcW w:w="4247" w:type="dxa"/>
          </w:tcPr>
          <w:p w14:paraId="2019FAE5" w14:textId="77777777" w:rsidR="009C2BD5" w:rsidRDefault="009C2BD5" w:rsidP="009C2BD5">
            <w:r>
              <w:t>Fluxo-Primário</w:t>
            </w:r>
          </w:p>
        </w:tc>
        <w:tc>
          <w:tcPr>
            <w:tcW w:w="4247" w:type="dxa"/>
          </w:tcPr>
          <w:p w14:paraId="1FBADD0A" w14:textId="77777777" w:rsidR="009C2BD5" w:rsidRDefault="009C2BD5" w:rsidP="009C2BD5">
            <w:r>
              <w:t>1: Selecionar opção Inserir Cuidados a Ter</w:t>
            </w:r>
          </w:p>
          <w:p w14:paraId="5EBE84CC" w14:textId="77777777" w:rsidR="009C2BD5" w:rsidRDefault="009C2BD5" w:rsidP="009C2BD5">
            <w:r>
              <w:t>2: O Sistema mostra a lista dos trilhos ao utilizador</w:t>
            </w:r>
          </w:p>
          <w:p w14:paraId="4DF980D7" w14:textId="77777777" w:rsidR="009C2BD5" w:rsidRDefault="009C2BD5" w:rsidP="009C2BD5">
            <w:r>
              <w:t>3: O Utilizador escolhe o trilho que quer inserir cuidados a ter</w:t>
            </w:r>
          </w:p>
          <w:p w14:paraId="77D0A62C" w14:textId="77777777" w:rsidR="009C2BD5" w:rsidRDefault="009C2BD5" w:rsidP="009C2BD5">
            <w:r>
              <w:t>4: O Sistema mostra a lista de cuidados a ter ao Utilizador</w:t>
            </w:r>
          </w:p>
          <w:p w14:paraId="1A83DFAC" w14:textId="77777777" w:rsidR="009C2BD5" w:rsidRDefault="009C2BD5" w:rsidP="009C2BD5">
            <w:r>
              <w:t>5: O Utilizador seleciona o cuidado a ter que quer inserir no trilho</w:t>
            </w:r>
          </w:p>
          <w:p w14:paraId="50287C5C" w14:textId="77777777" w:rsidR="009C2BD5" w:rsidRDefault="009C2BD5" w:rsidP="009C2BD5">
            <w:r>
              <w:t>6: O Sistema pede confirmação</w:t>
            </w:r>
          </w:p>
          <w:p w14:paraId="3C37BC13" w14:textId="77777777" w:rsidR="009C2BD5" w:rsidRDefault="009C2BD5" w:rsidP="009C2BD5">
            <w:r>
              <w:t>7: O Utilizador confirma</w:t>
            </w:r>
          </w:p>
          <w:p w14:paraId="4136F8E6" w14:textId="77777777" w:rsidR="009C2BD5" w:rsidRDefault="009C2BD5" w:rsidP="009C2BD5">
            <w:r>
              <w:t>8: O Sistema insere o cuidado a ter ao trilho</w:t>
            </w:r>
          </w:p>
        </w:tc>
      </w:tr>
      <w:tr w:rsidR="009C2BD5" w14:paraId="7D76BB9A" w14:textId="77777777" w:rsidTr="009C2BD5">
        <w:tc>
          <w:tcPr>
            <w:tcW w:w="4247" w:type="dxa"/>
          </w:tcPr>
          <w:p w14:paraId="50629295" w14:textId="77777777" w:rsidR="009C2BD5" w:rsidRDefault="009C2BD5" w:rsidP="009C2BD5">
            <w:r>
              <w:t>Fluxo-Alternativo</w:t>
            </w:r>
          </w:p>
        </w:tc>
        <w:tc>
          <w:tcPr>
            <w:tcW w:w="4247" w:type="dxa"/>
          </w:tcPr>
          <w:p w14:paraId="709E3591" w14:textId="77777777" w:rsidR="009C2BD5" w:rsidRDefault="009C2BD5" w:rsidP="009C2BD5">
            <w:r>
              <w:t>1.a : O Utilizador não está autenticado</w:t>
            </w:r>
          </w:p>
          <w:p w14:paraId="0079FAE9" w14:textId="77777777" w:rsidR="009C2BD5" w:rsidRDefault="009C2BD5" w:rsidP="009C2BD5">
            <w:r>
              <w:t>1.b : O Utilizador não tem privilégios</w:t>
            </w:r>
          </w:p>
          <w:p w14:paraId="629B5A3D" w14:textId="77777777" w:rsidR="009C2BD5" w:rsidRDefault="009C2BD5" w:rsidP="009C2BD5">
            <w:r>
              <w:t>2.a : Não há trilhos criados</w:t>
            </w:r>
          </w:p>
          <w:p w14:paraId="7CE1CCB2" w14:textId="77777777" w:rsidR="009C2BD5" w:rsidRDefault="009C2BD5" w:rsidP="009C2BD5">
            <w:r>
              <w:t>4.a : Não há cuidados a ter criados</w:t>
            </w:r>
          </w:p>
        </w:tc>
      </w:tr>
    </w:tbl>
    <w:p w14:paraId="714F4251" w14:textId="77777777" w:rsidR="009C2BD5" w:rsidRPr="009C2BD5" w:rsidRDefault="009C2BD5" w:rsidP="00C03909">
      <w:pPr>
        <w:rPr>
          <w:b/>
          <w:sz w:val="28"/>
        </w:rPr>
      </w:pPr>
    </w:p>
    <w:p w14:paraId="0218F5F0" w14:textId="77777777" w:rsidR="00C03909" w:rsidRDefault="00C03909" w:rsidP="00C03909"/>
    <w:p w14:paraId="129FBC3A" w14:textId="756ECE0C" w:rsidR="009C2BD5" w:rsidRDefault="009C2BD5">
      <w:r>
        <w:br w:type="page"/>
      </w:r>
    </w:p>
    <w:p w14:paraId="36E39B4B" w14:textId="5A505ABA" w:rsidR="00C03909" w:rsidRDefault="009C2BD5" w:rsidP="00C03909">
      <w:pPr>
        <w:rPr>
          <w:b/>
          <w:sz w:val="28"/>
        </w:rPr>
      </w:pPr>
      <w:r>
        <w:rPr>
          <w:b/>
          <w:sz w:val="28"/>
        </w:rPr>
        <w:lastRenderedPageBreak/>
        <w:t>Inserir Equipamentos de Segurança</w:t>
      </w:r>
    </w:p>
    <w:p w14:paraId="0412DB5D" w14:textId="4F12B331"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0222E472" w14:textId="77777777" w:rsidTr="009C2BD5">
        <w:tc>
          <w:tcPr>
            <w:tcW w:w="4247" w:type="dxa"/>
          </w:tcPr>
          <w:p w14:paraId="1B420167" w14:textId="77777777" w:rsidR="009C2BD5" w:rsidRDefault="009C2BD5" w:rsidP="009C2BD5">
            <w:r>
              <w:t>Ator Primário</w:t>
            </w:r>
          </w:p>
        </w:tc>
        <w:tc>
          <w:tcPr>
            <w:tcW w:w="4247" w:type="dxa"/>
          </w:tcPr>
          <w:p w14:paraId="4E3C80B8" w14:textId="77777777" w:rsidR="009C2BD5" w:rsidRDefault="009C2BD5" w:rsidP="009C2BD5">
            <w:r>
              <w:t>Professor</w:t>
            </w:r>
          </w:p>
        </w:tc>
      </w:tr>
      <w:tr w:rsidR="009C2BD5" w14:paraId="073733B8" w14:textId="77777777" w:rsidTr="009C2BD5">
        <w:tc>
          <w:tcPr>
            <w:tcW w:w="4247" w:type="dxa"/>
          </w:tcPr>
          <w:p w14:paraId="0FA2957A" w14:textId="77777777" w:rsidR="009C2BD5" w:rsidRDefault="009C2BD5" w:rsidP="009C2BD5">
            <w:r>
              <w:t>Nome</w:t>
            </w:r>
          </w:p>
        </w:tc>
        <w:tc>
          <w:tcPr>
            <w:tcW w:w="4247" w:type="dxa"/>
          </w:tcPr>
          <w:p w14:paraId="6B4D154E" w14:textId="77777777" w:rsidR="009C2BD5" w:rsidRDefault="009C2BD5" w:rsidP="009C2BD5">
            <w:r>
              <w:t>Inserir Equipamento de Segurança</w:t>
            </w:r>
          </w:p>
        </w:tc>
      </w:tr>
      <w:tr w:rsidR="009C2BD5" w14:paraId="2C555C7D" w14:textId="77777777" w:rsidTr="009C2BD5">
        <w:tc>
          <w:tcPr>
            <w:tcW w:w="4247" w:type="dxa"/>
          </w:tcPr>
          <w:p w14:paraId="6BC7E059" w14:textId="77777777" w:rsidR="009C2BD5" w:rsidRDefault="009C2BD5" w:rsidP="009C2BD5">
            <w:r>
              <w:t>Descrição</w:t>
            </w:r>
          </w:p>
        </w:tc>
        <w:tc>
          <w:tcPr>
            <w:tcW w:w="4247" w:type="dxa"/>
          </w:tcPr>
          <w:p w14:paraId="6DF6B39C" w14:textId="77777777" w:rsidR="009C2BD5" w:rsidRDefault="009C2BD5" w:rsidP="009C2BD5">
            <w:r>
              <w:t>O Professor insere os equipamentos de segurança num trilho que um turista deve trazer para percorrer o mesmo.</w:t>
            </w:r>
          </w:p>
        </w:tc>
      </w:tr>
      <w:tr w:rsidR="009C2BD5" w14:paraId="03960E0D" w14:textId="77777777" w:rsidTr="009C2BD5">
        <w:tc>
          <w:tcPr>
            <w:tcW w:w="4247" w:type="dxa"/>
          </w:tcPr>
          <w:p w14:paraId="61C9E1C7" w14:textId="77777777" w:rsidR="009C2BD5" w:rsidRDefault="009C2BD5" w:rsidP="009C2BD5">
            <w:r>
              <w:t>Pré-Condições</w:t>
            </w:r>
          </w:p>
        </w:tc>
        <w:tc>
          <w:tcPr>
            <w:tcW w:w="4247" w:type="dxa"/>
          </w:tcPr>
          <w:p w14:paraId="18E77C3E" w14:textId="77777777" w:rsidR="009C2BD5" w:rsidRDefault="009C2BD5" w:rsidP="009C2BD5">
            <w:r>
              <w:t>Autenticação do Utilizador</w:t>
            </w:r>
          </w:p>
        </w:tc>
      </w:tr>
      <w:tr w:rsidR="009C2BD5" w14:paraId="78CC7B5E" w14:textId="77777777" w:rsidTr="009C2BD5">
        <w:tc>
          <w:tcPr>
            <w:tcW w:w="4247" w:type="dxa"/>
          </w:tcPr>
          <w:p w14:paraId="2EA5ACB1" w14:textId="77777777" w:rsidR="009C2BD5" w:rsidRDefault="009C2BD5" w:rsidP="009C2BD5">
            <w:r>
              <w:t>Fluxo-Primário</w:t>
            </w:r>
          </w:p>
        </w:tc>
        <w:tc>
          <w:tcPr>
            <w:tcW w:w="4247" w:type="dxa"/>
          </w:tcPr>
          <w:p w14:paraId="24DEBCF9" w14:textId="77777777" w:rsidR="009C2BD5" w:rsidRDefault="009C2BD5" w:rsidP="009C2BD5">
            <w:r>
              <w:t>1: Selecionar opção Inserir Equipamento de Segurança</w:t>
            </w:r>
          </w:p>
          <w:p w14:paraId="1004588E" w14:textId="77777777" w:rsidR="009C2BD5" w:rsidRDefault="009C2BD5" w:rsidP="009C2BD5">
            <w:r>
              <w:t>2: O Sistema mostra a lista dos trilhos ao utilizador</w:t>
            </w:r>
          </w:p>
          <w:p w14:paraId="11C5E6A0" w14:textId="77777777" w:rsidR="009C2BD5" w:rsidRDefault="009C2BD5" w:rsidP="009C2BD5">
            <w:r>
              <w:t>3: O Utilizador escolhe o trilho que quer inserir equipamentos de segurança</w:t>
            </w:r>
          </w:p>
          <w:p w14:paraId="702D53F3" w14:textId="77777777" w:rsidR="009C2BD5" w:rsidRDefault="009C2BD5" w:rsidP="009C2BD5">
            <w:r>
              <w:t>4: O Sistema mostra a lista de equipamentos de segurança ao Utilizador</w:t>
            </w:r>
          </w:p>
          <w:p w14:paraId="15FA8A97" w14:textId="77777777" w:rsidR="009C2BD5" w:rsidRDefault="009C2BD5" w:rsidP="009C2BD5">
            <w:r>
              <w:t>5: O Utilizador seleciona o equipamento de segurança que quer inserir no trilho</w:t>
            </w:r>
          </w:p>
          <w:p w14:paraId="47A37954" w14:textId="77777777" w:rsidR="009C2BD5" w:rsidRDefault="009C2BD5" w:rsidP="009C2BD5">
            <w:r>
              <w:t>6: O Sistema pede confirmação</w:t>
            </w:r>
          </w:p>
          <w:p w14:paraId="65726760" w14:textId="77777777" w:rsidR="009C2BD5" w:rsidRDefault="009C2BD5" w:rsidP="009C2BD5">
            <w:r>
              <w:t>7: O Utilizador confirma</w:t>
            </w:r>
          </w:p>
          <w:p w14:paraId="70F4C23C" w14:textId="77777777" w:rsidR="009C2BD5" w:rsidRDefault="009C2BD5" w:rsidP="009C2BD5">
            <w:r>
              <w:t>8: O Sistema insere o equipamento de segurança ao trilho</w:t>
            </w:r>
          </w:p>
        </w:tc>
      </w:tr>
      <w:tr w:rsidR="009C2BD5" w14:paraId="1A943E70" w14:textId="77777777" w:rsidTr="009C2BD5">
        <w:tc>
          <w:tcPr>
            <w:tcW w:w="4247" w:type="dxa"/>
          </w:tcPr>
          <w:p w14:paraId="57A5C3DA" w14:textId="77777777" w:rsidR="009C2BD5" w:rsidRDefault="009C2BD5" w:rsidP="009C2BD5">
            <w:r>
              <w:t>Fluxo-Alternativo</w:t>
            </w:r>
          </w:p>
        </w:tc>
        <w:tc>
          <w:tcPr>
            <w:tcW w:w="4247" w:type="dxa"/>
          </w:tcPr>
          <w:p w14:paraId="0D576208" w14:textId="77777777" w:rsidR="009C2BD5" w:rsidRDefault="009C2BD5" w:rsidP="009C2BD5">
            <w:r>
              <w:t>1.a : O Utilizador não está autenticado</w:t>
            </w:r>
          </w:p>
          <w:p w14:paraId="6C588C98" w14:textId="77777777" w:rsidR="009C2BD5" w:rsidRDefault="009C2BD5" w:rsidP="009C2BD5">
            <w:r>
              <w:t>1.b : O Utilizador não tem privilégios</w:t>
            </w:r>
          </w:p>
          <w:p w14:paraId="1C168C32" w14:textId="77777777" w:rsidR="009C2BD5" w:rsidRDefault="009C2BD5" w:rsidP="009C2BD5">
            <w:r>
              <w:t>2.a : Não há trilhos criados</w:t>
            </w:r>
          </w:p>
          <w:p w14:paraId="280D2013" w14:textId="77777777" w:rsidR="009C2BD5" w:rsidRDefault="009C2BD5" w:rsidP="009C2BD5">
            <w:r>
              <w:t>4.a : Não há equipamentos de segurança criados</w:t>
            </w:r>
          </w:p>
        </w:tc>
      </w:tr>
    </w:tbl>
    <w:p w14:paraId="1B7141DC" w14:textId="77777777" w:rsidR="009C2BD5" w:rsidRPr="009C2BD5" w:rsidRDefault="009C2BD5" w:rsidP="00C03909">
      <w:pPr>
        <w:rPr>
          <w:b/>
          <w:sz w:val="28"/>
        </w:rPr>
      </w:pPr>
    </w:p>
    <w:p w14:paraId="1504ADDB" w14:textId="77777777" w:rsidR="00C03909" w:rsidRDefault="00C03909" w:rsidP="00C03909"/>
    <w:p w14:paraId="6F8E5830" w14:textId="77777777" w:rsidR="00C03909" w:rsidRDefault="00C03909" w:rsidP="00C03909"/>
    <w:p w14:paraId="42DA1B07" w14:textId="2E499AB9" w:rsidR="009C2BD5" w:rsidRDefault="009C2BD5">
      <w:r>
        <w:br w:type="page"/>
      </w:r>
    </w:p>
    <w:p w14:paraId="58C16473" w14:textId="5376AD50" w:rsidR="00C03909" w:rsidRDefault="009C2BD5" w:rsidP="00C03909">
      <w:pPr>
        <w:rPr>
          <w:b/>
          <w:sz w:val="28"/>
        </w:rPr>
      </w:pPr>
      <w:r>
        <w:rPr>
          <w:b/>
          <w:sz w:val="28"/>
        </w:rPr>
        <w:lastRenderedPageBreak/>
        <w:t>Apagar Cuidados a Ter</w:t>
      </w:r>
    </w:p>
    <w:p w14:paraId="7C8037FA" w14:textId="178C717F"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33E5FD14" w14:textId="77777777" w:rsidTr="009C2BD5">
        <w:tc>
          <w:tcPr>
            <w:tcW w:w="4247" w:type="dxa"/>
          </w:tcPr>
          <w:p w14:paraId="6059CA78" w14:textId="77777777" w:rsidR="009C2BD5" w:rsidRDefault="009C2BD5" w:rsidP="009C2BD5">
            <w:r>
              <w:t>Ator Primário</w:t>
            </w:r>
          </w:p>
        </w:tc>
        <w:tc>
          <w:tcPr>
            <w:tcW w:w="4247" w:type="dxa"/>
          </w:tcPr>
          <w:p w14:paraId="6FB9545A" w14:textId="77777777" w:rsidR="009C2BD5" w:rsidRDefault="009C2BD5" w:rsidP="009C2BD5">
            <w:r>
              <w:t>Professor</w:t>
            </w:r>
          </w:p>
        </w:tc>
      </w:tr>
      <w:tr w:rsidR="009C2BD5" w14:paraId="67BCF5C0" w14:textId="77777777" w:rsidTr="009C2BD5">
        <w:tc>
          <w:tcPr>
            <w:tcW w:w="4247" w:type="dxa"/>
          </w:tcPr>
          <w:p w14:paraId="192AAFD3" w14:textId="77777777" w:rsidR="009C2BD5" w:rsidRDefault="009C2BD5" w:rsidP="009C2BD5">
            <w:r>
              <w:t>Nome</w:t>
            </w:r>
          </w:p>
        </w:tc>
        <w:tc>
          <w:tcPr>
            <w:tcW w:w="4247" w:type="dxa"/>
          </w:tcPr>
          <w:p w14:paraId="15A7F70A" w14:textId="77777777" w:rsidR="009C2BD5" w:rsidRDefault="009C2BD5" w:rsidP="009C2BD5">
            <w:r>
              <w:t>Apagar Cuidados a Ter</w:t>
            </w:r>
          </w:p>
        </w:tc>
      </w:tr>
      <w:tr w:rsidR="009C2BD5" w14:paraId="585FB6D4" w14:textId="77777777" w:rsidTr="009C2BD5">
        <w:tc>
          <w:tcPr>
            <w:tcW w:w="4247" w:type="dxa"/>
          </w:tcPr>
          <w:p w14:paraId="572CACA7" w14:textId="77777777" w:rsidR="009C2BD5" w:rsidRDefault="009C2BD5" w:rsidP="009C2BD5">
            <w:r>
              <w:t>Descrição</w:t>
            </w:r>
          </w:p>
        </w:tc>
        <w:tc>
          <w:tcPr>
            <w:tcW w:w="4247" w:type="dxa"/>
          </w:tcPr>
          <w:p w14:paraId="67E85DB4" w14:textId="77777777" w:rsidR="009C2BD5" w:rsidRDefault="009C2BD5" w:rsidP="009C2BD5">
            <w:r>
              <w:t>O Professor apaga um cuidado a ter existente no sistema assim como todas as suas instâncias nos trilhos.</w:t>
            </w:r>
          </w:p>
        </w:tc>
      </w:tr>
      <w:tr w:rsidR="009C2BD5" w14:paraId="5D8D98BC" w14:textId="77777777" w:rsidTr="009C2BD5">
        <w:tc>
          <w:tcPr>
            <w:tcW w:w="4247" w:type="dxa"/>
          </w:tcPr>
          <w:p w14:paraId="6AF5C731" w14:textId="77777777" w:rsidR="009C2BD5" w:rsidRDefault="009C2BD5" w:rsidP="009C2BD5">
            <w:r>
              <w:t>Pré-Condições</w:t>
            </w:r>
          </w:p>
        </w:tc>
        <w:tc>
          <w:tcPr>
            <w:tcW w:w="4247" w:type="dxa"/>
          </w:tcPr>
          <w:p w14:paraId="71E79D61" w14:textId="77777777" w:rsidR="009C2BD5" w:rsidRDefault="009C2BD5" w:rsidP="009C2BD5">
            <w:r>
              <w:t>Autenticação do Utilizador</w:t>
            </w:r>
          </w:p>
        </w:tc>
      </w:tr>
      <w:tr w:rsidR="009C2BD5" w14:paraId="46F59862" w14:textId="77777777" w:rsidTr="009C2BD5">
        <w:tc>
          <w:tcPr>
            <w:tcW w:w="4247" w:type="dxa"/>
          </w:tcPr>
          <w:p w14:paraId="1C293FF0" w14:textId="77777777" w:rsidR="009C2BD5" w:rsidRDefault="009C2BD5" w:rsidP="009C2BD5">
            <w:r>
              <w:t>Fluxo-Primário</w:t>
            </w:r>
          </w:p>
        </w:tc>
        <w:tc>
          <w:tcPr>
            <w:tcW w:w="4247" w:type="dxa"/>
          </w:tcPr>
          <w:p w14:paraId="75869348" w14:textId="77777777" w:rsidR="009C2BD5" w:rsidRDefault="009C2BD5" w:rsidP="009C2BD5">
            <w:r>
              <w:t>1: Selecionar opção Apagar Cuidados a Ter</w:t>
            </w:r>
          </w:p>
          <w:p w14:paraId="46CD1ABB" w14:textId="77777777" w:rsidR="009C2BD5" w:rsidRDefault="009C2BD5" w:rsidP="009C2BD5">
            <w:r>
              <w:t>2: O Sistema mostra a lista dos cuidados a ter</w:t>
            </w:r>
          </w:p>
          <w:p w14:paraId="45874F3A" w14:textId="77777777" w:rsidR="009C2BD5" w:rsidRDefault="009C2BD5" w:rsidP="009C2BD5">
            <w:r>
              <w:t>3: O Utilizador escolhe o cuidado a ter que  quer eliminar</w:t>
            </w:r>
          </w:p>
          <w:p w14:paraId="72F72EFF" w14:textId="77777777" w:rsidR="009C2BD5" w:rsidRDefault="009C2BD5" w:rsidP="009C2BD5">
            <w:r>
              <w:t>4: O Sistema pede a confirmação ao Utilizador</w:t>
            </w:r>
          </w:p>
          <w:p w14:paraId="0FD2DF0E" w14:textId="77777777" w:rsidR="009C2BD5" w:rsidRDefault="009C2BD5" w:rsidP="009C2BD5">
            <w:r>
              <w:t>5: O Utilizador confirma</w:t>
            </w:r>
          </w:p>
          <w:p w14:paraId="27C3DDA6" w14:textId="77777777" w:rsidR="009C2BD5" w:rsidRDefault="009C2BD5" w:rsidP="009C2BD5">
            <w:r>
              <w:t>6: O Sistema procura os trilhos com o cuidado a ter selecionado e remove-o do trilho</w:t>
            </w:r>
          </w:p>
          <w:p w14:paraId="201B00AC" w14:textId="77777777" w:rsidR="009C2BD5" w:rsidRDefault="009C2BD5" w:rsidP="009C2BD5">
            <w:r>
              <w:t>7: O Sistema apaga o cuidado a ter na base de dados</w:t>
            </w:r>
          </w:p>
        </w:tc>
      </w:tr>
      <w:tr w:rsidR="009C2BD5" w14:paraId="012763C4" w14:textId="77777777" w:rsidTr="009C2BD5">
        <w:tc>
          <w:tcPr>
            <w:tcW w:w="4247" w:type="dxa"/>
          </w:tcPr>
          <w:p w14:paraId="56E3AF88" w14:textId="77777777" w:rsidR="009C2BD5" w:rsidRDefault="009C2BD5" w:rsidP="009C2BD5">
            <w:r>
              <w:t>Fluxo-Alternativo</w:t>
            </w:r>
          </w:p>
        </w:tc>
        <w:tc>
          <w:tcPr>
            <w:tcW w:w="4247" w:type="dxa"/>
          </w:tcPr>
          <w:p w14:paraId="77D1DCA1" w14:textId="77777777" w:rsidR="009C2BD5" w:rsidRDefault="009C2BD5" w:rsidP="009C2BD5">
            <w:r>
              <w:t>1.a : O Utilizador não está autenticado</w:t>
            </w:r>
          </w:p>
          <w:p w14:paraId="4909FFBA" w14:textId="77777777" w:rsidR="009C2BD5" w:rsidRDefault="009C2BD5" w:rsidP="009C2BD5">
            <w:r>
              <w:t>1.b : O Utilizador não tem privilégios</w:t>
            </w:r>
          </w:p>
          <w:p w14:paraId="1FA46A80" w14:textId="77777777" w:rsidR="009C2BD5" w:rsidRDefault="009C2BD5" w:rsidP="009C2BD5">
            <w:r>
              <w:t>2.a : Não há cuidados a ter criados</w:t>
            </w:r>
          </w:p>
          <w:p w14:paraId="01966182" w14:textId="77777777" w:rsidR="009C2BD5" w:rsidRDefault="009C2BD5" w:rsidP="009C2BD5">
            <w:r>
              <w:t>6.a : Não há trilhos criados</w:t>
            </w:r>
          </w:p>
        </w:tc>
      </w:tr>
    </w:tbl>
    <w:p w14:paraId="01EAD44E" w14:textId="77777777" w:rsidR="009C2BD5" w:rsidRPr="009C2BD5" w:rsidRDefault="009C2BD5" w:rsidP="00C03909">
      <w:pPr>
        <w:rPr>
          <w:b/>
          <w:sz w:val="28"/>
        </w:rPr>
      </w:pPr>
    </w:p>
    <w:p w14:paraId="444BC378" w14:textId="77777777" w:rsidR="00C03909" w:rsidRDefault="00C03909" w:rsidP="00C03909"/>
    <w:p w14:paraId="2996A9F6" w14:textId="3679A722" w:rsidR="009C2BD5" w:rsidRDefault="009C2BD5">
      <w:r>
        <w:br w:type="page"/>
      </w:r>
    </w:p>
    <w:p w14:paraId="740D87C2" w14:textId="395D4B5A" w:rsidR="00C03909" w:rsidRDefault="009C2BD5" w:rsidP="00C03909">
      <w:pPr>
        <w:rPr>
          <w:b/>
          <w:sz w:val="28"/>
        </w:rPr>
      </w:pPr>
      <w:r>
        <w:rPr>
          <w:b/>
          <w:sz w:val="28"/>
        </w:rPr>
        <w:lastRenderedPageBreak/>
        <w:t>Apagar Equipamento de Segurança</w:t>
      </w:r>
    </w:p>
    <w:p w14:paraId="3F89EFB1" w14:textId="2C03A643"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5E7242A2" w14:textId="77777777" w:rsidTr="009C2BD5">
        <w:tc>
          <w:tcPr>
            <w:tcW w:w="4247" w:type="dxa"/>
          </w:tcPr>
          <w:p w14:paraId="1E303C6E" w14:textId="77777777" w:rsidR="009C2BD5" w:rsidRDefault="009C2BD5" w:rsidP="009C2BD5">
            <w:r>
              <w:t>Ator Primário</w:t>
            </w:r>
          </w:p>
        </w:tc>
        <w:tc>
          <w:tcPr>
            <w:tcW w:w="4247" w:type="dxa"/>
          </w:tcPr>
          <w:p w14:paraId="3B8AFF55" w14:textId="77777777" w:rsidR="009C2BD5" w:rsidRDefault="009C2BD5" w:rsidP="009C2BD5">
            <w:r>
              <w:t>Professor</w:t>
            </w:r>
          </w:p>
        </w:tc>
      </w:tr>
      <w:tr w:rsidR="009C2BD5" w14:paraId="26A16453" w14:textId="77777777" w:rsidTr="009C2BD5">
        <w:tc>
          <w:tcPr>
            <w:tcW w:w="4247" w:type="dxa"/>
          </w:tcPr>
          <w:p w14:paraId="60732A20" w14:textId="77777777" w:rsidR="009C2BD5" w:rsidRDefault="009C2BD5" w:rsidP="009C2BD5">
            <w:r>
              <w:t>Nome</w:t>
            </w:r>
          </w:p>
        </w:tc>
        <w:tc>
          <w:tcPr>
            <w:tcW w:w="4247" w:type="dxa"/>
          </w:tcPr>
          <w:p w14:paraId="3D23EF55" w14:textId="77777777" w:rsidR="009C2BD5" w:rsidRDefault="009C2BD5" w:rsidP="009C2BD5">
            <w:r>
              <w:t>Apagar Equipamentos de Segurança</w:t>
            </w:r>
          </w:p>
        </w:tc>
      </w:tr>
      <w:tr w:rsidR="009C2BD5" w14:paraId="071D7D99" w14:textId="77777777" w:rsidTr="009C2BD5">
        <w:tc>
          <w:tcPr>
            <w:tcW w:w="4247" w:type="dxa"/>
          </w:tcPr>
          <w:p w14:paraId="189292D4" w14:textId="77777777" w:rsidR="009C2BD5" w:rsidRDefault="009C2BD5" w:rsidP="009C2BD5">
            <w:r>
              <w:t>Descrição</w:t>
            </w:r>
          </w:p>
        </w:tc>
        <w:tc>
          <w:tcPr>
            <w:tcW w:w="4247" w:type="dxa"/>
          </w:tcPr>
          <w:p w14:paraId="4A179E37" w14:textId="77777777" w:rsidR="009C2BD5" w:rsidRDefault="009C2BD5" w:rsidP="009C2BD5">
            <w:r>
              <w:t>O Professor apaga um equipamento de segurança existente no sistema assim como todas as suas instâncias nos trilhos.</w:t>
            </w:r>
          </w:p>
        </w:tc>
      </w:tr>
      <w:tr w:rsidR="009C2BD5" w14:paraId="063DD019" w14:textId="77777777" w:rsidTr="009C2BD5">
        <w:tc>
          <w:tcPr>
            <w:tcW w:w="4247" w:type="dxa"/>
          </w:tcPr>
          <w:p w14:paraId="1168135A" w14:textId="77777777" w:rsidR="009C2BD5" w:rsidRDefault="009C2BD5" w:rsidP="009C2BD5">
            <w:r>
              <w:t>Pré-Condições</w:t>
            </w:r>
          </w:p>
        </w:tc>
        <w:tc>
          <w:tcPr>
            <w:tcW w:w="4247" w:type="dxa"/>
          </w:tcPr>
          <w:p w14:paraId="60BB2315" w14:textId="77777777" w:rsidR="009C2BD5" w:rsidRDefault="009C2BD5" w:rsidP="009C2BD5">
            <w:r>
              <w:t>Autenticação do Utilizador</w:t>
            </w:r>
          </w:p>
        </w:tc>
      </w:tr>
      <w:tr w:rsidR="009C2BD5" w14:paraId="2F62D7DC" w14:textId="77777777" w:rsidTr="009C2BD5">
        <w:tc>
          <w:tcPr>
            <w:tcW w:w="4247" w:type="dxa"/>
          </w:tcPr>
          <w:p w14:paraId="0C64FF0A" w14:textId="77777777" w:rsidR="009C2BD5" w:rsidRDefault="009C2BD5" w:rsidP="009C2BD5">
            <w:r>
              <w:t>Fluxo-Primário</w:t>
            </w:r>
          </w:p>
        </w:tc>
        <w:tc>
          <w:tcPr>
            <w:tcW w:w="4247" w:type="dxa"/>
          </w:tcPr>
          <w:p w14:paraId="1998DFB4" w14:textId="77777777" w:rsidR="009C2BD5" w:rsidRDefault="009C2BD5" w:rsidP="009C2BD5">
            <w:r>
              <w:t>1:  Selecionar opção Apagar Equipamentos de Segurança</w:t>
            </w:r>
          </w:p>
          <w:p w14:paraId="18CAB14B" w14:textId="77777777" w:rsidR="009C2BD5" w:rsidRDefault="009C2BD5" w:rsidP="009C2BD5">
            <w:r>
              <w:t>2: O Sistema mostra a lista dos equipamentos de segurança</w:t>
            </w:r>
          </w:p>
          <w:p w14:paraId="330046DD" w14:textId="77777777" w:rsidR="009C2BD5" w:rsidRDefault="009C2BD5" w:rsidP="009C2BD5">
            <w:r>
              <w:t xml:space="preserve">3: O Utilizador escolhe o </w:t>
            </w:r>
            <w:r w:rsidRPr="008F3ADC">
              <w:t xml:space="preserve">equipamento de segurança </w:t>
            </w:r>
            <w:r>
              <w:t>que quer eliminar</w:t>
            </w:r>
          </w:p>
          <w:p w14:paraId="2CAB641A" w14:textId="77777777" w:rsidR="009C2BD5" w:rsidRDefault="009C2BD5" w:rsidP="009C2BD5">
            <w:r>
              <w:t>4: O Sistema pede a confirmação ao Utilizador</w:t>
            </w:r>
          </w:p>
          <w:p w14:paraId="462C0ECA" w14:textId="77777777" w:rsidR="009C2BD5" w:rsidRDefault="009C2BD5" w:rsidP="009C2BD5">
            <w:r>
              <w:t>5: O Utilizador confirma</w:t>
            </w:r>
          </w:p>
          <w:p w14:paraId="234030F4" w14:textId="77777777" w:rsidR="009C2BD5" w:rsidRDefault="009C2BD5" w:rsidP="009C2BD5">
            <w:r>
              <w:t>6: O Sistema procura os trilhos com o equipamento de segurança selecionado e remove-o do trilho</w:t>
            </w:r>
          </w:p>
          <w:p w14:paraId="70A2C4BF" w14:textId="77777777" w:rsidR="009C2BD5" w:rsidRDefault="009C2BD5" w:rsidP="009C2BD5">
            <w:r>
              <w:t>7: O Sistema apaga o equipamento de segurança na base de dados</w:t>
            </w:r>
          </w:p>
        </w:tc>
      </w:tr>
      <w:tr w:rsidR="009C2BD5" w14:paraId="480ECB47" w14:textId="77777777" w:rsidTr="009C2BD5">
        <w:tc>
          <w:tcPr>
            <w:tcW w:w="4247" w:type="dxa"/>
          </w:tcPr>
          <w:p w14:paraId="7DFFF227" w14:textId="77777777" w:rsidR="009C2BD5" w:rsidRDefault="009C2BD5" w:rsidP="009C2BD5">
            <w:r>
              <w:t>Fluxo-Alternativo</w:t>
            </w:r>
          </w:p>
        </w:tc>
        <w:tc>
          <w:tcPr>
            <w:tcW w:w="4247" w:type="dxa"/>
          </w:tcPr>
          <w:p w14:paraId="5EF9BD33" w14:textId="77777777" w:rsidR="009C2BD5" w:rsidRDefault="009C2BD5" w:rsidP="009C2BD5">
            <w:r>
              <w:t>1.a : O Utilizador não está autenticado</w:t>
            </w:r>
          </w:p>
          <w:p w14:paraId="2DDC3142" w14:textId="77777777" w:rsidR="009C2BD5" w:rsidRDefault="009C2BD5" w:rsidP="009C2BD5">
            <w:r>
              <w:t>1.b : O Utilizador não tem privilégios</w:t>
            </w:r>
          </w:p>
          <w:p w14:paraId="735A81BF" w14:textId="77777777" w:rsidR="009C2BD5" w:rsidRDefault="009C2BD5" w:rsidP="009C2BD5">
            <w:r>
              <w:t>2.a : Não há equipamentos de segurança a ter criados</w:t>
            </w:r>
          </w:p>
          <w:p w14:paraId="7230753E" w14:textId="77777777" w:rsidR="009C2BD5" w:rsidRDefault="009C2BD5" w:rsidP="009C2BD5">
            <w:r>
              <w:t>6.a : Não há trilhos criados</w:t>
            </w:r>
          </w:p>
        </w:tc>
      </w:tr>
    </w:tbl>
    <w:p w14:paraId="230E1A6E" w14:textId="77777777" w:rsidR="009C2BD5" w:rsidRPr="009C2BD5" w:rsidRDefault="009C2BD5" w:rsidP="00C03909">
      <w:pPr>
        <w:rPr>
          <w:b/>
          <w:sz w:val="28"/>
        </w:rPr>
      </w:pPr>
    </w:p>
    <w:p w14:paraId="14031444" w14:textId="77777777" w:rsidR="00C03909" w:rsidRDefault="00C03909" w:rsidP="00C03909"/>
    <w:p w14:paraId="552D3CA2" w14:textId="5E1AC42F" w:rsidR="009C2BD5" w:rsidRDefault="009C2BD5">
      <w:r>
        <w:br w:type="page"/>
      </w:r>
    </w:p>
    <w:p w14:paraId="2C17E849" w14:textId="5D9ECBE6" w:rsidR="009C2BD5" w:rsidRDefault="009C2BD5" w:rsidP="00C03909">
      <w:pPr>
        <w:rPr>
          <w:b/>
          <w:sz w:val="28"/>
        </w:rPr>
      </w:pPr>
      <w:r>
        <w:rPr>
          <w:b/>
          <w:sz w:val="28"/>
        </w:rPr>
        <w:lastRenderedPageBreak/>
        <w:t>Apagar Requisitos de Segurança</w:t>
      </w:r>
    </w:p>
    <w:p w14:paraId="55BC1678"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40D45CDA" w14:textId="77777777" w:rsidTr="009C2BD5">
        <w:tc>
          <w:tcPr>
            <w:tcW w:w="4247" w:type="dxa"/>
          </w:tcPr>
          <w:p w14:paraId="58CDCE5B" w14:textId="77777777" w:rsidR="009C2BD5" w:rsidRDefault="009C2BD5" w:rsidP="009C2BD5">
            <w:r>
              <w:t>Ator Primário</w:t>
            </w:r>
          </w:p>
        </w:tc>
        <w:tc>
          <w:tcPr>
            <w:tcW w:w="4247" w:type="dxa"/>
          </w:tcPr>
          <w:p w14:paraId="6A725FDC" w14:textId="77777777" w:rsidR="009C2BD5" w:rsidRDefault="009C2BD5" w:rsidP="009C2BD5">
            <w:r>
              <w:t>Professor</w:t>
            </w:r>
          </w:p>
        </w:tc>
      </w:tr>
      <w:tr w:rsidR="009C2BD5" w14:paraId="6176114E" w14:textId="77777777" w:rsidTr="009C2BD5">
        <w:tc>
          <w:tcPr>
            <w:tcW w:w="4247" w:type="dxa"/>
          </w:tcPr>
          <w:p w14:paraId="2DFB008C" w14:textId="77777777" w:rsidR="009C2BD5" w:rsidRDefault="009C2BD5" w:rsidP="009C2BD5">
            <w:r>
              <w:t>Nome</w:t>
            </w:r>
          </w:p>
        </w:tc>
        <w:tc>
          <w:tcPr>
            <w:tcW w:w="4247" w:type="dxa"/>
          </w:tcPr>
          <w:p w14:paraId="1150BD2D" w14:textId="77777777" w:rsidR="009C2BD5" w:rsidRDefault="009C2BD5" w:rsidP="009C2BD5">
            <w:r>
              <w:t>Apagar Requisitos de Segurança</w:t>
            </w:r>
          </w:p>
        </w:tc>
      </w:tr>
      <w:tr w:rsidR="009C2BD5" w14:paraId="5F7DCFF8" w14:textId="77777777" w:rsidTr="009C2BD5">
        <w:tc>
          <w:tcPr>
            <w:tcW w:w="4247" w:type="dxa"/>
          </w:tcPr>
          <w:p w14:paraId="0982D2C1" w14:textId="77777777" w:rsidR="009C2BD5" w:rsidRDefault="009C2BD5" w:rsidP="009C2BD5">
            <w:r>
              <w:t>Descrição</w:t>
            </w:r>
          </w:p>
        </w:tc>
        <w:tc>
          <w:tcPr>
            <w:tcW w:w="4247" w:type="dxa"/>
          </w:tcPr>
          <w:p w14:paraId="7ADBDB6D" w14:textId="77777777" w:rsidR="009C2BD5" w:rsidRDefault="009C2BD5" w:rsidP="009C2BD5">
            <w:r>
              <w:t>O Professor apaga um requisito de segurança existente no sistema assim como todas as suas instâncias nos trilhos.</w:t>
            </w:r>
          </w:p>
        </w:tc>
      </w:tr>
      <w:tr w:rsidR="009C2BD5" w14:paraId="18C12D21" w14:textId="77777777" w:rsidTr="009C2BD5">
        <w:tc>
          <w:tcPr>
            <w:tcW w:w="4247" w:type="dxa"/>
          </w:tcPr>
          <w:p w14:paraId="78A0422B" w14:textId="77777777" w:rsidR="009C2BD5" w:rsidRDefault="009C2BD5" w:rsidP="009C2BD5">
            <w:r>
              <w:t>Pré-Condições</w:t>
            </w:r>
          </w:p>
        </w:tc>
        <w:tc>
          <w:tcPr>
            <w:tcW w:w="4247" w:type="dxa"/>
          </w:tcPr>
          <w:p w14:paraId="37176D19" w14:textId="77777777" w:rsidR="009C2BD5" w:rsidRDefault="009C2BD5" w:rsidP="009C2BD5">
            <w:r>
              <w:t>Autenticação do Utilizador</w:t>
            </w:r>
          </w:p>
        </w:tc>
      </w:tr>
      <w:tr w:rsidR="009C2BD5" w14:paraId="2548B690" w14:textId="77777777" w:rsidTr="009C2BD5">
        <w:tc>
          <w:tcPr>
            <w:tcW w:w="4247" w:type="dxa"/>
          </w:tcPr>
          <w:p w14:paraId="45ED04AF" w14:textId="77777777" w:rsidR="009C2BD5" w:rsidRDefault="009C2BD5" w:rsidP="009C2BD5">
            <w:r>
              <w:t>Fluxo-Primário</w:t>
            </w:r>
          </w:p>
        </w:tc>
        <w:tc>
          <w:tcPr>
            <w:tcW w:w="4247" w:type="dxa"/>
          </w:tcPr>
          <w:p w14:paraId="30D9822B" w14:textId="77777777" w:rsidR="009C2BD5" w:rsidRDefault="009C2BD5" w:rsidP="009C2BD5">
            <w:r>
              <w:t>1:  Selecionar opção Apagar Requisitos de Segurança</w:t>
            </w:r>
          </w:p>
          <w:p w14:paraId="2363883C" w14:textId="77777777" w:rsidR="009C2BD5" w:rsidRDefault="009C2BD5" w:rsidP="009C2BD5">
            <w:r>
              <w:t>2: O Sistema mostra a lista dos requisitos de segurança</w:t>
            </w:r>
          </w:p>
          <w:p w14:paraId="3C6E2CC1" w14:textId="77777777" w:rsidR="009C2BD5" w:rsidRDefault="009C2BD5" w:rsidP="009C2BD5">
            <w:r>
              <w:t>3: O Utilizador escolhe o requisito</w:t>
            </w:r>
            <w:r w:rsidRPr="008F3ADC">
              <w:t xml:space="preserve"> de segurança </w:t>
            </w:r>
            <w:r>
              <w:t>que quer eliminar</w:t>
            </w:r>
          </w:p>
          <w:p w14:paraId="69B7C279" w14:textId="77777777" w:rsidR="009C2BD5" w:rsidRDefault="009C2BD5" w:rsidP="009C2BD5">
            <w:r>
              <w:t>4: O Sistema pede a confirmação ao Utilizador</w:t>
            </w:r>
          </w:p>
          <w:p w14:paraId="49AC9E68" w14:textId="77777777" w:rsidR="009C2BD5" w:rsidRDefault="009C2BD5" w:rsidP="009C2BD5">
            <w:r>
              <w:t>5: O Utilizador confirma</w:t>
            </w:r>
          </w:p>
          <w:p w14:paraId="7E45DEAF" w14:textId="77777777" w:rsidR="009C2BD5" w:rsidRDefault="009C2BD5" w:rsidP="009C2BD5">
            <w:r>
              <w:t>6: O Sistema procura os trilhos com o requisito de segurança selecionado e remove-o do trilho</w:t>
            </w:r>
          </w:p>
          <w:p w14:paraId="597CD6C9" w14:textId="77777777" w:rsidR="009C2BD5" w:rsidRDefault="009C2BD5" w:rsidP="009C2BD5">
            <w:r>
              <w:t>7: O Sistema apaga o requisito de segurança na base de dados</w:t>
            </w:r>
          </w:p>
        </w:tc>
      </w:tr>
      <w:tr w:rsidR="009C2BD5" w14:paraId="4BC4F351" w14:textId="77777777" w:rsidTr="009C2BD5">
        <w:tc>
          <w:tcPr>
            <w:tcW w:w="4247" w:type="dxa"/>
          </w:tcPr>
          <w:p w14:paraId="7190681C" w14:textId="77777777" w:rsidR="009C2BD5" w:rsidRDefault="009C2BD5" w:rsidP="009C2BD5">
            <w:r>
              <w:t>Fluxo-Alternativo</w:t>
            </w:r>
          </w:p>
        </w:tc>
        <w:tc>
          <w:tcPr>
            <w:tcW w:w="4247" w:type="dxa"/>
          </w:tcPr>
          <w:p w14:paraId="4BF6E40C" w14:textId="77777777" w:rsidR="009C2BD5" w:rsidRDefault="009C2BD5" w:rsidP="009C2BD5">
            <w:r>
              <w:t>1.a : O Utilizador não está autenticado</w:t>
            </w:r>
          </w:p>
          <w:p w14:paraId="59976D29" w14:textId="77777777" w:rsidR="009C2BD5" w:rsidRDefault="009C2BD5" w:rsidP="009C2BD5">
            <w:r>
              <w:t>1.b : O Utilizador não tem privilégios</w:t>
            </w:r>
          </w:p>
          <w:p w14:paraId="21439EB4" w14:textId="77777777" w:rsidR="009C2BD5" w:rsidRDefault="009C2BD5" w:rsidP="009C2BD5">
            <w:r>
              <w:t>2.a : Não há requisitos de segurança a ter criados</w:t>
            </w:r>
          </w:p>
          <w:p w14:paraId="3A2C2CF1" w14:textId="77777777" w:rsidR="009C2BD5" w:rsidRDefault="009C2BD5" w:rsidP="009C2BD5">
            <w:r>
              <w:t>6.a : Não há trilhos criados</w:t>
            </w:r>
          </w:p>
        </w:tc>
      </w:tr>
    </w:tbl>
    <w:p w14:paraId="34AD6DCD" w14:textId="77777777" w:rsidR="009C2BD5" w:rsidRPr="009C2BD5" w:rsidRDefault="009C2BD5" w:rsidP="00C03909">
      <w:pPr>
        <w:rPr>
          <w:b/>
          <w:sz w:val="28"/>
        </w:rPr>
      </w:pPr>
    </w:p>
    <w:p w14:paraId="437BFB14" w14:textId="77777777" w:rsidR="00C03909" w:rsidRDefault="00C03909" w:rsidP="00C03909"/>
    <w:p w14:paraId="065BFB25" w14:textId="77777777" w:rsidR="00C03909" w:rsidRDefault="00C03909" w:rsidP="00C03909"/>
    <w:p w14:paraId="11BE7BDB" w14:textId="77777777" w:rsidR="00C03909" w:rsidRDefault="00C03909" w:rsidP="00C03909"/>
    <w:p w14:paraId="53A249FD" w14:textId="77777777" w:rsidR="00C03909" w:rsidRDefault="00C03909" w:rsidP="00C03909"/>
    <w:p w14:paraId="13FD490D" w14:textId="0E686C38" w:rsidR="00EB4922" w:rsidRDefault="00EB4922">
      <w:r>
        <w:br w:type="page"/>
      </w:r>
    </w:p>
    <w:p w14:paraId="7A0CD016" w14:textId="0BB7CADA" w:rsidR="00C03909" w:rsidRDefault="00C03909" w:rsidP="00C03909">
      <w:pPr>
        <w:pStyle w:val="Cabealho1"/>
      </w:pPr>
      <w:bookmarkStart w:id="18" w:name="_Toc503448519"/>
      <w:r>
        <w:lastRenderedPageBreak/>
        <w:t>Diagramas de Sequência</w:t>
      </w:r>
      <w:bookmarkEnd w:id="18"/>
      <w:r>
        <w:t xml:space="preserve"> </w:t>
      </w:r>
    </w:p>
    <w:p w14:paraId="5897C929" w14:textId="77777777" w:rsidR="00C03909" w:rsidRDefault="00C03909" w:rsidP="00C03909"/>
    <w:p w14:paraId="32F06EF7" w14:textId="77777777" w:rsidR="00C03909" w:rsidRDefault="00C03909" w:rsidP="006A26CC"/>
    <w:p w14:paraId="4CDDD1FF" w14:textId="69D17CF8" w:rsidR="00C03909" w:rsidRDefault="006A26CC" w:rsidP="006A26CC">
      <w:r>
        <w:rPr>
          <w:noProof/>
        </w:rPr>
        <mc:AlternateContent>
          <mc:Choice Requires="wps">
            <w:drawing>
              <wp:anchor distT="0" distB="0" distL="114300" distR="114300" simplePos="0" relativeHeight="251685888" behindDoc="0" locked="0" layoutInCell="1" allowOverlap="1" wp14:anchorId="24B420CB" wp14:editId="2D5AD866">
                <wp:simplePos x="0" y="0"/>
                <wp:positionH relativeFrom="column">
                  <wp:posOffset>-73660</wp:posOffset>
                </wp:positionH>
                <wp:positionV relativeFrom="paragraph">
                  <wp:posOffset>2492375</wp:posOffset>
                </wp:positionV>
                <wp:extent cx="5396230" cy="266700"/>
                <wp:effectExtent l="0" t="0" r="0" b="0"/>
                <wp:wrapTight wrapText="bothSides">
                  <wp:wrapPolygon edited="0">
                    <wp:start x="0" y="0"/>
                    <wp:lineTo x="0" y="20571"/>
                    <wp:lineTo x="21453" y="20571"/>
                    <wp:lineTo x="21453"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396230" cy="266700"/>
                        </a:xfrm>
                        <a:prstGeom prst="rect">
                          <a:avLst/>
                        </a:prstGeom>
                        <a:solidFill>
                          <a:prstClr val="white"/>
                        </a:solidFill>
                        <a:ln>
                          <a:noFill/>
                        </a:ln>
                        <a:effectLst/>
                      </wps:spPr>
                      <wps:txbx>
                        <w:txbxContent>
                          <w:p w14:paraId="5E1996D9" w14:textId="55776A51" w:rsidR="008F20AE" w:rsidRPr="00FB4BBA" w:rsidRDefault="008F20AE" w:rsidP="006A26CC">
                            <w:pPr>
                              <w:pStyle w:val="Legenda"/>
                              <w:jc w:val="center"/>
                              <w:rPr>
                                <w:noProof/>
                              </w:rPr>
                            </w:pPr>
                            <w:bookmarkStart w:id="19" w:name="_Toc503447834"/>
                            <w:r>
                              <w:t xml:space="preserve">Ilustração </w:t>
                            </w:r>
                            <w:fldSimple w:instr=" SEQ Ilustração \* ARABIC ">
                              <w:r>
                                <w:rPr>
                                  <w:noProof/>
                                </w:rPr>
                                <w:t>3</w:t>
                              </w:r>
                            </w:fldSimple>
                            <w:r>
                              <w:t xml:space="preserve"> - Diagrama de sequencia Inserir Requisito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20CB" id="Caixa de Texto 26" o:spid="_x0000_s1028" type="#_x0000_t202" style="position:absolute;margin-left:-5.8pt;margin-top:196.25pt;width:424.9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" stroked="f">
                <v:textbox style="mso-fit-shape-to-text:t" inset="0,0,0,0">
                  <w:txbxContent>
                    <w:p w14:paraId="5E1996D9" w14:textId="55776A51" w:rsidR="008F20AE" w:rsidRPr="00FB4BBA" w:rsidRDefault="008F20AE" w:rsidP="006A26CC">
                      <w:pPr>
                        <w:pStyle w:val="Legenda"/>
                        <w:jc w:val="center"/>
                        <w:rPr>
                          <w:noProof/>
                        </w:rPr>
                      </w:pPr>
                      <w:bookmarkStart w:id="20" w:name="_Toc503447834"/>
                      <w:r>
                        <w:t xml:space="preserve">Ilustração </w:t>
                      </w:r>
                      <w:fldSimple w:instr=" SEQ Ilustração \* ARABIC ">
                        <w:r>
                          <w:rPr>
                            <w:noProof/>
                          </w:rPr>
                          <w:t>3</w:t>
                        </w:r>
                      </w:fldSimple>
                      <w:r>
                        <w:t xml:space="preserve"> - Diagrama de sequencia Inserir Requisito</w:t>
                      </w:r>
                      <w:bookmarkEnd w:id="20"/>
                    </w:p>
                  </w:txbxContent>
                </v:textbox>
                <w10:wrap type="tight"/>
              </v:shape>
            </w:pict>
          </mc:Fallback>
        </mc:AlternateContent>
      </w:r>
      <w:r w:rsidR="00695E8B" w:rsidRPr="00695E8B">
        <w:rPr>
          <w:noProof/>
          <w:lang w:eastAsia="pt-PT"/>
        </w:rPr>
        <w:drawing>
          <wp:anchor distT="0" distB="0" distL="114300" distR="114300" simplePos="0" relativeHeight="251665408" behindDoc="0" locked="0" layoutInCell="1" allowOverlap="1" wp14:anchorId="1E57A1F5" wp14:editId="5E185E65">
            <wp:simplePos x="0" y="0"/>
            <wp:positionH relativeFrom="column">
              <wp:posOffset>-73660</wp:posOffset>
            </wp:positionH>
            <wp:positionV relativeFrom="paragraph">
              <wp:posOffset>311150</wp:posOffset>
            </wp:positionV>
            <wp:extent cx="5396230" cy="2124075"/>
            <wp:effectExtent l="0" t="0" r="0" b="9525"/>
            <wp:wrapTight wrapText="bothSides">
              <wp:wrapPolygon edited="0">
                <wp:start x="0" y="0"/>
                <wp:lineTo x="0" y="21439"/>
                <wp:lineTo x="21453" y="21439"/>
                <wp:lineTo x="21453"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230" cy="2124075"/>
                    </a:xfrm>
                    <a:prstGeom prst="rect">
                      <a:avLst/>
                    </a:prstGeom>
                  </pic:spPr>
                </pic:pic>
              </a:graphicData>
            </a:graphic>
            <wp14:sizeRelH relativeFrom="page">
              <wp14:pctWidth>0</wp14:pctWidth>
            </wp14:sizeRelH>
            <wp14:sizeRelV relativeFrom="page">
              <wp14:pctHeight>0</wp14:pctHeight>
            </wp14:sizeRelV>
          </wp:anchor>
        </w:drawing>
      </w:r>
    </w:p>
    <w:p w14:paraId="74CDFC6D" w14:textId="0DE0E8C7" w:rsidR="00C03909" w:rsidRDefault="00C03909" w:rsidP="006A26CC"/>
    <w:p w14:paraId="1D59C4CE" w14:textId="5D2FF6C8" w:rsidR="00C03909" w:rsidRDefault="00C03909" w:rsidP="006A26CC"/>
    <w:p w14:paraId="17DFD932" w14:textId="77777777" w:rsidR="00C03909" w:rsidRDefault="00C03909" w:rsidP="006A26CC"/>
    <w:p w14:paraId="019C1C26" w14:textId="77777777" w:rsidR="00C03909" w:rsidRDefault="00C03909" w:rsidP="006A26CC"/>
    <w:p w14:paraId="5CF08E22" w14:textId="77777777" w:rsidR="00C03909" w:rsidRDefault="00C03909" w:rsidP="006A26CC"/>
    <w:p w14:paraId="13898E44" w14:textId="779EE226" w:rsidR="00C03909" w:rsidRDefault="006A26CC" w:rsidP="006A26CC">
      <w:r>
        <w:rPr>
          <w:noProof/>
        </w:rPr>
        <mc:AlternateContent>
          <mc:Choice Requires="wps">
            <w:drawing>
              <wp:anchor distT="0" distB="0" distL="114300" distR="114300" simplePos="0" relativeHeight="251687936" behindDoc="0" locked="0" layoutInCell="1" allowOverlap="1" wp14:anchorId="2556BAC7" wp14:editId="0B481839">
                <wp:simplePos x="0" y="0"/>
                <wp:positionH relativeFrom="column">
                  <wp:posOffset>2540</wp:posOffset>
                </wp:positionH>
                <wp:positionV relativeFrom="paragraph">
                  <wp:posOffset>3606165</wp:posOffset>
                </wp:positionV>
                <wp:extent cx="5396230" cy="266700"/>
                <wp:effectExtent l="0" t="0" r="0" b="0"/>
                <wp:wrapTight wrapText="bothSides">
                  <wp:wrapPolygon edited="0">
                    <wp:start x="0" y="0"/>
                    <wp:lineTo x="0" y="20571"/>
                    <wp:lineTo x="21453" y="20571"/>
                    <wp:lineTo x="21453"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5396230" cy="266700"/>
                        </a:xfrm>
                        <a:prstGeom prst="rect">
                          <a:avLst/>
                        </a:prstGeom>
                        <a:solidFill>
                          <a:prstClr val="white"/>
                        </a:solidFill>
                        <a:ln>
                          <a:noFill/>
                        </a:ln>
                        <a:effectLst/>
                      </wps:spPr>
                      <wps:txbx>
                        <w:txbxContent>
                          <w:p w14:paraId="344B50EB" w14:textId="380DF91B" w:rsidR="008F20AE" w:rsidRPr="00A513BC" w:rsidRDefault="008F20AE" w:rsidP="006A26CC">
                            <w:pPr>
                              <w:pStyle w:val="Legenda"/>
                              <w:jc w:val="center"/>
                              <w:rPr>
                                <w:noProof/>
                              </w:rPr>
                            </w:pPr>
                            <w:bookmarkStart w:id="21" w:name="_Toc503447835"/>
                            <w:r>
                              <w:t xml:space="preserve">Ilustração </w:t>
                            </w:r>
                            <w:fldSimple w:instr=" SEQ Ilustração \* ARABIC ">
                              <w:r>
                                <w:rPr>
                                  <w:noProof/>
                                </w:rPr>
                                <w:t>4</w:t>
                              </w:r>
                            </w:fldSimple>
                            <w:r>
                              <w:t xml:space="preserve"> - </w:t>
                            </w:r>
                            <w:r w:rsidRPr="003506ED">
                              <w:t>Diagrama de sequencia</w:t>
                            </w:r>
                            <w:r>
                              <w:t xml:space="preserve"> Consultar Requisitos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BAC7" id="Caixa de Texto 27" o:spid="_x0000_s1029" type="#_x0000_t202" style="position:absolute;margin-left:.2pt;margin-top:283.95pt;width:424.9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" stroked="f">
                <v:textbox style="mso-fit-shape-to-text:t" inset="0,0,0,0">
                  <w:txbxContent>
                    <w:p w14:paraId="344B50EB" w14:textId="380DF91B" w:rsidR="008F20AE" w:rsidRPr="00A513BC" w:rsidRDefault="008F20AE" w:rsidP="006A26CC">
                      <w:pPr>
                        <w:pStyle w:val="Legenda"/>
                        <w:jc w:val="center"/>
                        <w:rPr>
                          <w:noProof/>
                        </w:rPr>
                      </w:pPr>
                      <w:bookmarkStart w:id="22" w:name="_Toc503447835"/>
                      <w:r>
                        <w:t xml:space="preserve">Ilustração </w:t>
                      </w:r>
                      <w:fldSimple w:instr=" SEQ Ilustração \* ARABIC ">
                        <w:r>
                          <w:rPr>
                            <w:noProof/>
                          </w:rPr>
                          <w:t>4</w:t>
                        </w:r>
                      </w:fldSimple>
                      <w:r>
                        <w:t xml:space="preserve"> - </w:t>
                      </w:r>
                      <w:r w:rsidRPr="003506ED">
                        <w:t>Diagrama de sequencia</w:t>
                      </w:r>
                      <w:r>
                        <w:t xml:space="preserve"> Consultar Requisitos</w:t>
                      </w:r>
                      <w:bookmarkEnd w:id="22"/>
                    </w:p>
                  </w:txbxContent>
                </v:textbox>
                <w10:wrap type="tight"/>
              </v:shape>
            </w:pict>
          </mc:Fallback>
        </mc:AlternateContent>
      </w:r>
      <w:r w:rsidR="00695E8B" w:rsidRPr="00695E8B">
        <w:rPr>
          <w:noProof/>
          <w:lang w:eastAsia="pt-PT"/>
        </w:rPr>
        <w:drawing>
          <wp:anchor distT="0" distB="0" distL="114300" distR="114300" simplePos="0" relativeHeight="251666432" behindDoc="0" locked="0" layoutInCell="1" allowOverlap="1" wp14:anchorId="67EA27C6" wp14:editId="01CF1037">
            <wp:simplePos x="0" y="0"/>
            <wp:positionH relativeFrom="column">
              <wp:posOffset>2540</wp:posOffset>
            </wp:positionH>
            <wp:positionV relativeFrom="paragraph">
              <wp:posOffset>205740</wp:posOffset>
            </wp:positionV>
            <wp:extent cx="5396230" cy="3343275"/>
            <wp:effectExtent l="0" t="0" r="0" b="9525"/>
            <wp:wrapTight wrapText="bothSides">
              <wp:wrapPolygon edited="0">
                <wp:start x="0" y="0"/>
                <wp:lineTo x="0" y="21497"/>
                <wp:lineTo x="21453" y="21497"/>
                <wp:lineTo x="21453"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6230" cy="3343275"/>
                    </a:xfrm>
                    <a:prstGeom prst="rect">
                      <a:avLst/>
                    </a:prstGeom>
                  </pic:spPr>
                </pic:pic>
              </a:graphicData>
            </a:graphic>
            <wp14:sizeRelH relativeFrom="page">
              <wp14:pctWidth>0</wp14:pctWidth>
            </wp14:sizeRelH>
            <wp14:sizeRelV relativeFrom="page">
              <wp14:pctHeight>0</wp14:pctHeight>
            </wp14:sizeRelV>
          </wp:anchor>
        </w:drawing>
      </w:r>
    </w:p>
    <w:p w14:paraId="1F237277" w14:textId="78BC6EFA" w:rsidR="00C03909" w:rsidRDefault="00C03909" w:rsidP="006A26CC"/>
    <w:p w14:paraId="2DEAF5B4" w14:textId="13858017" w:rsidR="00C03909" w:rsidRDefault="00C03909" w:rsidP="006A26CC"/>
    <w:p w14:paraId="29E0D641" w14:textId="77777777" w:rsidR="00C03909" w:rsidRDefault="00C03909" w:rsidP="006A26CC"/>
    <w:p w14:paraId="3188499D" w14:textId="78C64813" w:rsidR="00C03909" w:rsidRDefault="00C03909" w:rsidP="006A26CC"/>
    <w:p w14:paraId="547CE93F" w14:textId="77777777" w:rsidR="00C03909" w:rsidRDefault="00C03909" w:rsidP="006A26CC"/>
    <w:p w14:paraId="570CEE3A" w14:textId="77777777" w:rsidR="00C03909" w:rsidRDefault="00C03909" w:rsidP="006A26CC"/>
    <w:p w14:paraId="261C06D5" w14:textId="33966D1F" w:rsidR="00C03909" w:rsidRDefault="006A26CC" w:rsidP="006A26CC">
      <w:r>
        <w:rPr>
          <w:noProof/>
        </w:rPr>
        <mc:AlternateContent>
          <mc:Choice Requires="wps">
            <w:drawing>
              <wp:anchor distT="0" distB="0" distL="114300" distR="114300" simplePos="0" relativeHeight="251689984" behindDoc="0" locked="0" layoutInCell="1" allowOverlap="1" wp14:anchorId="2CE50811" wp14:editId="69734ACA">
                <wp:simplePos x="0" y="0"/>
                <wp:positionH relativeFrom="column">
                  <wp:posOffset>-381000</wp:posOffset>
                </wp:positionH>
                <wp:positionV relativeFrom="paragraph">
                  <wp:posOffset>2924810</wp:posOffset>
                </wp:positionV>
                <wp:extent cx="6400165" cy="266700"/>
                <wp:effectExtent l="0" t="0" r="0" b="0"/>
                <wp:wrapTight wrapText="bothSides">
                  <wp:wrapPolygon edited="0">
                    <wp:start x="0" y="0"/>
                    <wp:lineTo x="0" y="20571"/>
                    <wp:lineTo x="21516" y="20571"/>
                    <wp:lineTo x="21516" y="0"/>
                    <wp:lineTo x="0" y="0"/>
                  </wp:wrapPolygon>
                </wp:wrapTight>
                <wp:docPr id="28" name="Caixa de Texto 28"/>
                <wp:cNvGraphicFramePr/>
                <a:graphic xmlns:a="http://schemas.openxmlformats.org/drawingml/2006/main">
                  <a:graphicData uri="http://schemas.microsoft.com/office/word/2010/wordprocessingShape">
                    <wps:wsp>
                      <wps:cNvSpPr txBox="1"/>
                      <wps:spPr>
                        <a:xfrm>
                          <a:off x="0" y="0"/>
                          <a:ext cx="6400165" cy="266700"/>
                        </a:xfrm>
                        <a:prstGeom prst="rect">
                          <a:avLst/>
                        </a:prstGeom>
                        <a:solidFill>
                          <a:prstClr val="white"/>
                        </a:solidFill>
                        <a:ln>
                          <a:noFill/>
                        </a:ln>
                        <a:effectLst/>
                      </wps:spPr>
                      <wps:txbx>
                        <w:txbxContent>
                          <w:p w14:paraId="2BD17787" w14:textId="1FD6C40B" w:rsidR="008F20AE" w:rsidRPr="00880B71" w:rsidRDefault="008F20AE" w:rsidP="006A26CC">
                            <w:pPr>
                              <w:pStyle w:val="Legenda"/>
                              <w:jc w:val="center"/>
                              <w:rPr>
                                <w:noProof/>
                              </w:rPr>
                            </w:pPr>
                            <w:bookmarkStart w:id="23" w:name="_Toc503447836"/>
                            <w:r>
                              <w:t xml:space="preserve">Ilustração </w:t>
                            </w:r>
                            <w:fldSimple w:instr=" SEQ Ilustração \* ARABIC ">
                              <w:r>
                                <w:rPr>
                                  <w:noProof/>
                                </w:rPr>
                                <w:t>5</w:t>
                              </w:r>
                            </w:fldSimple>
                            <w:r w:rsidRPr="00B66F8F">
                              <w:t xml:space="preserve"> - Diagrama de sequencia </w:t>
                            </w:r>
                            <w:r>
                              <w:t>Atualizar Equipamentos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0811" id="Caixa de Texto 28" o:spid="_x0000_s1030" type="#_x0000_t202" style="position:absolute;margin-left:-30pt;margin-top:230.3pt;width:503.95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" stroked="f">
                <v:textbox style="mso-fit-shape-to-text:t" inset="0,0,0,0">
                  <w:txbxContent>
                    <w:p w14:paraId="2BD17787" w14:textId="1FD6C40B" w:rsidR="008F20AE" w:rsidRPr="00880B71" w:rsidRDefault="008F20AE" w:rsidP="006A26CC">
                      <w:pPr>
                        <w:pStyle w:val="Legenda"/>
                        <w:jc w:val="center"/>
                        <w:rPr>
                          <w:noProof/>
                        </w:rPr>
                      </w:pPr>
                      <w:bookmarkStart w:id="24" w:name="_Toc503447836"/>
                      <w:r>
                        <w:t xml:space="preserve">Ilustração </w:t>
                      </w:r>
                      <w:fldSimple w:instr=" SEQ Ilustração \* ARABIC ">
                        <w:r>
                          <w:rPr>
                            <w:noProof/>
                          </w:rPr>
                          <w:t>5</w:t>
                        </w:r>
                      </w:fldSimple>
                      <w:r w:rsidRPr="00B66F8F">
                        <w:t xml:space="preserve"> - Diagrama de sequencia </w:t>
                      </w:r>
                      <w:r>
                        <w:t>Atualizar Equipamentos</w:t>
                      </w:r>
                      <w:bookmarkEnd w:id="24"/>
                    </w:p>
                  </w:txbxContent>
                </v:textbox>
                <w10:wrap type="tight"/>
              </v:shape>
            </w:pict>
          </mc:Fallback>
        </mc:AlternateContent>
      </w:r>
      <w:r w:rsidR="00695E8B" w:rsidRPr="00695E8B">
        <w:rPr>
          <w:noProof/>
          <w:lang w:eastAsia="pt-PT"/>
        </w:rPr>
        <w:drawing>
          <wp:anchor distT="0" distB="0" distL="114300" distR="114300" simplePos="0" relativeHeight="251667456" behindDoc="0" locked="0" layoutInCell="1" allowOverlap="1" wp14:anchorId="7FADB47D" wp14:editId="331E97E9">
            <wp:simplePos x="0" y="0"/>
            <wp:positionH relativeFrom="column">
              <wp:posOffset>-381000</wp:posOffset>
            </wp:positionH>
            <wp:positionV relativeFrom="paragraph">
              <wp:posOffset>224155</wp:posOffset>
            </wp:positionV>
            <wp:extent cx="6400165" cy="2643505"/>
            <wp:effectExtent l="0" t="0" r="635" b="0"/>
            <wp:wrapTight wrapText="bothSides">
              <wp:wrapPolygon edited="0">
                <wp:start x="0" y="0"/>
                <wp:lineTo x="0" y="21377"/>
                <wp:lineTo x="21516" y="21377"/>
                <wp:lineTo x="21516"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00165" cy="2643505"/>
                    </a:xfrm>
                    <a:prstGeom prst="rect">
                      <a:avLst/>
                    </a:prstGeom>
                  </pic:spPr>
                </pic:pic>
              </a:graphicData>
            </a:graphic>
            <wp14:sizeRelH relativeFrom="page">
              <wp14:pctWidth>0</wp14:pctWidth>
            </wp14:sizeRelH>
            <wp14:sizeRelV relativeFrom="page">
              <wp14:pctHeight>0</wp14:pctHeight>
            </wp14:sizeRelV>
          </wp:anchor>
        </w:drawing>
      </w:r>
    </w:p>
    <w:p w14:paraId="1C3ED21A" w14:textId="77777777" w:rsidR="00C03909" w:rsidRDefault="00C03909" w:rsidP="006A26CC"/>
    <w:p w14:paraId="310EF62E" w14:textId="479EE9C0" w:rsidR="00C03909" w:rsidRDefault="00C03909" w:rsidP="006A26CC"/>
    <w:p w14:paraId="2607082C" w14:textId="77777777" w:rsidR="00C03909" w:rsidRDefault="00C03909" w:rsidP="006A26CC"/>
    <w:p w14:paraId="76D14211" w14:textId="77777777" w:rsidR="00C03909" w:rsidRDefault="00C03909" w:rsidP="006A26CC"/>
    <w:p w14:paraId="54E08E52" w14:textId="77777777" w:rsidR="00C03909" w:rsidRDefault="00C03909" w:rsidP="006A26CC"/>
    <w:p w14:paraId="45C0BB47" w14:textId="77777777" w:rsidR="00C03909" w:rsidRDefault="00C03909" w:rsidP="006A26CC"/>
    <w:p w14:paraId="0DDD6451" w14:textId="77777777" w:rsidR="00C03909" w:rsidRDefault="00C03909" w:rsidP="006A26CC"/>
    <w:p w14:paraId="015E42E2" w14:textId="601E7473" w:rsidR="00C03909" w:rsidRDefault="006A26CC" w:rsidP="006A26CC">
      <w:r>
        <w:rPr>
          <w:noProof/>
        </w:rPr>
        <mc:AlternateContent>
          <mc:Choice Requires="wps">
            <w:drawing>
              <wp:anchor distT="0" distB="0" distL="114300" distR="114300" simplePos="0" relativeHeight="251692032" behindDoc="0" locked="0" layoutInCell="1" allowOverlap="1" wp14:anchorId="0B6646A8" wp14:editId="6DB15D91">
                <wp:simplePos x="0" y="0"/>
                <wp:positionH relativeFrom="column">
                  <wp:posOffset>-457200</wp:posOffset>
                </wp:positionH>
                <wp:positionV relativeFrom="paragraph">
                  <wp:posOffset>2649220</wp:posOffset>
                </wp:positionV>
                <wp:extent cx="6513195" cy="266700"/>
                <wp:effectExtent l="0" t="0" r="0" b="0"/>
                <wp:wrapTight wrapText="bothSides">
                  <wp:wrapPolygon edited="0">
                    <wp:start x="0" y="0"/>
                    <wp:lineTo x="0" y="20571"/>
                    <wp:lineTo x="21480" y="20571"/>
                    <wp:lineTo x="21480"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6513195" cy="266700"/>
                        </a:xfrm>
                        <a:prstGeom prst="rect">
                          <a:avLst/>
                        </a:prstGeom>
                        <a:solidFill>
                          <a:prstClr val="white"/>
                        </a:solidFill>
                        <a:ln>
                          <a:noFill/>
                        </a:ln>
                        <a:effectLst/>
                      </wps:spPr>
                      <wps:txbx>
                        <w:txbxContent>
                          <w:p w14:paraId="2048C56F" w14:textId="5B6AC485" w:rsidR="008F20AE" w:rsidRPr="00DD4B4C" w:rsidRDefault="008F20AE" w:rsidP="006A26CC">
                            <w:pPr>
                              <w:pStyle w:val="Legenda"/>
                              <w:jc w:val="center"/>
                              <w:rPr>
                                <w:noProof/>
                              </w:rPr>
                            </w:pPr>
                            <w:bookmarkStart w:id="25" w:name="_Toc503447837"/>
                            <w:r>
                              <w:t xml:space="preserve">Ilustração </w:t>
                            </w:r>
                            <w:fldSimple w:instr=" SEQ Ilustração \* ARABIC ">
                              <w:r>
                                <w:rPr>
                                  <w:noProof/>
                                </w:rPr>
                                <w:t>6</w:t>
                              </w:r>
                            </w:fldSimple>
                            <w:r w:rsidRPr="002B5CFD">
                              <w:t xml:space="preserve"> - Diagrama de sequencia </w:t>
                            </w:r>
                            <w:r>
                              <w:t>Apagar Equipamentos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646A8" id="Caixa de Texto 29" o:spid="_x0000_s1031" type="#_x0000_t202" style="position:absolute;margin-left:-36pt;margin-top:208.6pt;width:512.8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" stroked="f">
                <v:textbox style="mso-fit-shape-to-text:t" inset="0,0,0,0">
                  <w:txbxContent>
                    <w:p w14:paraId="2048C56F" w14:textId="5B6AC485" w:rsidR="008F20AE" w:rsidRPr="00DD4B4C" w:rsidRDefault="008F20AE" w:rsidP="006A26CC">
                      <w:pPr>
                        <w:pStyle w:val="Legenda"/>
                        <w:jc w:val="center"/>
                        <w:rPr>
                          <w:noProof/>
                        </w:rPr>
                      </w:pPr>
                      <w:bookmarkStart w:id="26" w:name="_Toc503447837"/>
                      <w:r>
                        <w:t xml:space="preserve">Ilustração </w:t>
                      </w:r>
                      <w:fldSimple w:instr=" SEQ Ilustração \* ARABIC ">
                        <w:r>
                          <w:rPr>
                            <w:noProof/>
                          </w:rPr>
                          <w:t>6</w:t>
                        </w:r>
                      </w:fldSimple>
                      <w:r w:rsidRPr="002B5CFD">
                        <w:t xml:space="preserve"> - Diagrama de sequencia </w:t>
                      </w:r>
                      <w:r>
                        <w:t>Apagar Equipamentos</w:t>
                      </w:r>
                      <w:bookmarkEnd w:id="26"/>
                    </w:p>
                  </w:txbxContent>
                </v:textbox>
                <w10:wrap type="tight"/>
              </v:shape>
            </w:pict>
          </mc:Fallback>
        </mc:AlternateContent>
      </w:r>
      <w:r w:rsidR="00695E8B" w:rsidRPr="00695E8B">
        <w:rPr>
          <w:noProof/>
          <w:lang w:eastAsia="pt-PT"/>
        </w:rPr>
        <w:drawing>
          <wp:anchor distT="0" distB="0" distL="114300" distR="114300" simplePos="0" relativeHeight="251668480" behindDoc="0" locked="0" layoutInCell="1" allowOverlap="1" wp14:anchorId="05429A2C" wp14:editId="7A77D90E">
            <wp:simplePos x="0" y="0"/>
            <wp:positionH relativeFrom="column">
              <wp:posOffset>-457200</wp:posOffset>
            </wp:positionH>
            <wp:positionV relativeFrom="paragraph">
              <wp:posOffset>339090</wp:posOffset>
            </wp:positionV>
            <wp:extent cx="6513195" cy="2252980"/>
            <wp:effectExtent l="0" t="0" r="0" b="7620"/>
            <wp:wrapTight wrapText="bothSides">
              <wp:wrapPolygon edited="0">
                <wp:start x="0" y="0"/>
                <wp:lineTo x="0" y="21430"/>
                <wp:lineTo x="21480" y="21430"/>
                <wp:lineTo x="21480"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13195" cy="2252980"/>
                    </a:xfrm>
                    <a:prstGeom prst="rect">
                      <a:avLst/>
                    </a:prstGeom>
                  </pic:spPr>
                </pic:pic>
              </a:graphicData>
            </a:graphic>
            <wp14:sizeRelH relativeFrom="page">
              <wp14:pctWidth>0</wp14:pctWidth>
            </wp14:sizeRelH>
            <wp14:sizeRelV relativeFrom="page">
              <wp14:pctHeight>0</wp14:pctHeight>
            </wp14:sizeRelV>
          </wp:anchor>
        </w:drawing>
      </w:r>
    </w:p>
    <w:p w14:paraId="18388835" w14:textId="3DA8294A" w:rsidR="00C03909" w:rsidRDefault="00C03909" w:rsidP="006A26CC"/>
    <w:p w14:paraId="4BCE2442" w14:textId="3E5B5E44" w:rsidR="00C03909" w:rsidRDefault="00C03909" w:rsidP="006A26CC"/>
    <w:p w14:paraId="3E51D680" w14:textId="77777777" w:rsidR="00C03909" w:rsidRDefault="00C03909" w:rsidP="006A26CC"/>
    <w:p w14:paraId="649EB87A" w14:textId="77777777" w:rsidR="00C03909" w:rsidRDefault="00C03909" w:rsidP="006A26CC"/>
    <w:p w14:paraId="38180134" w14:textId="77777777" w:rsidR="00C03909" w:rsidRDefault="00C03909" w:rsidP="006A26CC"/>
    <w:p w14:paraId="0BF2FC6A" w14:textId="581E1136" w:rsidR="00C03909" w:rsidRDefault="006A26CC" w:rsidP="006A26CC">
      <w:r>
        <w:rPr>
          <w:noProof/>
        </w:rPr>
        <mc:AlternateContent>
          <mc:Choice Requires="wps">
            <w:drawing>
              <wp:anchor distT="0" distB="0" distL="114300" distR="114300" simplePos="0" relativeHeight="251694080" behindDoc="0" locked="0" layoutInCell="1" allowOverlap="1" wp14:anchorId="0BB7FD56" wp14:editId="4EDC1E1E">
                <wp:simplePos x="0" y="0"/>
                <wp:positionH relativeFrom="column">
                  <wp:posOffset>-302260</wp:posOffset>
                </wp:positionH>
                <wp:positionV relativeFrom="paragraph">
                  <wp:posOffset>3070860</wp:posOffset>
                </wp:positionV>
                <wp:extent cx="6142990" cy="266700"/>
                <wp:effectExtent l="0" t="0" r="0" b="0"/>
                <wp:wrapTight wrapText="bothSides">
                  <wp:wrapPolygon edited="0">
                    <wp:start x="0" y="0"/>
                    <wp:lineTo x="0" y="20571"/>
                    <wp:lineTo x="21524" y="20571"/>
                    <wp:lineTo x="21524"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6142990" cy="266700"/>
                        </a:xfrm>
                        <a:prstGeom prst="rect">
                          <a:avLst/>
                        </a:prstGeom>
                        <a:solidFill>
                          <a:prstClr val="white"/>
                        </a:solidFill>
                        <a:ln>
                          <a:noFill/>
                        </a:ln>
                        <a:effectLst/>
                      </wps:spPr>
                      <wps:txbx>
                        <w:txbxContent>
                          <w:p w14:paraId="40C14A29" w14:textId="551D6292" w:rsidR="008F20AE" w:rsidRPr="00272590" w:rsidRDefault="008F20AE" w:rsidP="006A26CC">
                            <w:pPr>
                              <w:pStyle w:val="Legenda"/>
                              <w:jc w:val="center"/>
                              <w:rPr>
                                <w:noProof/>
                              </w:rPr>
                            </w:pPr>
                            <w:bookmarkStart w:id="27" w:name="_Toc503447838"/>
                            <w:r>
                              <w:t xml:space="preserve">Ilustração </w:t>
                            </w:r>
                            <w:fldSimple w:instr=" SEQ Ilustração \* ARABIC ">
                              <w:r>
                                <w:rPr>
                                  <w:noProof/>
                                </w:rPr>
                                <w:t>7</w:t>
                              </w:r>
                            </w:fldSimple>
                            <w:r w:rsidRPr="00012A0D">
                              <w:t xml:space="preserve"> - Diagrama de sequencia </w:t>
                            </w:r>
                            <w:r>
                              <w:t>Inserir Equipamentos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7FD56" id="Caixa de Texto 30" o:spid="_x0000_s1032" type="#_x0000_t202" style="position:absolute;margin-left:-23.8pt;margin-top:241.8pt;width:483.7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" stroked="f">
                <v:textbox style="mso-fit-shape-to-text:t" inset="0,0,0,0">
                  <w:txbxContent>
                    <w:p w14:paraId="40C14A29" w14:textId="551D6292" w:rsidR="008F20AE" w:rsidRPr="00272590" w:rsidRDefault="008F20AE" w:rsidP="006A26CC">
                      <w:pPr>
                        <w:pStyle w:val="Legenda"/>
                        <w:jc w:val="center"/>
                        <w:rPr>
                          <w:noProof/>
                        </w:rPr>
                      </w:pPr>
                      <w:bookmarkStart w:id="28" w:name="_Toc503447838"/>
                      <w:r>
                        <w:t xml:space="preserve">Ilustração </w:t>
                      </w:r>
                      <w:fldSimple w:instr=" SEQ Ilustração \* ARABIC ">
                        <w:r>
                          <w:rPr>
                            <w:noProof/>
                          </w:rPr>
                          <w:t>7</w:t>
                        </w:r>
                      </w:fldSimple>
                      <w:r w:rsidRPr="00012A0D">
                        <w:t xml:space="preserve"> - Diagrama de sequencia </w:t>
                      </w:r>
                      <w:r>
                        <w:t>Inserir Equipamentos</w:t>
                      </w:r>
                      <w:bookmarkEnd w:id="28"/>
                    </w:p>
                  </w:txbxContent>
                </v:textbox>
                <w10:wrap type="tight"/>
              </v:shape>
            </w:pict>
          </mc:Fallback>
        </mc:AlternateContent>
      </w:r>
      <w:r w:rsidRPr="00695E8B">
        <w:rPr>
          <w:noProof/>
          <w:lang w:eastAsia="pt-PT"/>
        </w:rPr>
        <w:drawing>
          <wp:anchor distT="0" distB="0" distL="114300" distR="114300" simplePos="0" relativeHeight="251669504" behindDoc="0" locked="0" layoutInCell="1" allowOverlap="1" wp14:anchorId="4E600B7A" wp14:editId="240C94F3">
            <wp:simplePos x="0" y="0"/>
            <wp:positionH relativeFrom="column">
              <wp:posOffset>-530225</wp:posOffset>
            </wp:positionH>
            <wp:positionV relativeFrom="paragraph">
              <wp:posOffset>328930</wp:posOffset>
            </wp:positionV>
            <wp:extent cx="6552565" cy="2501265"/>
            <wp:effectExtent l="0" t="0" r="635" b="0"/>
            <wp:wrapTight wrapText="bothSides">
              <wp:wrapPolygon edited="0">
                <wp:start x="0" y="0"/>
                <wp:lineTo x="0" y="21276"/>
                <wp:lineTo x="21518" y="21276"/>
                <wp:lineTo x="2151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52565" cy="2501265"/>
                    </a:xfrm>
                    <a:prstGeom prst="rect">
                      <a:avLst/>
                    </a:prstGeom>
                  </pic:spPr>
                </pic:pic>
              </a:graphicData>
            </a:graphic>
            <wp14:sizeRelH relativeFrom="page">
              <wp14:pctWidth>0</wp14:pctWidth>
            </wp14:sizeRelH>
            <wp14:sizeRelV relativeFrom="page">
              <wp14:pctHeight>0</wp14:pctHeight>
            </wp14:sizeRelV>
          </wp:anchor>
        </w:drawing>
      </w:r>
    </w:p>
    <w:p w14:paraId="03CA1DCB" w14:textId="4C5E48DD" w:rsidR="00C03909" w:rsidRDefault="00C03909" w:rsidP="006A26CC"/>
    <w:p w14:paraId="7BE59975" w14:textId="6AFE71EA" w:rsidR="00C03909" w:rsidRDefault="00C03909" w:rsidP="006A26CC"/>
    <w:p w14:paraId="323D1DDB" w14:textId="7905793D" w:rsidR="00C03909" w:rsidRDefault="00C03909" w:rsidP="006A26CC"/>
    <w:p w14:paraId="6DAF3A3D" w14:textId="23E4367F" w:rsidR="00C03909" w:rsidRDefault="00C03909" w:rsidP="006A26CC"/>
    <w:p w14:paraId="765A34A3" w14:textId="4BF983DF" w:rsidR="00C03909" w:rsidRDefault="00C03909" w:rsidP="006A26CC"/>
    <w:p w14:paraId="7DA2426E" w14:textId="5F6702F0" w:rsidR="00C03909" w:rsidRDefault="00C03909" w:rsidP="006A26CC"/>
    <w:p w14:paraId="54DB617B" w14:textId="26143A86" w:rsidR="00C03909" w:rsidRDefault="00C03909" w:rsidP="006A26CC"/>
    <w:p w14:paraId="7F379EB2" w14:textId="3EA6D0C1" w:rsidR="00C03909" w:rsidRDefault="006A26CC" w:rsidP="006A26CC">
      <w:r>
        <w:rPr>
          <w:noProof/>
        </w:rPr>
        <mc:AlternateContent>
          <mc:Choice Requires="wps">
            <w:drawing>
              <wp:anchor distT="0" distB="0" distL="114300" distR="114300" simplePos="0" relativeHeight="251696128" behindDoc="0" locked="0" layoutInCell="1" allowOverlap="1" wp14:anchorId="20A34EFC" wp14:editId="3419EF57">
                <wp:simplePos x="0" y="0"/>
                <wp:positionH relativeFrom="column">
                  <wp:posOffset>-534035</wp:posOffset>
                </wp:positionH>
                <wp:positionV relativeFrom="paragraph">
                  <wp:posOffset>2714625</wp:posOffset>
                </wp:positionV>
                <wp:extent cx="6691630" cy="266700"/>
                <wp:effectExtent l="0" t="0" r="0" b="0"/>
                <wp:wrapTight wrapText="bothSides">
                  <wp:wrapPolygon edited="0">
                    <wp:start x="0" y="0"/>
                    <wp:lineTo x="0" y="20571"/>
                    <wp:lineTo x="21481" y="20571"/>
                    <wp:lineTo x="21481"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6691630" cy="266700"/>
                        </a:xfrm>
                        <a:prstGeom prst="rect">
                          <a:avLst/>
                        </a:prstGeom>
                        <a:solidFill>
                          <a:prstClr val="white"/>
                        </a:solidFill>
                        <a:ln>
                          <a:noFill/>
                        </a:ln>
                        <a:effectLst/>
                      </wps:spPr>
                      <wps:txbx>
                        <w:txbxContent>
                          <w:p w14:paraId="72C1D30C" w14:textId="595E37C1" w:rsidR="008F20AE" w:rsidRPr="00964397" w:rsidRDefault="008F20AE" w:rsidP="006A26CC">
                            <w:pPr>
                              <w:pStyle w:val="Legenda"/>
                              <w:jc w:val="center"/>
                              <w:rPr>
                                <w:noProof/>
                              </w:rPr>
                            </w:pPr>
                            <w:bookmarkStart w:id="29" w:name="_Toc503447839"/>
                            <w:r>
                              <w:t xml:space="preserve">Ilustração </w:t>
                            </w:r>
                            <w:fldSimple w:instr=" SEQ Ilustração \* ARABIC ">
                              <w:r>
                                <w:rPr>
                                  <w:noProof/>
                                </w:rPr>
                                <w:t>8</w:t>
                              </w:r>
                            </w:fldSimple>
                            <w:r w:rsidRPr="0063475B">
                              <w:t xml:space="preserve"> - Diagrama de sequencia </w:t>
                            </w:r>
                            <w:r>
                              <w:t>Apagar Requisitos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34EFC" id="Caixa de Texto 31" o:spid="_x0000_s1033" type="#_x0000_t202" style="position:absolute;margin-left:-42.05pt;margin-top:213.75pt;width:526.9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" stroked="f">
                <v:textbox style="mso-fit-shape-to-text:t" inset="0,0,0,0">
                  <w:txbxContent>
                    <w:p w14:paraId="72C1D30C" w14:textId="595E37C1" w:rsidR="008F20AE" w:rsidRPr="00964397" w:rsidRDefault="008F20AE" w:rsidP="006A26CC">
                      <w:pPr>
                        <w:pStyle w:val="Legenda"/>
                        <w:jc w:val="center"/>
                        <w:rPr>
                          <w:noProof/>
                        </w:rPr>
                      </w:pPr>
                      <w:bookmarkStart w:id="30" w:name="_Toc503447839"/>
                      <w:r>
                        <w:t xml:space="preserve">Ilustração </w:t>
                      </w:r>
                      <w:fldSimple w:instr=" SEQ Ilustração \* ARABIC ">
                        <w:r>
                          <w:rPr>
                            <w:noProof/>
                          </w:rPr>
                          <w:t>8</w:t>
                        </w:r>
                      </w:fldSimple>
                      <w:r w:rsidRPr="0063475B">
                        <w:t xml:space="preserve"> - Diagrama de sequencia </w:t>
                      </w:r>
                      <w:r>
                        <w:t>Apagar Requisitos</w:t>
                      </w:r>
                      <w:bookmarkEnd w:id="30"/>
                    </w:p>
                  </w:txbxContent>
                </v:textbox>
                <w10:wrap type="tight"/>
              </v:shape>
            </w:pict>
          </mc:Fallback>
        </mc:AlternateContent>
      </w:r>
      <w:r w:rsidRPr="00695E8B">
        <w:rPr>
          <w:noProof/>
          <w:lang w:eastAsia="pt-PT"/>
        </w:rPr>
        <w:drawing>
          <wp:anchor distT="0" distB="0" distL="114300" distR="114300" simplePos="0" relativeHeight="251670528" behindDoc="0" locked="0" layoutInCell="1" allowOverlap="1" wp14:anchorId="2ACC41EE" wp14:editId="4CC533E0">
            <wp:simplePos x="0" y="0"/>
            <wp:positionH relativeFrom="column">
              <wp:posOffset>-534035</wp:posOffset>
            </wp:positionH>
            <wp:positionV relativeFrom="paragraph">
              <wp:posOffset>254635</wp:posOffset>
            </wp:positionV>
            <wp:extent cx="6691630" cy="2402840"/>
            <wp:effectExtent l="0" t="0" r="0" b="10160"/>
            <wp:wrapTight wrapText="bothSides">
              <wp:wrapPolygon edited="0">
                <wp:start x="0" y="0"/>
                <wp:lineTo x="0" y="21463"/>
                <wp:lineTo x="21481" y="21463"/>
                <wp:lineTo x="21481"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91630" cy="2402840"/>
                    </a:xfrm>
                    <a:prstGeom prst="rect">
                      <a:avLst/>
                    </a:prstGeom>
                  </pic:spPr>
                </pic:pic>
              </a:graphicData>
            </a:graphic>
            <wp14:sizeRelH relativeFrom="page">
              <wp14:pctWidth>0</wp14:pctWidth>
            </wp14:sizeRelH>
            <wp14:sizeRelV relativeFrom="page">
              <wp14:pctHeight>0</wp14:pctHeight>
            </wp14:sizeRelV>
          </wp:anchor>
        </w:drawing>
      </w:r>
    </w:p>
    <w:p w14:paraId="13D00BE7" w14:textId="50666E4C" w:rsidR="00C03909" w:rsidRDefault="00C03909" w:rsidP="006A26CC"/>
    <w:p w14:paraId="2F654C80" w14:textId="27ADAE9D" w:rsidR="00C03909" w:rsidRDefault="00C03909" w:rsidP="006A26CC"/>
    <w:p w14:paraId="5C348B16" w14:textId="618AE059" w:rsidR="00C03909" w:rsidRDefault="00C03909" w:rsidP="006A26CC"/>
    <w:p w14:paraId="4F7215D6" w14:textId="02AE36CA" w:rsidR="00695E8B" w:rsidRDefault="00695E8B" w:rsidP="006A26CC"/>
    <w:p w14:paraId="3F61AD71" w14:textId="4D0B6A3C" w:rsidR="00695E8B" w:rsidRDefault="006A26CC" w:rsidP="006A26CC">
      <w:bookmarkStart w:id="31" w:name="_Toc499331994"/>
      <w:r>
        <w:rPr>
          <w:noProof/>
        </w:rPr>
        <w:lastRenderedPageBreak/>
        <mc:AlternateContent>
          <mc:Choice Requires="wps">
            <w:drawing>
              <wp:anchor distT="0" distB="0" distL="114300" distR="114300" simplePos="0" relativeHeight="251698176" behindDoc="0" locked="0" layoutInCell="1" allowOverlap="1" wp14:anchorId="49F75A16" wp14:editId="3147D31D">
                <wp:simplePos x="0" y="0"/>
                <wp:positionH relativeFrom="column">
                  <wp:posOffset>-605155</wp:posOffset>
                </wp:positionH>
                <wp:positionV relativeFrom="paragraph">
                  <wp:posOffset>2983865</wp:posOffset>
                </wp:positionV>
                <wp:extent cx="6816725" cy="266700"/>
                <wp:effectExtent l="0" t="0" r="0" b="0"/>
                <wp:wrapTight wrapText="bothSides">
                  <wp:wrapPolygon edited="0">
                    <wp:start x="0" y="0"/>
                    <wp:lineTo x="0" y="20571"/>
                    <wp:lineTo x="21489" y="20571"/>
                    <wp:lineTo x="21489"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6816725" cy="266700"/>
                        </a:xfrm>
                        <a:prstGeom prst="rect">
                          <a:avLst/>
                        </a:prstGeom>
                        <a:solidFill>
                          <a:prstClr val="white"/>
                        </a:solidFill>
                        <a:ln>
                          <a:noFill/>
                        </a:ln>
                        <a:effectLst/>
                      </wps:spPr>
                      <wps:txbx>
                        <w:txbxContent>
                          <w:p w14:paraId="2A8FDA62" w14:textId="1F16EE99" w:rsidR="008F20AE" w:rsidRPr="00C73114" w:rsidRDefault="008F20AE" w:rsidP="006A26CC">
                            <w:pPr>
                              <w:pStyle w:val="Legenda"/>
                              <w:jc w:val="center"/>
                              <w:rPr>
                                <w:noProof/>
                              </w:rPr>
                            </w:pPr>
                            <w:bookmarkStart w:id="32" w:name="_Toc503447840"/>
                            <w:r>
                              <w:t xml:space="preserve">Ilustração </w:t>
                            </w:r>
                            <w:fldSimple w:instr=" SEQ Ilustração \* ARABIC ">
                              <w:r>
                                <w:rPr>
                                  <w:noProof/>
                                </w:rPr>
                                <w:t>9</w:t>
                              </w:r>
                            </w:fldSimple>
                            <w:r w:rsidRPr="00C92CE8">
                              <w:t xml:space="preserve"> - Diagrama de sequencia </w:t>
                            </w:r>
                            <w:r>
                              <w:t>Atualizar Requisitos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5A16" id="Caixa de Texto 32" o:spid="_x0000_s1034" type="#_x0000_t202" style="position:absolute;margin-left:-47.65pt;margin-top:234.95pt;width:536.7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" stroked="f">
                <v:textbox style="mso-fit-shape-to-text:t" inset="0,0,0,0">
                  <w:txbxContent>
                    <w:p w14:paraId="2A8FDA62" w14:textId="1F16EE99" w:rsidR="008F20AE" w:rsidRPr="00C73114" w:rsidRDefault="008F20AE" w:rsidP="006A26CC">
                      <w:pPr>
                        <w:pStyle w:val="Legenda"/>
                        <w:jc w:val="center"/>
                        <w:rPr>
                          <w:noProof/>
                        </w:rPr>
                      </w:pPr>
                      <w:bookmarkStart w:id="33" w:name="_Toc503447840"/>
                      <w:r>
                        <w:t xml:space="preserve">Ilustração </w:t>
                      </w:r>
                      <w:fldSimple w:instr=" SEQ Ilustração \* ARABIC ">
                        <w:r>
                          <w:rPr>
                            <w:noProof/>
                          </w:rPr>
                          <w:t>9</w:t>
                        </w:r>
                      </w:fldSimple>
                      <w:r w:rsidRPr="00C92CE8">
                        <w:t xml:space="preserve"> - Diagrama de sequencia </w:t>
                      </w:r>
                      <w:r>
                        <w:t>Atualizar Requisitos</w:t>
                      </w:r>
                      <w:bookmarkEnd w:id="33"/>
                    </w:p>
                  </w:txbxContent>
                </v:textbox>
                <w10:wrap type="tight"/>
              </v:shape>
            </w:pict>
          </mc:Fallback>
        </mc:AlternateContent>
      </w:r>
      <w:r w:rsidR="00695E8B" w:rsidRPr="00695E8B">
        <w:rPr>
          <w:noProof/>
          <w:lang w:eastAsia="pt-PT"/>
        </w:rPr>
        <w:drawing>
          <wp:anchor distT="0" distB="0" distL="114300" distR="114300" simplePos="0" relativeHeight="251671552" behindDoc="0" locked="0" layoutInCell="1" allowOverlap="1" wp14:anchorId="50FD1414" wp14:editId="676E47E9">
            <wp:simplePos x="0" y="0"/>
            <wp:positionH relativeFrom="column">
              <wp:posOffset>-605155</wp:posOffset>
            </wp:positionH>
            <wp:positionV relativeFrom="paragraph">
              <wp:posOffset>17145</wp:posOffset>
            </wp:positionV>
            <wp:extent cx="6816725" cy="2909570"/>
            <wp:effectExtent l="0" t="0" r="0" b="11430"/>
            <wp:wrapTight wrapText="bothSides">
              <wp:wrapPolygon edited="0">
                <wp:start x="0" y="0"/>
                <wp:lineTo x="0" y="21496"/>
                <wp:lineTo x="21489" y="21496"/>
                <wp:lineTo x="21489"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16725" cy="2909570"/>
                    </a:xfrm>
                    <a:prstGeom prst="rect">
                      <a:avLst/>
                    </a:prstGeom>
                  </pic:spPr>
                </pic:pic>
              </a:graphicData>
            </a:graphic>
            <wp14:sizeRelH relativeFrom="page">
              <wp14:pctWidth>0</wp14:pctWidth>
            </wp14:sizeRelH>
            <wp14:sizeRelV relativeFrom="page">
              <wp14:pctHeight>0</wp14:pctHeight>
            </wp14:sizeRelV>
          </wp:anchor>
        </w:drawing>
      </w:r>
      <w:bookmarkEnd w:id="31"/>
    </w:p>
    <w:p w14:paraId="2147AA6F" w14:textId="60CD1BC8" w:rsidR="00695E8B" w:rsidRPr="00EB4922" w:rsidRDefault="006A26CC" w:rsidP="006A26CC">
      <w:pPr>
        <w:rPr>
          <w:b/>
        </w:rPr>
      </w:pPr>
      <w:bookmarkStart w:id="34" w:name="_Toc499331995"/>
      <w:r>
        <w:rPr>
          <w:noProof/>
        </w:rPr>
        <mc:AlternateContent>
          <mc:Choice Requires="wps">
            <w:drawing>
              <wp:anchor distT="0" distB="0" distL="114300" distR="114300" simplePos="0" relativeHeight="251700224" behindDoc="0" locked="0" layoutInCell="1" allowOverlap="1" wp14:anchorId="37AFA398" wp14:editId="6823D32F">
                <wp:simplePos x="0" y="0"/>
                <wp:positionH relativeFrom="column">
                  <wp:posOffset>-868680</wp:posOffset>
                </wp:positionH>
                <wp:positionV relativeFrom="paragraph">
                  <wp:posOffset>3408045</wp:posOffset>
                </wp:positionV>
                <wp:extent cx="7345045" cy="266700"/>
                <wp:effectExtent l="0" t="0" r="0" b="0"/>
                <wp:wrapTight wrapText="bothSides">
                  <wp:wrapPolygon edited="0">
                    <wp:start x="0" y="0"/>
                    <wp:lineTo x="0" y="20571"/>
                    <wp:lineTo x="21512" y="20571"/>
                    <wp:lineTo x="21512"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7345045" cy="266700"/>
                        </a:xfrm>
                        <a:prstGeom prst="rect">
                          <a:avLst/>
                        </a:prstGeom>
                        <a:solidFill>
                          <a:prstClr val="white"/>
                        </a:solidFill>
                        <a:ln>
                          <a:noFill/>
                        </a:ln>
                        <a:effectLst/>
                      </wps:spPr>
                      <wps:txbx>
                        <w:txbxContent>
                          <w:p w14:paraId="1DF38B2E" w14:textId="54129FA2" w:rsidR="008F20AE" w:rsidRPr="00A73693" w:rsidRDefault="008F20AE" w:rsidP="006A26CC">
                            <w:pPr>
                              <w:pStyle w:val="Legenda"/>
                              <w:jc w:val="center"/>
                              <w:rPr>
                                <w:b/>
                                <w:noProof/>
                              </w:rPr>
                            </w:pPr>
                            <w:bookmarkStart w:id="35" w:name="_Toc503447841"/>
                            <w:r>
                              <w:t xml:space="preserve">Ilustração </w:t>
                            </w:r>
                            <w:fldSimple w:instr=" SEQ Ilustração \* ARABIC ">
                              <w:r>
                                <w:rPr>
                                  <w:noProof/>
                                </w:rPr>
                                <w:t>10</w:t>
                              </w:r>
                            </w:fldSimple>
                            <w:r w:rsidRPr="004E208F">
                              <w:t xml:space="preserve"> - Diagrama de sequencia </w:t>
                            </w:r>
                            <w:r>
                              <w:t>Consultar Trilhos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FA398" id="Caixa de Texto 33" o:spid="_x0000_s1035" type="#_x0000_t202" style="position:absolute;margin-left:-68.4pt;margin-top:268.35pt;width:578.3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" stroked="f">
                <v:textbox style="mso-fit-shape-to-text:t" inset="0,0,0,0">
                  <w:txbxContent>
                    <w:p w14:paraId="1DF38B2E" w14:textId="54129FA2" w:rsidR="008F20AE" w:rsidRPr="00A73693" w:rsidRDefault="008F20AE" w:rsidP="006A26CC">
                      <w:pPr>
                        <w:pStyle w:val="Legenda"/>
                        <w:jc w:val="center"/>
                        <w:rPr>
                          <w:b/>
                          <w:noProof/>
                        </w:rPr>
                      </w:pPr>
                      <w:bookmarkStart w:id="36" w:name="_Toc503447841"/>
                      <w:r>
                        <w:t xml:space="preserve">Ilustração </w:t>
                      </w:r>
                      <w:fldSimple w:instr=" SEQ Ilustração \* ARABIC ">
                        <w:r>
                          <w:rPr>
                            <w:noProof/>
                          </w:rPr>
                          <w:t>10</w:t>
                        </w:r>
                      </w:fldSimple>
                      <w:r w:rsidRPr="004E208F">
                        <w:t xml:space="preserve"> - Diagrama de sequencia </w:t>
                      </w:r>
                      <w:r>
                        <w:t>Consultar Trilhos</w:t>
                      </w:r>
                      <w:bookmarkEnd w:id="36"/>
                    </w:p>
                  </w:txbxContent>
                </v:textbox>
                <w10:wrap type="tight"/>
              </v:shape>
            </w:pict>
          </mc:Fallback>
        </mc:AlternateContent>
      </w:r>
      <w:r w:rsidR="00695E8B" w:rsidRPr="00EB4922">
        <w:rPr>
          <w:b/>
          <w:noProof/>
          <w:lang w:eastAsia="pt-PT"/>
        </w:rPr>
        <w:drawing>
          <wp:anchor distT="0" distB="0" distL="114300" distR="114300" simplePos="0" relativeHeight="251672576" behindDoc="0" locked="0" layoutInCell="1" allowOverlap="1" wp14:anchorId="6B386CF3" wp14:editId="01FE5E8A">
            <wp:simplePos x="0" y="0"/>
            <wp:positionH relativeFrom="column">
              <wp:posOffset>-868227</wp:posOffset>
            </wp:positionH>
            <wp:positionV relativeFrom="paragraph">
              <wp:posOffset>752035</wp:posOffset>
            </wp:positionV>
            <wp:extent cx="7345045" cy="2599055"/>
            <wp:effectExtent l="0" t="0" r="0" b="0"/>
            <wp:wrapTight wrapText="bothSides">
              <wp:wrapPolygon edited="0">
                <wp:start x="0" y="0"/>
                <wp:lineTo x="0" y="21320"/>
                <wp:lineTo x="21512" y="21320"/>
                <wp:lineTo x="21512"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45045" cy="2599055"/>
                    </a:xfrm>
                    <a:prstGeom prst="rect">
                      <a:avLst/>
                    </a:prstGeom>
                  </pic:spPr>
                </pic:pic>
              </a:graphicData>
            </a:graphic>
            <wp14:sizeRelH relativeFrom="page">
              <wp14:pctWidth>0</wp14:pctWidth>
            </wp14:sizeRelH>
            <wp14:sizeRelV relativeFrom="page">
              <wp14:pctHeight>0</wp14:pctHeight>
            </wp14:sizeRelV>
          </wp:anchor>
        </w:drawing>
      </w:r>
      <w:bookmarkEnd w:id="34"/>
    </w:p>
    <w:p w14:paraId="55622AC1" w14:textId="1CA90926" w:rsidR="00695E8B" w:rsidRDefault="00695E8B" w:rsidP="006A26CC"/>
    <w:p w14:paraId="320F246D" w14:textId="4FA58DA2" w:rsidR="00695E8B" w:rsidRDefault="00695E8B" w:rsidP="006A26CC"/>
    <w:p w14:paraId="09F53C2C" w14:textId="7204F9E4" w:rsidR="00695E8B" w:rsidRDefault="00695E8B" w:rsidP="006A26CC"/>
    <w:p w14:paraId="52958329" w14:textId="77777777" w:rsidR="006A26CC" w:rsidRDefault="006A26CC" w:rsidP="00C03909">
      <w:pPr>
        <w:pStyle w:val="Cabealho1"/>
      </w:pPr>
    </w:p>
    <w:p w14:paraId="78E101DA" w14:textId="77777777" w:rsidR="006A26CC" w:rsidRDefault="006A26CC" w:rsidP="00C03909">
      <w:pPr>
        <w:pStyle w:val="Cabealho1"/>
      </w:pPr>
    </w:p>
    <w:p w14:paraId="6B10EF38" w14:textId="77777777" w:rsidR="006A26CC" w:rsidRPr="006A26CC" w:rsidRDefault="006A26CC" w:rsidP="006A26CC"/>
    <w:p w14:paraId="3DB56B08" w14:textId="77777777" w:rsidR="00C03909" w:rsidRDefault="00C03909" w:rsidP="00C03909">
      <w:pPr>
        <w:pStyle w:val="Cabealho1"/>
      </w:pPr>
      <w:bookmarkStart w:id="37" w:name="_Toc503448520"/>
      <w:r>
        <w:lastRenderedPageBreak/>
        <w:t>Diagrama de classes</w:t>
      </w:r>
      <w:bookmarkEnd w:id="37"/>
      <w:r>
        <w:t xml:space="preserve"> </w:t>
      </w:r>
    </w:p>
    <w:p w14:paraId="73D7D4F7" w14:textId="024FE92A" w:rsidR="00C03909" w:rsidRDefault="00C03909" w:rsidP="00C03909"/>
    <w:p w14:paraId="3A11F760" w14:textId="46500A67" w:rsidR="00C03909" w:rsidRDefault="00C03909" w:rsidP="00C03909"/>
    <w:p w14:paraId="5E4BEA3A" w14:textId="5ABF7982" w:rsidR="00C03909" w:rsidRDefault="006A26CC" w:rsidP="00C03909">
      <w:r>
        <w:rPr>
          <w:noProof/>
        </w:rPr>
        <mc:AlternateContent>
          <mc:Choice Requires="wps">
            <w:drawing>
              <wp:anchor distT="0" distB="0" distL="114300" distR="114300" simplePos="0" relativeHeight="251702272" behindDoc="0" locked="0" layoutInCell="1" allowOverlap="1" wp14:anchorId="7EA56124" wp14:editId="298C9804">
                <wp:simplePos x="0" y="0"/>
                <wp:positionH relativeFrom="column">
                  <wp:posOffset>-915035</wp:posOffset>
                </wp:positionH>
                <wp:positionV relativeFrom="paragraph">
                  <wp:posOffset>6311265</wp:posOffset>
                </wp:positionV>
                <wp:extent cx="7254240" cy="266700"/>
                <wp:effectExtent l="0" t="0" r="0" b="0"/>
                <wp:wrapTight wrapText="bothSides">
                  <wp:wrapPolygon edited="0">
                    <wp:start x="0" y="0"/>
                    <wp:lineTo x="0" y="20571"/>
                    <wp:lineTo x="21555" y="20571"/>
                    <wp:lineTo x="21555" y="0"/>
                    <wp:lineTo x="0" y="0"/>
                  </wp:wrapPolygon>
                </wp:wrapTight>
                <wp:docPr id="34" name="Caixa de Texto 34"/>
                <wp:cNvGraphicFramePr/>
                <a:graphic xmlns:a="http://schemas.openxmlformats.org/drawingml/2006/main">
                  <a:graphicData uri="http://schemas.microsoft.com/office/word/2010/wordprocessingShape">
                    <wps:wsp>
                      <wps:cNvSpPr txBox="1"/>
                      <wps:spPr>
                        <a:xfrm>
                          <a:off x="0" y="0"/>
                          <a:ext cx="7254240" cy="266700"/>
                        </a:xfrm>
                        <a:prstGeom prst="rect">
                          <a:avLst/>
                        </a:prstGeom>
                        <a:solidFill>
                          <a:prstClr val="white"/>
                        </a:solidFill>
                        <a:ln>
                          <a:noFill/>
                        </a:ln>
                        <a:effectLst/>
                      </wps:spPr>
                      <wps:txbx>
                        <w:txbxContent>
                          <w:p w14:paraId="46E8EE7D" w14:textId="1F53AB4F" w:rsidR="008F20AE" w:rsidRPr="00731E52" w:rsidRDefault="008F20AE" w:rsidP="009310EA">
                            <w:pPr>
                              <w:pStyle w:val="Legenda"/>
                              <w:jc w:val="center"/>
                              <w:rPr>
                                <w:noProof/>
                              </w:rPr>
                            </w:pPr>
                            <w:bookmarkStart w:id="38" w:name="_Toc503447842"/>
                            <w:r>
                              <w:t xml:space="preserve">Ilustração </w:t>
                            </w:r>
                            <w:fldSimple w:instr=" SEQ Ilustração \* ARABIC ">
                              <w:r>
                                <w:rPr>
                                  <w:noProof/>
                                </w:rPr>
                                <w:t>11</w:t>
                              </w:r>
                            </w:fldSimple>
                            <w:r>
                              <w:t xml:space="preserve"> - Diagrama de Classes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56124" id="Caixa de Texto 34" o:spid="_x0000_s1036" type="#_x0000_t202" style="position:absolute;margin-left:-72.05pt;margin-top:496.95pt;width:571.2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" stroked="f">
                <v:textbox style="mso-fit-shape-to-text:t" inset="0,0,0,0">
                  <w:txbxContent>
                    <w:p w14:paraId="46E8EE7D" w14:textId="1F53AB4F" w:rsidR="008F20AE" w:rsidRPr="00731E52" w:rsidRDefault="008F20AE" w:rsidP="009310EA">
                      <w:pPr>
                        <w:pStyle w:val="Legenda"/>
                        <w:jc w:val="center"/>
                        <w:rPr>
                          <w:noProof/>
                        </w:rPr>
                      </w:pPr>
                      <w:bookmarkStart w:id="39" w:name="_Toc503447842"/>
                      <w:r>
                        <w:t xml:space="preserve">Ilustração </w:t>
                      </w:r>
                      <w:fldSimple w:instr=" SEQ Ilustração \* ARABIC ">
                        <w:r>
                          <w:rPr>
                            <w:noProof/>
                          </w:rPr>
                          <w:t>11</w:t>
                        </w:r>
                      </w:fldSimple>
                      <w:r>
                        <w:t xml:space="preserve"> - Diagrama de Classes</w:t>
                      </w:r>
                      <w:bookmarkEnd w:id="39"/>
                    </w:p>
                  </w:txbxContent>
                </v:textbox>
                <w10:wrap type="tight"/>
              </v:shape>
            </w:pict>
          </mc:Fallback>
        </mc:AlternateContent>
      </w:r>
      <w:r w:rsidR="000C06C3">
        <w:rPr>
          <w:noProof/>
          <w:lang w:eastAsia="pt-PT"/>
        </w:rPr>
        <w:drawing>
          <wp:anchor distT="0" distB="0" distL="114300" distR="114300" simplePos="0" relativeHeight="251673600" behindDoc="0" locked="0" layoutInCell="1" allowOverlap="1" wp14:anchorId="40729EAC" wp14:editId="08D7CDBC">
            <wp:simplePos x="0" y="0"/>
            <wp:positionH relativeFrom="column">
              <wp:posOffset>-915035</wp:posOffset>
            </wp:positionH>
            <wp:positionV relativeFrom="paragraph">
              <wp:posOffset>191770</wp:posOffset>
            </wp:positionV>
            <wp:extent cx="7254240" cy="6062345"/>
            <wp:effectExtent l="0" t="0" r="10160" b="8255"/>
            <wp:wrapTight wrapText="bothSides">
              <wp:wrapPolygon edited="0">
                <wp:start x="0" y="0"/>
                <wp:lineTo x="0" y="21539"/>
                <wp:lineTo x="21555" y="21539"/>
                <wp:lineTo x="21555" y="0"/>
                <wp:lineTo x="0" y="0"/>
              </wp:wrapPolygon>
            </wp:wrapTight>
            <wp:docPr id="15" name="Imagem 15" descr="../Documents/GitHub/Trials4Health/TarefasESII/Diagrama%20de%20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Trials4Health/TarefasESII/Diagrama%20de%20Clas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54240" cy="606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65906F" w14:textId="7EFA1B6C" w:rsidR="00C03909" w:rsidRDefault="00C03909" w:rsidP="00C03909"/>
    <w:p w14:paraId="5062B23D" w14:textId="076D2850" w:rsidR="00C03909" w:rsidRDefault="00C03909" w:rsidP="00C03909"/>
    <w:p w14:paraId="755CA5AC" w14:textId="0A68D9C4" w:rsidR="00C03909" w:rsidRDefault="00C03909" w:rsidP="00C03909"/>
    <w:p w14:paraId="7E4CBDAD" w14:textId="0C62B92C" w:rsidR="00C03909" w:rsidRDefault="00C03909" w:rsidP="00C03909"/>
    <w:p w14:paraId="6115A256" w14:textId="2719EE7A" w:rsidR="00C03909" w:rsidRDefault="00C03909" w:rsidP="00C03909"/>
    <w:p w14:paraId="1601AD43" w14:textId="52F25A65" w:rsidR="00C03909" w:rsidRDefault="00C03909" w:rsidP="00C03909"/>
    <w:p w14:paraId="5960AC05" w14:textId="77777777" w:rsidR="00C03909" w:rsidRDefault="00C03909" w:rsidP="00C03909"/>
    <w:p w14:paraId="59FC649C" w14:textId="77777777" w:rsidR="000C06C3" w:rsidRDefault="000C06C3" w:rsidP="00C03909"/>
    <w:p w14:paraId="41822B62" w14:textId="77777777" w:rsidR="00C03909" w:rsidRDefault="00C03909" w:rsidP="00C03909">
      <w:pPr>
        <w:pStyle w:val="Cabealho1"/>
      </w:pPr>
      <w:bookmarkStart w:id="40" w:name="_Toc503448521"/>
      <w:r>
        <w:lastRenderedPageBreak/>
        <w:t>Diagrama de estados</w:t>
      </w:r>
      <w:bookmarkEnd w:id="40"/>
      <w:r>
        <w:t xml:space="preserve"> </w:t>
      </w:r>
    </w:p>
    <w:p w14:paraId="39C722F9" w14:textId="77777777" w:rsidR="00C03909" w:rsidRDefault="00C03909" w:rsidP="00C03909">
      <w:bookmarkStart w:id="41" w:name="_GoBack"/>
    </w:p>
    <w:bookmarkEnd w:id="41"/>
    <w:p w14:paraId="372F827A" w14:textId="77777777" w:rsidR="00C03909" w:rsidRDefault="00C03909" w:rsidP="00C03909"/>
    <w:p w14:paraId="34AD624E" w14:textId="50A7E822" w:rsidR="00C03909" w:rsidRDefault="00C03909" w:rsidP="00C03909"/>
    <w:p w14:paraId="7AA117F5" w14:textId="5E7B26B0" w:rsidR="00C03909" w:rsidRPr="00C03909" w:rsidRDefault="009310EA" w:rsidP="00C03909">
      <w:r>
        <w:rPr>
          <w:noProof/>
        </w:rPr>
        <mc:AlternateContent>
          <mc:Choice Requires="wps">
            <w:drawing>
              <wp:anchor distT="0" distB="0" distL="114300" distR="114300" simplePos="0" relativeHeight="251704320" behindDoc="0" locked="0" layoutInCell="1" allowOverlap="1" wp14:anchorId="35881BB5" wp14:editId="419BCC90">
                <wp:simplePos x="0" y="0"/>
                <wp:positionH relativeFrom="column">
                  <wp:posOffset>-840740</wp:posOffset>
                </wp:positionH>
                <wp:positionV relativeFrom="paragraph">
                  <wp:posOffset>4834255</wp:posOffset>
                </wp:positionV>
                <wp:extent cx="7182485" cy="266700"/>
                <wp:effectExtent l="0" t="0" r="0" b="0"/>
                <wp:wrapTight wrapText="bothSides">
                  <wp:wrapPolygon edited="0">
                    <wp:start x="0" y="0"/>
                    <wp:lineTo x="0" y="20571"/>
                    <wp:lineTo x="21541" y="20571"/>
                    <wp:lineTo x="21541" y="0"/>
                    <wp:lineTo x="0" y="0"/>
                  </wp:wrapPolygon>
                </wp:wrapTight>
                <wp:docPr id="35" name="Caixa de Texto 35"/>
                <wp:cNvGraphicFramePr/>
                <a:graphic xmlns:a="http://schemas.openxmlformats.org/drawingml/2006/main">
                  <a:graphicData uri="http://schemas.microsoft.com/office/word/2010/wordprocessingShape">
                    <wps:wsp>
                      <wps:cNvSpPr txBox="1"/>
                      <wps:spPr>
                        <a:xfrm>
                          <a:off x="0" y="0"/>
                          <a:ext cx="7182485" cy="266700"/>
                        </a:xfrm>
                        <a:prstGeom prst="rect">
                          <a:avLst/>
                        </a:prstGeom>
                        <a:solidFill>
                          <a:prstClr val="white"/>
                        </a:solidFill>
                        <a:ln>
                          <a:noFill/>
                        </a:ln>
                        <a:effectLst/>
                      </wps:spPr>
                      <wps:txbx>
                        <w:txbxContent>
                          <w:p w14:paraId="176216C2" w14:textId="7CDD56F2" w:rsidR="008F20AE" w:rsidRPr="00D34212" w:rsidRDefault="008F20AE" w:rsidP="009310EA">
                            <w:pPr>
                              <w:pStyle w:val="Legenda"/>
                              <w:jc w:val="center"/>
                              <w:rPr>
                                <w:noProof/>
                              </w:rPr>
                            </w:pPr>
                            <w:bookmarkStart w:id="42" w:name="_Toc503447843"/>
                            <w:r>
                              <w:t xml:space="preserve">Ilustração </w:t>
                            </w:r>
                            <w:fldSimple w:instr=" SEQ Ilustração \* ARABIC ">
                              <w:r>
                                <w:rPr>
                                  <w:noProof/>
                                </w:rPr>
                                <w:t>12</w:t>
                              </w:r>
                            </w:fldSimple>
                            <w:r>
                              <w:t xml:space="preserve"> - Diagrama de Estados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81BB5" id="Caixa de Texto 35" o:spid="_x0000_s1037" type="#_x0000_t202" style="position:absolute;margin-left:-66.2pt;margin-top:380.65pt;width:565.5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" stroked="f">
                <v:textbox style="mso-fit-shape-to-text:t" inset="0,0,0,0">
                  <w:txbxContent>
                    <w:p w14:paraId="176216C2" w14:textId="7CDD56F2" w:rsidR="008F20AE" w:rsidRPr="00D34212" w:rsidRDefault="008F20AE" w:rsidP="009310EA">
                      <w:pPr>
                        <w:pStyle w:val="Legenda"/>
                        <w:jc w:val="center"/>
                        <w:rPr>
                          <w:noProof/>
                        </w:rPr>
                      </w:pPr>
                      <w:bookmarkStart w:id="43" w:name="_Toc503447843"/>
                      <w:r>
                        <w:t xml:space="preserve">Ilustração </w:t>
                      </w:r>
                      <w:fldSimple w:instr=" SEQ Ilustração \* ARABIC ">
                        <w:r>
                          <w:rPr>
                            <w:noProof/>
                          </w:rPr>
                          <w:t>12</w:t>
                        </w:r>
                      </w:fldSimple>
                      <w:r>
                        <w:t xml:space="preserve"> - Diagrama de Estados</w:t>
                      </w:r>
                      <w:bookmarkEnd w:id="43"/>
                    </w:p>
                  </w:txbxContent>
                </v:textbox>
                <w10:wrap type="tight"/>
              </v:shape>
            </w:pict>
          </mc:Fallback>
        </mc:AlternateContent>
      </w:r>
      <w:r w:rsidR="00695E8B">
        <w:rPr>
          <w:noProof/>
          <w:lang w:eastAsia="pt-PT"/>
        </w:rPr>
        <w:drawing>
          <wp:anchor distT="0" distB="0" distL="114300" distR="114300" simplePos="0" relativeHeight="251664384" behindDoc="0" locked="0" layoutInCell="1" allowOverlap="1" wp14:anchorId="11BC9152" wp14:editId="34E052DF">
            <wp:simplePos x="0" y="0"/>
            <wp:positionH relativeFrom="column">
              <wp:posOffset>-840740</wp:posOffset>
            </wp:positionH>
            <wp:positionV relativeFrom="paragraph">
              <wp:posOffset>236855</wp:posOffset>
            </wp:positionV>
            <wp:extent cx="7182485" cy="4540250"/>
            <wp:effectExtent l="0" t="0" r="5715" b="6350"/>
            <wp:wrapTight wrapText="bothSides">
              <wp:wrapPolygon edited="0">
                <wp:start x="0" y="0"/>
                <wp:lineTo x="0" y="21509"/>
                <wp:lineTo x="21541" y="21509"/>
                <wp:lineTo x="21541" y="0"/>
                <wp:lineTo x="0" y="0"/>
              </wp:wrapPolygon>
            </wp:wrapTight>
            <wp:docPr id="6" name="Imagem 6" descr="../../Downloads/23972823_1821588031464786_80303866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3972823_1821588031464786_803038666_n.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3165" r="4039"/>
                    <a:stretch/>
                  </pic:blipFill>
                  <pic:spPr bwMode="auto">
                    <a:xfrm>
                      <a:off x="0" y="0"/>
                      <a:ext cx="7182485" cy="454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1191A" w14:textId="3FDBAFB6" w:rsidR="00C03909" w:rsidRDefault="00C03909" w:rsidP="00C03909"/>
    <w:p w14:paraId="3DCCC11A" w14:textId="02E36CE4" w:rsidR="00C03909" w:rsidRDefault="00C03909" w:rsidP="00C03909"/>
    <w:p w14:paraId="7318E74C" w14:textId="4A51687F" w:rsidR="00C03909" w:rsidRDefault="00C03909" w:rsidP="00C03909"/>
    <w:p w14:paraId="1D6E3B2F" w14:textId="74F9C22E" w:rsidR="00C03909" w:rsidRDefault="00C03909" w:rsidP="00C03909"/>
    <w:p w14:paraId="28E13532" w14:textId="2E46BFDB" w:rsidR="00C03909" w:rsidRDefault="00C03909" w:rsidP="00C03909"/>
    <w:p w14:paraId="62C27EB4" w14:textId="6FF253BD" w:rsidR="00C03909" w:rsidRDefault="00C03909" w:rsidP="00C03909"/>
    <w:p w14:paraId="5A839A6D" w14:textId="384265BA" w:rsidR="00C03909" w:rsidRDefault="00C03909" w:rsidP="00C03909"/>
    <w:p w14:paraId="64DD1026" w14:textId="77777777" w:rsidR="001325BC" w:rsidRDefault="001325BC" w:rsidP="00C03909"/>
    <w:p w14:paraId="0FC16A1C" w14:textId="77777777" w:rsidR="001325BC" w:rsidRDefault="001325BC" w:rsidP="00C03909"/>
    <w:p w14:paraId="0A1061A8" w14:textId="77777777" w:rsidR="001325BC" w:rsidRDefault="001325BC" w:rsidP="00C03909"/>
    <w:p w14:paraId="317F2753" w14:textId="77777777" w:rsidR="001325BC" w:rsidRDefault="001325BC" w:rsidP="00C03909"/>
    <w:p w14:paraId="761464F4" w14:textId="77777777" w:rsidR="001325BC" w:rsidRDefault="001325BC" w:rsidP="00C03909"/>
    <w:p w14:paraId="0771E1A0" w14:textId="77777777" w:rsidR="001325BC" w:rsidRDefault="001325BC" w:rsidP="00C03909"/>
    <w:p w14:paraId="36E969B4" w14:textId="77777777" w:rsidR="001325BC" w:rsidRDefault="001325BC" w:rsidP="00C03909"/>
    <w:p w14:paraId="479D9AB3" w14:textId="77777777" w:rsidR="001325BC" w:rsidRDefault="001325BC" w:rsidP="00C03909"/>
    <w:p w14:paraId="05C83C0A" w14:textId="2B38C7EC" w:rsidR="00C03909" w:rsidRDefault="003F4EFB" w:rsidP="003F4EFB">
      <w:pPr>
        <w:pStyle w:val="Cabealho1"/>
      </w:pPr>
      <w:bookmarkStart w:id="44" w:name="_Toc503448522"/>
      <w:r>
        <w:lastRenderedPageBreak/>
        <w:t>Diagrama de Pacotes</w:t>
      </w:r>
      <w:bookmarkEnd w:id="44"/>
    </w:p>
    <w:p w14:paraId="6DB40972" w14:textId="15FA4B5F" w:rsidR="00C03909" w:rsidRDefault="00C03909" w:rsidP="00C03909"/>
    <w:p w14:paraId="48E29745" w14:textId="77777777" w:rsidR="000C06C3" w:rsidRDefault="000C06C3" w:rsidP="00C03909"/>
    <w:p w14:paraId="5E132BBE" w14:textId="77777777" w:rsidR="000C06C3" w:rsidRDefault="000C06C3" w:rsidP="00C03909"/>
    <w:p w14:paraId="2EDB5500" w14:textId="77E6F474" w:rsidR="00C03909" w:rsidRDefault="009310EA" w:rsidP="00C03909">
      <w:r>
        <w:rPr>
          <w:noProof/>
        </w:rPr>
        <mc:AlternateContent>
          <mc:Choice Requires="wps">
            <w:drawing>
              <wp:anchor distT="0" distB="0" distL="114300" distR="114300" simplePos="0" relativeHeight="251708416" behindDoc="0" locked="0" layoutInCell="1" allowOverlap="1" wp14:anchorId="723CFDCC" wp14:editId="28E17E76">
                <wp:simplePos x="0" y="0"/>
                <wp:positionH relativeFrom="column">
                  <wp:posOffset>-910590</wp:posOffset>
                </wp:positionH>
                <wp:positionV relativeFrom="paragraph">
                  <wp:posOffset>3336290</wp:posOffset>
                </wp:positionV>
                <wp:extent cx="7308850" cy="266700"/>
                <wp:effectExtent l="0" t="0" r="0" b="0"/>
                <wp:wrapTight wrapText="bothSides">
                  <wp:wrapPolygon edited="0">
                    <wp:start x="0" y="0"/>
                    <wp:lineTo x="0" y="20571"/>
                    <wp:lineTo x="21544" y="20571"/>
                    <wp:lineTo x="21544"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7308850" cy="266700"/>
                        </a:xfrm>
                        <a:prstGeom prst="rect">
                          <a:avLst/>
                        </a:prstGeom>
                        <a:solidFill>
                          <a:prstClr val="white"/>
                        </a:solidFill>
                        <a:ln>
                          <a:noFill/>
                        </a:ln>
                        <a:effectLst/>
                      </wps:spPr>
                      <wps:txbx>
                        <w:txbxContent>
                          <w:p w14:paraId="5243F95C" w14:textId="0D2419E6" w:rsidR="008F20AE" w:rsidRPr="0005017A" w:rsidRDefault="008F20AE" w:rsidP="009310EA">
                            <w:pPr>
                              <w:pStyle w:val="Legenda"/>
                              <w:jc w:val="center"/>
                              <w:rPr>
                                <w:noProof/>
                              </w:rPr>
                            </w:pPr>
                            <w:bookmarkStart w:id="45" w:name="_Toc503447844"/>
                            <w:r>
                              <w:t xml:space="preserve">Ilustração </w:t>
                            </w:r>
                            <w:fldSimple w:instr=" SEQ Ilustração \* ARABIC ">
                              <w:r>
                                <w:rPr>
                                  <w:noProof/>
                                </w:rPr>
                                <w:t>13</w:t>
                              </w:r>
                            </w:fldSimple>
                            <w:r>
                              <w:t xml:space="preserve"> - Diagrama de Pacotes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CFDCC" id="Caixa de Texto 37" o:spid="_x0000_s1038" type="#_x0000_t202" style="position:absolute;margin-left:-71.7pt;margin-top:262.7pt;width:575.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" stroked="f">
                <v:textbox style="mso-fit-shape-to-text:t" inset="0,0,0,0">
                  <w:txbxContent>
                    <w:p w14:paraId="5243F95C" w14:textId="0D2419E6" w:rsidR="008F20AE" w:rsidRPr="0005017A" w:rsidRDefault="008F20AE" w:rsidP="009310EA">
                      <w:pPr>
                        <w:pStyle w:val="Legenda"/>
                        <w:jc w:val="center"/>
                        <w:rPr>
                          <w:noProof/>
                        </w:rPr>
                      </w:pPr>
                      <w:bookmarkStart w:id="46" w:name="_Toc503447844"/>
                      <w:r>
                        <w:t xml:space="preserve">Ilustração </w:t>
                      </w:r>
                      <w:fldSimple w:instr=" SEQ Ilustração \* ARABIC ">
                        <w:r>
                          <w:rPr>
                            <w:noProof/>
                          </w:rPr>
                          <w:t>13</w:t>
                        </w:r>
                      </w:fldSimple>
                      <w:r>
                        <w:t xml:space="preserve"> - Diagrama de Pacotes</w:t>
                      </w:r>
                      <w:bookmarkEnd w:id="46"/>
                    </w:p>
                  </w:txbxContent>
                </v:textbox>
                <w10:wrap type="tight"/>
              </v:shape>
            </w:pict>
          </mc:Fallback>
        </mc:AlternateContent>
      </w:r>
      <w:r>
        <w:rPr>
          <w:noProof/>
          <w:lang w:eastAsia="pt-PT"/>
        </w:rPr>
        <w:drawing>
          <wp:anchor distT="0" distB="0" distL="114300" distR="114300" simplePos="0" relativeHeight="251706368" behindDoc="0" locked="0" layoutInCell="1" allowOverlap="1" wp14:anchorId="023D85AD" wp14:editId="1A3AC788">
            <wp:simplePos x="0" y="0"/>
            <wp:positionH relativeFrom="column">
              <wp:posOffset>-910665</wp:posOffset>
            </wp:positionH>
            <wp:positionV relativeFrom="paragraph">
              <wp:posOffset>403300</wp:posOffset>
            </wp:positionV>
            <wp:extent cx="7308850" cy="2875915"/>
            <wp:effectExtent l="0" t="0" r="6350" b="0"/>
            <wp:wrapTight wrapText="bothSides">
              <wp:wrapPolygon edited="0">
                <wp:start x="0" y="0"/>
                <wp:lineTo x="0" y="21366"/>
                <wp:lineTo x="21544" y="21366"/>
                <wp:lineTo x="21544" y="0"/>
                <wp:lineTo x="0" y="0"/>
              </wp:wrapPolygon>
            </wp:wrapTight>
            <wp:docPr id="36" name="Imagem 36" descr="../Desktop/juntar_trabalho%20final/Diagrama%20de%20Pac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untar_trabalho%20final/Diagrama%20de%20Paco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08850" cy="2875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06C3">
        <w:rPr>
          <w:noProof/>
          <w:lang w:eastAsia="pt-PT"/>
        </w:rPr>
        <w:drawing>
          <wp:anchor distT="0" distB="0" distL="114300" distR="114300" simplePos="0" relativeHeight="251674624" behindDoc="0" locked="0" layoutInCell="1" allowOverlap="1" wp14:anchorId="471DBFC8" wp14:editId="7CF1F663">
            <wp:simplePos x="0" y="0"/>
            <wp:positionH relativeFrom="column">
              <wp:posOffset>-915035</wp:posOffset>
            </wp:positionH>
            <wp:positionV relativeFrom="paragraph">
              <wp:posOffset>353695</wp:posOffset>
            </wp:positionV>
            <wp:extent cx="7308850" cy="2875915"/>
            <wp:effectExtent l="0" t="0" r="6350" b="0"/>
            <wp:wrapTight wrapText="bothSides">
              <wp:wrapPolygon edited="0">
                <wp:start x="0" y="0"/>
                <wp:lineTo x="0" y="21366"/>
                <wp:lineTo x="21544" y="21366"/>
                <wp:lineTo x="21544" y="0"/>
                <wp:lineTo x="0" y="0"/>
              </wp:wrapPolygon>
            </wp:wrapTight>
            <wp:docPr id="16" name="Imagem 16" descr="../Desktop/juntar_trabalho%20final/Diagrama%20de%20Pac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untar_trabalho%20final/Diagrama%20de%20Paco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08850" cy="287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4FA6" w14:textId="03172D9C" w:rsidR="00775292" w:rsidRDefault="00775292" w:rsidP="00C03909"/>
    <w:p w14:paraId="6AC57CBA" w14:textId="09B2EC5C" w:rsidR="00775292" w:rsidRDefault="00775292" w:rsidP="00C03909"/>
    <w:p w14:paraId="354EDB37" w14:textId="7967B282" w:rsidR="00775292" w:rsidRDefault="00775292" w:rsidP="00C03909"/>
    <w:p w14:paraId="2D3C9955" w14:textId="77777777" w:rsidR="00775292" w:rsidRDefault="00775292" w:rsidP="00C03909"/>
    <w:p w14:paraId="08D32F3E" w14:textId="77777777" w:rsidR="00775292" w:rsidRDefault="00775292" w:rsidP="00C03909"/>
    <w:p w14:paraId="28C81D70" w14:textId="77777777" w:rsidR="00775292" w:rsidRDefault="00775292" w:rsidP="00C03909"/>
    <w:p w14:paraId="401F8FB9" w14:textId="040F0EF2" w:rsidR="00775292" w:rsidRDefault="00775292" w:rsidP="00C03909"/>
    <w:p w14:paraId="15D99243" w14:textId="77777777" w:rsidR="00775292" w:rsidRDefault="00775292" w:rsidP="00C03909"/>
    <w:p w14:paraId="56CCD6F3" w14:textId="77777777" w:rsidR="00775292" w:rsidRDefault="00775292" w:rsidP="00C03909"/>
    <w:p w14:paraId="2F589AC5" w14:textId="46C925D0" w:rsidR="00C03909" w:rsidRDefault="00C03909" w:rsidP="00C03909"/>
    <w:p w14:paraId="75365320" w14:textId="77777777" w:rsidR="00C03909" w:rsidRDefault="00C03909" w:rsidP="00C03909"/>
    <w:p w14:paraId="401FF17B" w14:textId="77777777" w:rsidR="00C03909" w:rsidRDefault="00C03909" w:rsidP="00C03909"/>
    <w:p w14:paraId="247FC318" w14:textId="77777777" w:rsidR="00C03909" w:rsidRDefault="00C03909" w:rsidP="00C03909"/>
    <w:p w14:paraId="546C272A" w14:textId="77777777" w:rsidR="00C03909" w:rsidRDefault="00C03909" w:rsidP="00C03909"/>
    <w:p w14:paraId="059A0557" w14:textId="77777777" w:rsidR="00C03909" w:rsidRDefault="00C03909" w:rsidP="00C03909">
      <w:pPr>
        <w:pStyle w:val="Cabealho1"/>
      </w:pPr>
    </w:p>
    <w:p w14:paraId="34E9E51D" w14:textId="77777777" w:rsidR="000C06C3" w:rsidRDefault="000C06C3" w:rsidP="000C06C3"/>
    <w:p w14:paraId="0C075511" w14:textId="77777777" w:rsidR="000C06C3" w:rsidRDefault="000C06C3" w:rsidP="000C06C3"/>
    <w:p w14:paraId="10572440" w14:textId="77777777" w:rsidR="000C06C3" w:rsidRDefault="000C06C3" w:rsidP="000C06C3"/>
    <w:p w14:paraId="7A167221" w14:textId="77777777" w:rsidR="000C06C3" w:rsidRDefault="000C06C3" w:rsidP="000C06C3"/>
    <w:p w14:paraId="6FB2EC67" w14:textId="77777777" w:rsidR="008F20AE" w:rsidRDefault="008F20AE" w:rsidP="000C06C3"/>
    <w:p w14:paraId="403AA7C9" w14:textId="2D36918D" w:rsidR="000C06C3" w:rsidRDefault="000C06C3" w:rsidP="000C06C3">
      <w:pPr>
        <w:pStyle w:val="Cabealho1"/>
      </w:pPr>
      <w:bookmarkStart w:id="47" w:name="_Toc503448523"/>
      <w:r>
        <w:lastRenderedPageBreak/>
        <w:t>Diagrama de instalação</w:t>
      </w:r>
      <w:bookmarkEnd w:id="47"/>
    </w:p>
    <w:p w14:paraId="217AA584" w14:textId="18E486A4" w:rsidR="000C06C3" w:rsidRDefault="000C06C3" w:rsidP="000C06C3"/>
    <w:p w14:paraId="792C83E1" w14:textId="122D3977" w:rsidR="000C06C3" w:rsidRDefault="000C06C3" w:rsidP="000C06C3"/>
    <w:p w14:paraId="383A26B4" w14:textId="64312272" w:rsidR="000C06C3" w:rsidRDefault="009310EA" w:rsidP="000C06C3">
      <w:r>
        <w:rPr>
          <w:noProof/>
        </w:rPr>
        <mc:AlternateContent>
          <mc:Choice Requires="wps">
            <w:drawing>
              <wp:anchor distT="0" distB="0" distL="114300" distR="114300" simplePos="0" relativeHeight="251710464" behindDoc="0" locked="0" layoutInCell="1" allowOverlap="1" wp14:anchorId="4C035970" wp14:editId="378AF85A">
                <wp:simplePos x="0" y="0"/>
                <wp:positionH relativeFrom="column">
                  <wp:posOffset>-301625</wp:posOffset>
                </wp:positionH>
                <wp:positionV relativeFrom="paragraph">
                  <wp:posOffset>1090295</wp:posOffset>
                </wp:positionV>
                <wp:extent cx="5866765" cy="266700"/>
                <wp:effectExtent l="0" t="0" r="0" b="0"/>
                <wp:wrapTight wrapText="bothSides">
                  <wp:wrapPolygon edited="0">
                    <wp:start x="0" y="0"/>
                    <wp:lineTo x="0" y="20571"/>
                    <wp:lineTo x="21509" y="20571"/>
                    <wp:lineTo x="21509" y="0"/>
                    <wp:lineTo x="0" y="0"/>
                  </wp:wrapPolygon>
                </wp:wrapTight>
                <wp:docPr id="38" name="Caixa de Texto 38"/>
                <wp:cNvGraphicFramePr/>
                <a:graphic xmlns:a="http://schemas.openxmlformats.org/drawingml/2006/main">
                  <a:graphicData uri="http://schemas.microsoft.com/office/word/2010/wordprocessingShape">
                    <wps:wsp>
                      <wps:cNvSpPr txBox="1"/>
                      <wps:spPr>
                        <a:xfrm>
                          <a:off x="0" y="0"/>
                          <a:ext cx="5866765" cy="266700"/>
                        </a:xfrm>
                        <a:prstGeom prst="rect">
                          <a:avLst/>
                        </a:prstGeom>
                        <a:solidFill>
                          <a:prstClr val="white"/>
                        </a:solidFill>
                        <a:ln>
                          <a:noFill/>
                        </a:ln>
                        <a:effectLst/>
                      </wps:spPr>
                      <wps:txbx>
                        <w:txbxContent>
                          <w:p w14:paraId="2ABF4C5C" w14:textId="43726691" w:rsidR="008F20AE" w:rsidRPr="00FF2E2A" w:rsidRDefault="008F20AE" w:rsidP="009310EA">
                            <w:pPr>
                              <w:pStyle w:val="Legenda"/>
                              <w:jc w:val="center"/>
                              <w:rPr>
                                <w:noProof/>
                              </w:rPr>
                            </w:pPr>
                            <w:bookmarkStart w:id="48" w:name="_Toc503447845"/>
                            <w:r>
                              <w:t xml:space="preserve">Ilustração </w:t>
                            </w:r>
                            <w:fldSimple w:instr=" SEQ Ilustração \* ARABIC ">
                              <w:r>
                                <w:rPr>
                                  <w:noProof/>
                                </w:rPr>
                                <w:t>14</w:t>
                              </w:r>
                            </w:fldSimple>
                            <w:r>
                              <w:t xml:space="preserve"> - Diagrama de instalação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35970" id="Caixa de Texto 38" o:spid="_x0000_s1039" type="#_x0000_t202" style="position:absolute;margin-left:-23.75pt;margin-top:85.85pt;width:461.95pt;height:2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" stroked="f">
                <v:textbox style="mso-fit-shape-to-text:t" inset="0,0,0,0">
                  <w:txbxContent>
                    <w:p w14:paraId="2ABF4C5C" w14:textId="43726691" w:rsidR="008F20AE" w:rsidRPr="00FF2E2A" w:rsidRDefault="008F20AE" w:rsidP="009310EA">
                      <w:pPr>
                        <w:pStyle w:val="Legenda"/>
                        <w:jc w:val="center"/>
                        <w:rPr>
                          <w:noProof/>
                        </w:rPr>
                      </w:pPr>
                      <w:bookmarkStart w:id="49" w:name="_Toc503447845"/>
                      <w:r>
                        <w:t xml:space="preserve">Ilustração </w:t>
                      </w:r>
                      <w:fldSimple w:instr=" SEQ Ilustração \* ARABIC ">
                        <w:r>
                          <w:rPr>
                            <w:noProof/>
                          </w:rPr>
                          <w:t>14</w:t>
                        </w:r>
                      </w:fldSimple>
                      <w:r>
                        <w:t xml:space="preserve"> - Diagrama de instalação</w:t>
                      </w:r>
                      <w:bookmarkEnd w:id="49"/>
                    </w:p>
                  </w:txbxContent>
                </v:textbox>
                <w10:wrap type="tight"/>
              </v:shape>
            </w:pict>
          </mc:Fallback>
        </mc:AlternateContent>
      </w:r>
      <w:r w:rsidR="000C06C3">
        <w:rPr>
          <w:noProof/>
          <w:lang w:eastAsia="pt-PT"/>
        </w:rPr>
        <w:drawing>
          <wp:anchor distT="0" distB="0" distL="114300" distR="114300" simplePos="0" relativeHeight="251675648" behindDoc="0" locked="0" layoutInCell="1" allowOverlap="1" wp14:anchorId="6A7F022F" wp14:editId="51B229F7">
            <wp:simplePos x="0" y="0"/>
            <wp:positionH relativeFrom="column">
              <wp:posOffset>-301625</wp:posOffset>
            </wp:positionH>
            <wp:positionV relativeFrom="paragraph">
              <wp:posOffset>260350</wp:posOffset>
            </wp:positionV>
            <wp:extent cx="5866765" cy="772795"/>
            <wp:effectExtent l="0" t="0" r="635" b="0"/>
            <wp:wrapTight wrapText="bothSides">
              <wp:wrapPolygon edited="0">
                <wp:start x="0" y="0"/>
                <wp:lineTo x="0" y="20588"/>
                <wp:lineTo x="21509" y="20588"/>
                <wp:lineTo x="21509" y="0"/>
                <wp:lineTo x="0" y="0"/>
              </wp:wrapPolygon>
            </wp:wrapTight>
            <wp:docPr id="17" name="Imagem 17" descr="../Desktop/juntar_trabalho%20final/diagrama-de-instal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juntar_trabalho%20final/diagrama-de-instalaçã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6765" cy="77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B8D86" w14:textId="1B20FC36" w:rsidR="000C06C3" w:rsidRDefault="000C06C3" w:rsidP="000C06C3"/>
    <w:p w14:paraId="4CA1281E" w14:textId="12B2AA5A" w:rsidR="000C06C3" w:rsidRDefault="000C06C3" w:rsidP="000C06C3"/>
    <w:p w14:paraId="5D8CE9F4" w14:textId="3596FA78" w:rsidR="000C06C3" w:rsidRDefault="000C06C3" w:rsidP="000C06C3"/>
    <w:p w14:paraId="01F8146E" w14:textId="24804E52" w:rsidR="000C06C3" w:rsidRDefault="000C06C3" w:rsidP="000C06C3">
      <w:pPr>
        <w:pStyle w:val="Cabealho1"/>
      </w:pPr>
      <w:bookmarkStart w:id="50" w:name="_Toc503448524"/>
      <w:r>
        <w:t>Diagrama de Componentes(1/4 exemplo de cada class)</w:t>
      </w:r>
      <w:bookmarkEnd w:id="50"/>
    </w:p>
    <w:p w14:paraId="281B600E" w14:textId="77777777" w:rsidR="000C06C3" w:rsidRPr="000C06C3" w:rsidRDefault="000C06C3" w:rsidP="000C06C3"/>
    <w:p w14:paraId="25346AD2" w14:textId="0EC8D9E0" w:rsidR="000C06C3" w:rsidRDefault="000C06C3" w:rsidP="000C06C3">
      <w:pPr>
        <w:pStyle w:val="Cabealho2"/>
      </w:pPr>
      <w:bookmarkStart w:id="51" w:name="_Toc503448525"/>
      <w:r>
        <w:t>Cuidados a ter</w:t>
      </w:r>
      <w:bookmarkEnd w:id="51"/>
    </w:p>
    <w:p w14:paraId="508210C0" w14:textId="77777777" w:rsidR="000C06C3" w:rsidRDefault="000C06C3" w:rsidP="000C06C3"/>
    <w:p w14:paraId="66F2D03B" w14:textId="03FF8A95" w:rsidR="000C06C3" w:rsidRDefault="000C06C3" w:rsidP="000C06C3"/>
    <w:p w14:paraId="67E0CDEE" w14:textId="77777777" w:rsidR="009310EA" w:rsidRDefault="000C06C3" w:rsidP="009310EA">
      <w:pPr>
        <w:keepNext/>
      </w:pPr>
      <w:r>
        <w:rPr>
          <w:noProof/>
          <w:lang w:eastAsia="pt-PT"/>
        </w:rPr>
        <w:drawing>
          <wp:inline distT="0" distB="0" distL="0" distR="0" wp14:anchorId="68A70863" wp14:editId="69A61100">
            <wp:extent cx="5398770" cy="3628390"/>
            <wp:effectExtent l="0" t="0" r="11430" b="3810"/>
            <wp:docPr id="18" name="Imagem 18" descr="../Desktop/juntar_trabalho%20final/Diagrama%20de%20Componentes%20Cuidados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juntar_trabalho%20final/Diagrama%20de%20Componentes%20CuidadosA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628390"/>
                    </a:xfrm>
                    <a:prstGeom prst="rect">
                      <a:avLst/>
                    </a:prstGeom>
                    <a:noFill/>
                    <a:ln>
                      <a:noFill/>
                    </a:ln>
                  </pic:spPr>
                </pic:pic>
              </a:graphicData>
            </a:graphic>
          </wp:inline>
        </w:drawing>
      </w:r>
    </w:p>
    <w:p w14:paraId="4A5B1EB9" w14:textId="592524C1" w:rsidR="000C06C3" w:rsidRDefault="009310EA" w:rsidP="009310EA">
      <w:pPr>
        <w:pStyle w:val="Legenda"/>
        <w:jc w:val="center"/>
      </w:pPr>
      <w:bookmarkStart w:id="52" w:name="_Toc503447846"/>
      <w:r>
        <w:t xml:space="preserve">Ilustração </w:t>
      </w:r>
      <w:fldSimple w:instr=" SEQ Ilustração \* ARABIC ">
        <w:r>
          <w:rPr>
            <w:noProof/>
          </w:rPr>
          <w:t>15</w:t>
        </w:r>
      </w:fldSimple>
      <w:r>
        <w:t xml:space="preserve"> - Diagrama de Componentes Eliminar Cuidados a Ter</w:t>
      </w:r>
      <w:bookmarkEnd w:id="52"/>
    </w:p>
    <w:p w14:paraId="53A15319" w14:textId="77777777" w:rsidR="008F20AE" w:rsidRDefault="008F20AE" w:rsidP="000C06C3">
      <w:pPr>
        <w:pStyle w:val="Cabealho2"/>
      </w:pPr>
    </w:p>
    <w:p w14:paraId="6EFDC65D" w14:textId="77777777" w:rsidR="008F20AE" w:rsidRDefault="008F20AE" w:rsidP="008F20AE"/>
    <w:p w14:paraId="18AFC749" w14:textId="77777777" w:rsidR="008F20AE" w:rsidRDefault="008F20AE" w:rsidP="008F20AE"/>
    <w:p w14:paraId="2A7D0BC5" w14:textId="77777777" w:rsidR="008F20AE" w:rsidRPr="008F20AE" w:rsidRDefault="008F20AE" w:rsidP="008F20AE"/>
    <w:p w14:paraId="04F8ADEF" w14:textId="4331CEA9" w:rsidR="000C06C3" w:rsidRDefault="000C06C3" w:rsidP="000C06C3">
      <w:pPr>
        <w:pStyle w:val="Cabealho2"/>
      </w:pPr>
      <w:bookmarkStart w:id="53" w:name="_Toc503448526"/>
      <w:r>
        <w:lastRenderedPageBreak/>
        <w:t>Equipamentos</w:t>
      </w:r>
      <w:bookmarkEnd w:id="53"/>
    </w:p>
    <w:p w14:paraId="53356A09" w14:textId="77777777" w:rsidR="000C06C3" w:rsidRDefault="000C06C3" w:rsidP="000C06C3"/>
    <w:p w14:paraId="6DB6DF32" w14:textId="1BBE1038" w:rsidR="000C06C3" w:rsidRDefault="009310EA" w:rsidP="000C06C3">
      <w:r>
        <w:rPr>
          <w:noProof/>
        </w:rPr>
        <mc:AlternateContent>
          <mc:Choice Requires="wps">
            <w:drawing>
              <wp:anchor distT="0" distB="0" distL="114300" distR="114300" simplePos="0" relativeHeight="251712512" behindDoc="0" locked="0" layoutInCell="1" allowOverlap="1" wp14:anchorId="6B9CFD66" wp14:editId="00B21DF5">
                <wp:simplePos x="0" y="0"/>
                <wp:positionH relativeFrom="column">
                  <wp:posOffset>0</wp:posOffset>
                </wp:positionH>
                <wp:positionV relativeFrom="paragraph">
                  <wp:posOffset>3617595</wp:posOffset>
                </wp:positionV>
                <wp:extent cx="5389245" cy="266700"/>
                <wp:effectExtent l="0" t="0" r="0" b="0"/>
                <wp:wrapTight wrapText="bothSides">
                  <wp:wrapPolygon edited="0">
                    <wp:start x="0" y="0"/>
                    <wp:lineTo x="0" y="20571"/>
                    <wp:lineTo x="21480" y="20571"/>
                    <wp:lineTo x="21480"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5389245" cy="266700"/>
                        </a:xfrm>
                        <a:prstGeom prst="rect">
                          <a:avLst/>
                        </a:prstGeom>
                        <a:solidFill>
                          <a:prstClr val="white"/>
                        </a:solidFill>
                        <a:ln>
                          <a:noFill/>
                        </a:ln>
                        <a:effectLst/>
                      </wps:spPr>
                      <wps:txbx>
                        <w:txbxContent>
                          <w:p w14:paraId="47B77BC2" w14:textId="2037B444" w:rsidR="008F20AE" w:rsidRPr="00281033" w:rsidRDefault="008F20AE" w:rsidP="009310EA">
                            <w:pPr>
                              <w:pStyle w:val="Legenda"/>
                              <w:jc w:val="center"/>
                              <w:rPr>
                                <w:noProof/>
                              </w:rPr>
                            </w:pPr>
                            <w:bookmarkStart w:id="54" w:name="_Toc503447847"/>
                            <w:r>
                              <w:t xml:space="preserve">Ilustração </w:t>
                            </w:r>
                            <w:fldSimple w:instr=" SEQ Ilustração \* ARABIC ">
                              <w:r>
                                <w:rPr>
                                  <w:noProof/>
                                </w:rPr>
                                <w:t>16</w:t>
                              </w:r>
                            </w:fldSimple>
                            <w:r w:rsidRPr="00FF7424">
                              <w:t xml:space="preserve"> - Diagrama de Componentes </w:t>
                            </w:r>
                            <w:r>
                              <w:t>Eliminar Equipamentos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CFD66" id="Caixa de Texto 39" o:spid="_x0000_s1040" type="#_x0000_t202" style="position:absolute;margin-left:0;margin-top:284.85pt;width:424.3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" stroked="f">
                <v:textbox style="mso-fit-shape-to-text:t" inset="0,0,0,0">
                  <w:txbxContent>
                    <w:p w14:paraId="47B77BC2" w14:textId="2037B444" w:rsidR="008F20AE" w:rsidRPr="00281033" w:rsidRDefault="008F20AE" w:rsidP="009310EA">
                      <w:pPr>
                        <w:pStyle w:val="Legenda"/>
                        <w:jc w:val="center"/>
                        <w:rPr>
                          <w:noProof/>
                        </w:rPr>
                      </w:pPr>
                      <w:bookmarkStart w:id="55" w:name="_Toc503447847"/>
                      <w:r>
                        <w:t xml:space="preserve">Ilustração </w:t>
                      </w:r>
                      <w:fldSimple w:instr=" SEQ Ilustração \* ARABIC ">
                        <w:r>
                          <w:rPr>
                            <w:noProof/>
                          </w:rPr>
                          <w:t>16</w:t>
                        </w:r>
                      </w:fldSimple>
                      <w:r w:rsidRPr="00FF7424">
                        <w:t xml:space="preserve"> - Diagrama de Componentes </w:t>
                      </w:r>
                      <w:r>
                        <w:t>Eliminar Equipamentos</w:t>
                      </w:r>
                      <w:bookmarkEnd w:id="55"/>
                    </w:p>
                  </w:txbxContent>
                </v:textbox>
                <w10:wrap type="tight"/>
              </v:shape>
            </w:pict>
          </mc:Fallback>
        </mc:AlternateContent>
      </w:r>
      <w:r w:rsidR="000C06C3">
        <w:rPr>
          <w:noProof/>
          <w:lang w:eastAsia="pt-PT"/>
        </w:rPr>
        <w:drawing>
          <wp:anchor distT="0" distB="0" distL="114300" distR="114300" simplePos="0" relativeHeight="251676672" behindDoc="0" locked="0" layoutInCell="1" allowOverlap="1" wp14:anchorId="45CCF511" wp14:editId="5EE04C84">
            <wp:simplePos x="0" y="0"/>
            <wp:positionH relativeFrom="column">
              <wp:posOffset>0</wp:posOffset>
            </wp:positionH>
            <wp:positionV relativeFrom="paragraph">
              <wp:posOffset>0</wp:posOffset>
            </wp:positionV>
            <wp:extent cx="5389245" cy="3560445"/>
            <wp:effectExtent l="0" t="0" r="0" b="0"/>
            <wp:wrapTight wrapText="bothSides">
              <wp:wrapPolygon edited="0">
                <wp:start x="0" y="0"/>
                <wp:lineTo x="0" y="21419"/>
                <wp:lineTo x="21480" y="21419"/>
                <wp:lineTo x="21480" y="0"/>
                <wp:lineTo x="0" y="0"/>
              </wp:wrapPolygon>
            </wp:wrapTight>
            <wp:docPr id="19" name="Imagem 19" descr="../Desktop/juntar_trabalho%20final/Diagrama%20de%20Componentes%20Equip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untar_trabalho%20final/Diagrama%20de%20Componentes%20Equipament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9245" cy="356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0A464" w14:textId="14DC4214" w:rsidR="000C06C3" w:rsidRDefault="000C06C3" w:rsidP="000C06C3">
      <w:pPr>
        <w:pStyle w:val="Cabealho2"/>
      </w:pPr>
      <w:bookmarkStart w:id="56" w:name="_Toc503448527"/>
      <w:r>
        <w:t>Estatísticas</w:t>
      </w:r>
      <w:bookmarkEnd w:id="56"/>
    </w:p>
    <w:p w14:paraId="686D5E00" w14:textId="1DE3760C" w:rsidR="000C06C3" w:rsidRDefault="009310EA" w:rsidP="000C06C3">
      <w:r>
        <w:rPr>
          <w:noProof/>
          <w:lang w:eastAsia="pt-PT"/>
        </w:rPr>
        <w:drawing>
          <wp:anchor distT="0" distB="0" distL="114300" distR="114300" simplePos="0" relativeHeight="251677696" behindDoc="0" locked="0" layoutInCell="1" allowOverlap="1" wp14:anchorId="1D5A24AD" wp14:editId="2061B70C">
            <wp:simplePos x="0" y="0"/>
            <wp:positionH relativeFrom="column">
              <wp:posOffset>-635</wp:posOffset>
            </wp:positionH>
            <wp:positionV relativeFrom="paragraph">
              <wp:posOffset>224155</wp:posOffset>
            </wp:positionV>
            <wp:extent cx="5389245" cy="3599180"/>
            <wp:effectExtent l="0" t="0" r="0" b="7620"/>
            <wp:wrapTight wrapText="bothSides">
              <wp:wrapPolygon edited="0">
                <wp:start x="0" y="0"/>
                <wp:lineTo x="0" y="21493"/>
                <wp:lineTo x="21480" y="21493"/>
                <wp:lineTo x="21480" y="0"/>
                <wp:lineTo x="0" y="0"/>
              </wp:wrapPolygon>
            </wp:wrapTight>
            <wp:docPr id="20" name="Imagem 20" descr="../Desktop/juntar_trabalho%20final/Diagrama%20de%20Componentes%20Estat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juntar_trabalho%20final/Diagrama%20de%20Componentes%20Estatistica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924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5D3A7A43" wp14:editId="3A3476C9">
                <wp:simplePos x="0" y="0"/>
                <wp:positionH relativeFrom="column">
                  <wp:posOffset>-75</wp:posOffset>
                </wp:positionH>
                <wp:positionV relativeFrom="paragraph">
                  <wp:posOffset>3916941</wp:posOffset>
                </wp:positionV>
                <wp:extent cx="5389245" cy="266700"/>
                <wp:effectExtent l="0" t="0" r="0" b="0"/>
                <wp:wrapTight wrapText="bothSides">
                  <wp:wrapPolygon edited="0">
                    <wp:start x="0" y="0"/>
                    <wp:lineTo x="0" y="20571"/>
                    <wp:lineTo x="21480" y="20571"/>
                    <wp:lineTo x="21480"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389245" cy="266700"/>
                        </a:xfrm>
                        <a:prstGeom prst="rect">
                          <a:avLst/>
                        </a:prstGeom>
                        <a:solidFill>
                          <a:prstClr val="white"/>
                        </a:solidFill>
                        <a:ln>
                          <a:noFill/>
                        </a:ln>
                        <a:effectLst/>
                      </wps:spPr>
                      <wps:txbx>
                        <w:txbxContent>
                          <w:p w14:paraId="4585D44B" w14:textId="2FFF16D7" w:rsidR="008F20AE" w:rsidRPr="006E0406" w:rsidRDefault="008F20AE" w:rsidP="009310EA">
                            <w:pPr>
                              <w:pStyle w:val="Legenda"/>
                              <w:jc w:val="center"/>
                              <w:rPr>
                                <w:noProof/>
                              </w:rPr>
                            </w:pPr>
                            <w:bookmarkStart w:id="57" w:name="_Toc503447848"/>
                            <w:r>
                              <w:t xml:space="preserve">Ilustração </w:t>
                            </w:r>
                            <w:fldSimple w:instr=" SEQ Ilustração \* ARABIC ">
                              <w:r>
                                <w:rPr>
                                  <w:noProof/>
                                </w:rPr>
                                <w:t>17</w:t>
                              </w:r>
                            </w:fldSimple>
                            <w:r w:rsidRPr="009A3FBE">
                              <w:t xml:space="preserve"> - Diagrama de Componentes </w:t>
                            </w:r>
                            <w:r>
                              <w:t>Editar Estatísticas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A7A43" id="Caixa de Texto 40" o:spid="_x0000_s1041" type="#_x0000_t202" style="position:absolute;margin-left:0;margin-top:308.4pt;width:424.35pt;height:2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" stroked="f">
                <v:textbox style="mso-fit-shape-to-text:t" inset="0,0,0,0">
                  <w:txbxContent>
                    <w:p w14:paraId="4585D44B" w14:textId="2FFF16D7" w:rsidR="008F20AE" w:rsidRPr="006E0406" w:rsidRDefault="008F20AE" w:rsidP="009310EA">
                      <w:pPr>
                        <w:pStyle w:val="Legenda"/>
                        <w:jc w:val="center"/>
                        <w:rPr>
                          <w:noProof/>
                        </w:rPr>
                      </w:pPr>
                      <w:bookmarkStart w:id="58" w:name="_Toc503447848"/>
                      <w:r>
                        <w:t xml:space="preserve">Ilustração </w:t>
                      </w:r>
                      <w:fldSimple w:instr=" SEQ Ilustração \* ARABIC ">
                        <w:r>
                          <w:rPr>
                            <w:noProof/>
                          </w:rPr>
                          <w:t>17</w:t>
                        </w:r>
                      </w:fldSimple>
                      <w:r w:rsidRPr="009A3FBE">
                        <w:t xml:space="preserve"> - Diagrama de Componentes </w:t>
                      </w:r>
                      <w:r>
                        <w:t>Editar Estatísticas</w:t>
                      </w:r>
                      <w:bookmarkEnd w:id="58"/>
                    </w:p>
                  </w:txbxContent>
                </v:textbox>
                <w10:wrap type="tight"/>
              </v:shape>
            </w:pict>
          </mc:Fallback>
        </mc:AlternateContent>
      </w:r>
    </w:p>
    <w:p w14:paraId="4CAE0CCF" w14:textId="25648855" w:rsidR="000C06C3" w:rsidRDefault="009310EA" w:rsidP="009310EA">
      <w:pPr>
        <w:pStyle w:val="Cabealho2"/>
      </w:pPr>
      <w:bookmarkStart w:id="59" w:name="_Toc503448528"/>
      <w:r>
        <w:rPr>
          <w:noProof/>
        </w:rPr>
        <w:lastRenderedPageBreak/>
        <mc:AlternateContent>
          <mc:Choice Requires="wps">
            <w:drawing>
              <wp:anchor distT="0" distB="0" distL="114300" distR="114300" simplePos="0" relativeHeight="251716608" behindDoc="0" locked="0" layoutInCell="1" allowOverlap="1" wp14:anchorId="11DB3ABD" wp14:editId="66A5569A">
                <wp:simplePos x="0" y="0"/>
                <wp:positionH relativeFrom="column">
                  <wp:posOffset>307340</wp:posOffset>
                </wp:positionH>
                <wp:positionV relativeFrom="paragraph">
                  <wp:posOffset>4015740</wp:posOffset>
                </wp:positionV>
                <wp:extent cx="5398770" cy="266700"/>
                <wp:effectExtent l="0" t="0" r="0" b="0"/>
                <wp:wrapTight wrapText="bothSides">
                  <wp:wrapPolygon edited="0">
                    <wp:start x="0" y="0"/>
                    <wp:lineTo x="0" y="20571"/>
                    <wp:lineTo x="21544" y="20571"/>
                    <wp:lineTo x="21544"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5398770" cy="266700"/>
                        </a:xfrm>
                        <a:prstGeom prst="rect">
                          <a:avLst/>
                        </a:prstGeom>
                        <a:solidFill>
                          <a:prstClr val="white"/>
                        </a:solidFill>
                        <a:ln>
                          <a:noFill/>
                        </a:ln>
                        <a:effectLst/>
                      </wps:spPr>
                      <wps:txbx>
                        <w:txbxContent>
                          <w:p w14:paraId="49D87F60" w14:textId="2C91EDE6" w:rsidR="008F20AE" w:rsidRDefault="008F20AE" w:rsidP="009310EA">
                            <w:pPr>
                              <w:pStyle w:val="Legenda"/>
                              <w:jc w:val="center"/>
                              <w:rPr>
                                <w:noProof/>
                              </w:rPr>
                            </w:pPr>
                            <w:bookmarkStart w:id="60" w:name="_Toc503447849"/>
                            <w:r>
                              <w:t xml:space="preserve">Ilustração </w:t>
                            </w:r>
                            <w:fldSimple w:instr=" SEQ Ilustração \* ARABIC ">
                              <w:r>
                                <w:rPr>
                                  <w:noProof/>
                                </w:rPr>
                                <w:t>18</w:t>
                              </w:r>
                            </w:fldSimple>
                            <w:r w:rsidRPr="001B12D6">
                              <w:t xml:space="preserve"> - Diagrama de Componentes </w:t>
                            </w:r>
                            <w:r>
                              <w:t>Eliminar Primeiros Socorros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B3ABD" id="Caixa de Texto 41" o:spid="_x0000_s1042" type="#_x0000_t202" style="position:absolute;margin-left:24.2pt;margin-top:316.2pt;width:425.1pt;height:21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" stroked="f">
                <v:textbox style="mso-fit-shape-to-text:t" inset="0,0,0,0">
                  <w:txbxContent>
                    <w:p w14:paraId="49D87F60" w14:textId="2C91EDE6" w:rsidR="008F20AE" w:rsidRDefault="008F20AE" w:rsidP="009310EA">
                      <w:pPr>
                        <w:pStyle w:val="Legenda"/>
                        <w:jc w:val="center"/>
                        <w:rPr>
                          <w:noProof/>
                        </w:rPr>
                      </w:pPr>
                      <w:bookmarkStart w:id="61" w:name="_Toc503447849"/>
                      <w:r>
                        <w:t xml:space="preserve">Ilustração </w:t>
                      </w:r>
                      <w:fldSimple w:instr=" SEQ Ilustração \* ARABIC ">
                        <w:r>
                          <w:rPr>
                            <w:noProof/>
                          </w:rPr>
                          <w:t>18</w:t>
                        </w:r>
                      </w:fldSimple>
                      <w:r w:rsidRPr="001B12D6">
                        <w:t xml:space="preserve"> - Diagrama de Componentes </w:t>
                      </w:r>
                      <w:r>
                        <w:t>Eliminar Primeiros Socorros</w:t>
                      </w:r>
                      <w:bookmarkEnd w:id="61"/>
                    </w:p>
                  </w:txbxContent>
                </v:textbox>
                <w10:wrap type="tight"/>
              </v:shape>
            </w:pict>
          </mc:Fallback>
        </mc:AlternateContent>
      </w:r>
      <w:r>
        <w:rPr>
          <w:noProof/>
          <w:lang w:eastAsia="pt-PT"/>
        </w:rPr>
        <w:drawing>
          <wp:anchor distT="0" distB="0" distL="114300" distR="114300" simplePos="0" relativeHeight="251678720" behindDoc="0" locked="0" layoutInCell="1" allowOverlap="1" wp14:anchorId="24E3B34D" wp14:editId="075FE411">
            <wp:simplePos x="0" y="0"/>
            <wp:positionH relativeFrom="column">
              <wp:posOffset>-72390</wp:posOffset>
            </wp:positionH>
            <wp:positionV relativeFrom="paragraph">
              <wp:posOffset>358140</wp:posOffset>
            </wp:positionV>
            <wp:extent cx="5398770" cy="3511550"/>
            <wp:effectExtent l="0" t="0" r="11430" b="0"/>
            <wp:wrapTight wrapText="bothSides">
              <wp:wrapPolygon edited="0">
                <wp:start x="0" y="0"/>
                <wp:lineTo x="0" y="21405"/>
                <wp:lineTo x="21544" y="21405"/>
                <wp:lineTo x="21544" y="0"/>
                <wp:lineTo x="0" y="0"/>
              </wp:wrapPolygon>
            </wp:wrapTight>
            <wp:docPr id="21" name="Imagem 21" descr="../Desktop/juntar_trabalho%20final/Diagrama%20de%20Componentes%20PrimeirosSoco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juntar_trabalho%20final/Diagrama%20de%20Componentes%20PrimeirosSocorr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351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06C3">
        <w:t>Primeiros Socorros</w:t>
      </w:r>
      <w:bookmarkEnd w:id="59"/>
      <w:r w:rsidR="000C06C3">
        <w:t xml:space="preserve"> </w:t>
      </w:r>
    </w:p>
    <w:p w14:paraId="25DE90A4" w14:textId="79425089" w:rsidR="000C06C3" w:rsidRDefault="000C06C3" w:rsidP="000C06C3">
      <w:pPr>
        <w:pStyle w:val="Cabealho2"/>
      </w:pPr>
      <w:bookmarkStart w:id="62" w:name="_Toc503448529"/>
      <w:r>
        <w:t>Requisitos</w:t>
      </w:r>
      <w:bookmarkEnd w:id="62"/>
    </w:p>
    <w:p w14:paraId="6C00D31F" w14:textId="77777777" w:rsidR="000C06C3" w:rsidRDefault="000C06C3" w:rsidP="000C06C3"/>
    <w:p w14:paraId="0840AB39" w14:textId="7710C0FE" w:rsidR="000C06C3" w:rsidRDefault="009310EA" w:rsidP="000C06C3">
      <w:r>
        <w:rPr>
          <w:noProof/>
        </w:rPr>
        <mc:AlternateContent>
          <mc:Choice Requires="wps">
            <w:drawing>
              <wp:anchor distT="0" distB="0" distL="114300" distR="114300" simplePos="0" relativeHeight="251719680" behindDoc="0" locked="0" layoutInCell="1" allowOverlap="1" wp14:anchorId="70D8EEF8" wp14:editId="4D548552">
                <wp:simplePos x="0" y="0"/>
                <wp:positionH relativeFrom="column">
                  <wp:posOffset>-4445</wp:posOffset>
                </wp:positionH>
                <wp:positionV relativeFrom="paragraph">
                  <wp:posOffset>8560435</wp:posOffset>
                </wp:positionV>
                <wp:extent cx="5396230" cy="266700"/>
                <wp:effectExtent l="0" t="0" r="0" b="0"/>
                <wp:wrapTight wrapText="bothSides">
                  <wp:wrapPolygon edited="0">
                    <wp:start x="0" y="0"/>
                    <wp:lineTo x="0" y="20571"/>
                    <wp:lineTo x="21453" y="20571"/>
                    <wp:lineTo x="21453" y="0"/>
                    <wp:lineTo x="0" y="0"/>
                  </wp:wrapPolygon>
                </wp:wrapTight>
                <wp:docPr id="42" name="Caixa de Texto 42"/>
                <wp:cNvGraphicFramePr/>
                <a:graphic xmlns:a="http://schemas.openxmlformats.org/drawingml/2006/main">
                  <a:graphicData uri="http://schemas.microsoft.com/office/word/2010/wordprocessingShape">
                    <wps:wsp>
                      <wps:cNvSpPr txBox="1"/>
                      <wps:spPr>
                        <a:xfrm>
                          <a:off x="0" y="0"/>
                          <a:ext cx="5396230" cy="266700"/>
                        </a:xfrm>
                        <a:prstGeom prst="rect">
                          <a:avLst/>
                        </a:prstGeom>
                        <a:solidFill>
                          <a:prstClr val="white"/>
                        </a:solidFill>
                        <a:ln>
                          <a:noFill/>
                        </a:ln>
                        <a:effectLst/>
                      </wps:spPr>
                      <wps:txbx>
                        <w:txbxContent>
                          <w:p w14:paraId="63F446F5" w14:textId="0E625B7B" w:rsidR="008F20AE" w:rsidRPr="00A93F4D" w:rsidRDefault="008F20AE" w:rsidP="009310EA">
                            <w:pPr>
                              <w:pStyle w:val="Legenda"/>
                              <w:jc w:val="center"/>
                              <w:rPr>
                                <w:noProof/>
                              </w:rPr>
                            </w:pPr>
                            <w:bookmarkStart w:id="63" w:name="_Toc503447850"/>
                            <w:r>
                              <w:t xml:space="preserve">Ilustração </w:t>
                            </w:r>
                            <w:fldSimple w:instr=" SEQ Ilustração \* ARABIC ">
                              <w:r>
                                <w:rPr>
                                  <w:noProof/>
                                </w:rPr>
                                <w:t>19</w:t>
                              </w:r>
                            </w:fldSimple>
                            <w:r w:rsidRPr="00CE4B41">
                              <w:t xml:space="preserve"> - Diagrama de Componentes </w:t>
                            </w:r>
                            <w:r>
                              <w:t>Eliminar Requisitos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EEF8" id="Caixa de Texto 42" o:spid="_x0000_s1043" type="#_x0000_t202" style="position:absolute;margin-left:-.35pt;margin-top:674.05pt;width:424.9pt;height:2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" stroked="f">
                <v:textbox style="mso-fit-shape-to-text:t" inset="0,0,0,0">
                  <w:txbxContent>
                    <w:p w14:paraId="63F446F5" w14:textId="0E625B7B" w:rsidR="008F20AE" w:rsidRPr="00A93F4D" w:rsidRDefault="008F20AE" w:rsidP="009310EA">
                      <w:pPr>
                        <w:pStyle w:val="Legenda"/>
                        <w:jc w:val="center"/>
                        <w:rPr>
                          <w:noProof/>
                        </w:rPr>
                      </w:pPr>
                      <w:bookmarkStart w:id="64" w:name="_Toc503447850"/>
                      <w:r>
                        <w:t xml:space="preserve">Ilustração </w:t>
                      </w:r>
                      <w:fldSimple w:instr=" SEQ Ilustração \* ARABIC ">
                        <w:r>
                          <w:rPr>
                            <w:noProof/>
                          </w:rPr>
                          <w:t>19</w:t>
                        </w:r>
                      </w:fldSimple>
                      <w:r w:rsidRPr="00CE4B41">
                        <w:t xml:space="preserve"> - Diagrama de Componentes </w:t>
                      </w:r>
                      <w:r>
                        <w:t>Eliminar Requisitos</w:t>
                      </w:r>
                      <w:bookmarkEnd w:id="64"/>
                    </w:p>
                  </w:txbxContent>
                </v:textbox>
                <w10:wrap type="tight"/>
              </v:shape>
            </w:pict>
          </mc:Fallback>
        </mc:AlternateContent>
      </w:r>
      <w:r w:rsidR="000C06C3">
        <w:rPr>
          <w:noProof/>
          <w:lang w:eastAsia="pt-PT"/>
        </w:rPr>
        <w:drawing>
          <wp:anchor distT="0" distB="0" distL="114300" distR="114300" simplePos="0" relativeHeight="251717632" behindDoc="0" locked="0" layoutInCell="1" allowOverlap="1" wp14:anchorId="134438F0" wp14:editId="06848810">
            <wp:simplePos x="0" y="0"/>
            <wp:positionH relativeFrom="column">
              <wp:posOffset>-4445</wp:posOffset>
            </wp:positionH>
            <wp:positionV relativeFrom="paragraph">
              <wp:posOffset>635</wp:posOffset>
            </wp:positionV>
            <wp:extent cx="5396230" cy="3616960"/>
            <wp:effectExtent l="0" t="0" r="0" b="0"/>
            <wp:wrapTight wrapText="bothSides">
              <wp:wrapPolygon edited="0">
                <wp:start x="0" y="0"/>
                <wp:lineTo x="0" y="21388"/>
                <wp:lineTo x="21453" y="21388"/>
                <wp:lineTo x="21453" y="0"/>
                <wp:lineTo x="0" y="0"/>
              </wp:wrapPolygon>
            </wp:wrapTight>
            <wp:docPr id="22" name="Imagem 22" descr="../Desktop/juntar_trabalho%20final/Diagrama%20de%20Componentes%20Requis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juntar_trabalho%20final/Diagrama%20de%20Componentes%20Requisit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61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AA1A1" w14:textId="0122CB7C" w:rsidR="000C06C3" w:rsidRDefault="000C06C3" w:rsidP="000C06C3">
      <w:pPr>
        <w:pStyle w:val="Cabealho1"/>
      </w:pPr>
      <w:bookmarkStart w:id="65" w:name="_Toc503448530"/>
      <w:r>
        <w:lastRenderedPageBreak/>
        <w:t>Diagrama de atividades</w:t>
      </w:r>
      <w:bookmarkEnd w:id="65"/>
    </w:p>
    <w:p w14:paraId="2EE508F3" w14:textId="77777777" w:rsidR="000C06C3" w:rsidRDefault="000C06C3" w:rsidP="000C06C3"/>
    <w:p w14:paraId="23950EE6" w14:textId="6A5C4137" w:rsidR="000C06C3" w:rsidRDefault="000C06C3" w:rsidP="000C06C3">
      <w:pPr>
        <w:pStyle w:val="Cabealho2"/>
      </w:pPr>
      <w:bookmarkStart w:id="66" w:name="_Toc503448531"/>
      <w:r>
        <w:t>Inserir equipamentos</w:t>
      </w:r>
      <w:bookmarkEnd w:id="66"/>
    </w:p>
    <w:p w14:paraId="28694A83" w14:textId="77777777" w:rsidR="000C06C3" w:rsidRDefault="000C06C3" w:rsidP="000C06C3"/>
    <w:p w14:paraId="703ED752" w14:textId="51DF7680" w:rsidR="000C06C3" w:rsidRPr="000C06C3" w:rsidRDefault="000C06C3" w:rsidP="000C06C3"/>
    <w:p w14:paraId="46B74D71" w14:textId="1A394CA6" w:rsidR="008F20AE" w:rsidRDefault="009310EA" w:rsidP="000C06C3">
      <w:r>
        <w:rPr>
          <w:noProof/>
        </w:rPr>
        <mc:AlternateContent>
          <mc:Choice Requires="wps">
            <w:drawing>
              <wp:anchor distT="0" distB="0" distL="114300" distR="114300" simplePos="0" relativeHeight="251721728" behindDoc="0" locked="0" layoutInCell="1" allowOverlap="1" wp14:anchorId="309B1294" wp14:editId="48247774">
                <wp:simplePos x="0" y="0"/>
                <wp:positionH relativeFrom="column">
                  <wp:posOffset>1218565</wp:posOffset>
                </wp:positionH>
                <wp:positionV relativeFrom="paragraph">
                  <wp:posOffset>7025005</wp:posOffset>
                </wp:positionV>
                <wp:extent cx="3006090" cy="266700"/>
                <wp:effectExtent l="0" t="0" r="0" b="0"/>
                <wp:wrapTight wrapText="bothSides">
                  <wp:wrapPolygon edited="0">
                    <wp:start x="0" y="0"/>
                    <wp:lineTo x="0" y="20571"/>
                    <wp:lineTo x="21354" y="20571"/>
                    <wp:lineTo x="21354" y="0"/>
                    <wp:lineTo x="0" y="0"/>
                  </wp:wrapPolygon>
                </wp:wrapTight>
                <wp:docPr id="43" name="Caixa de Texto 43"/>
                <wp:cNvGraphicFramePr/>
                <a:graphic xmlns:a="http://schemas.openxmlformats.org/drawingml/2006/main">
                  <a:graphicData uri="http://schemas.microsoft.com/office/word/2010/wordprocessingShape">
                    <wps:wsp>
                      <wps:cNvSpPr txBox="1"/>
                      <wps:spPr>
                        <a:xfrm>
                          <a:off x="0" y="0"/>
                          <a:ext cx="3006090" cy="266700"/>
                        </a:xfrm>
                        <a:prstGeom prst="rect">
                          <a:avLst/>
                        </a:prstGeom>
                        <a:solidFill>
                          <a:prstClr val="white"/>
                        </a:solidFill>
                        <a:ln>
                          <a:noFill/>
                        </a:ln>
                        <a:effectLst/>
                      </wps:spPr>
                      <wps:txbx>
                        <w:txbxContent>
                          <w:p w14:paraId="3D43DFCF" w14:textId="5A0035F5" w:rsidR="008F20AE" w:rsidRPr="00D83236" w:rsidRDefault="008F20AE" w:rsidP="009310EA">
                            <w:pPr>
                              <w:pStyle w:val="Legenda"/>
                              <w:jc w:val="center"/>
                              <w:rPr>
                                <w:noProof/>
                              </w:rPr>
                            </w:pPr>
                            <w:bookmarkStart w:id="67" w:name="_Toc503447851"/>
                            <w:r>
                              <w:t xml:space="preserve">Ilustração </w:t>
                            </w:r>
                            <w:fldSimple w:instr=" SEQ Ilustração \* ARABIC ">
                              <w:r>
                                <w:rPr>
                                  <w:noProof/>
                                </w:rPr>
                                <w:t>20</w:t>
                              </w:r>
                            </w:fldSimple>
                            <w:r>
                              <w:t xml:space="preserve"> - Diagrama de Atividade Inserir Equipamentos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B1294" id="Caixa de Texto 43" o:spid="_x0000_s1044" type="#_x0000_t202" style="position:absolute;margin-left:95.95pt;margin-top:553.15pt;width:236.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" stroked="f">
                <v:textbox style="mso-fit-shape-to-text:t" inset="0,0,0,0">
                  <w:txbxContent>
                    <w:p w14:paraId="3D43DFCF" w14:textId="5A0035F5" w:rsidR="008F20AE" w:rsidRPr="00D83236" w:rsidRDefault="008F20AE" w:rsidP="009310EA">
                      <w:pPr>
                        <w:pStyle w:val="Legenda"/>
                        <w:jc w:val="center"/>
                        <w:rPr>
                          <w:noProof/>
                        </w:rPr>
                      </w:pPr>
                      <w:bookmarkStart w:id="68" w:name="_Toc503447851"/>
                      <w:r>
                        <w:t xml:space="preserve">Ilustração </w:t>
                      </w:r>
                      <w:fldSimple w:instr=" SEQ Ilustração \* ARABIC ">
                        <w:r>
                          <w:rPr>
                            <w:noProof/>
                          </w:rPr>
                          <w:t>20</w:t>
                        </w:r>
                      </w:fldSimple>
                      <w:r>
                        <w:t xml:space="preserve"> - Diagrama de Atividade Inserir Equipamentos</w:t>
                      </w:r>
                      <w:bookmarkEnd w:id="68"/>
                    </w:p>
                  </w:txbxContent>
                </v:textbox>
                <w10:wrap type="tight"/>
              </v:shape>
            </w:pict>
          </mc:Fallback>
        </mc:AlternateContent>
      </w:r>
      <w:r w:rsidR="000C06C3">
        <w:rPr>
          <w:noProof/>
          <w:lang w:eastAsia="pt-PT"/>
        </w:rPr>
        <w:drawing>
          <wp:anchor distT="0" distB="0" distL="114300" distR="114300" simplePos="0" relativeHeight="251679744" behindDoc="0" locked="0" layoutInCell="1" allowOverlap="1" wp14:anchorId="26A133EF" wp14:editId="5852C8EB">
            <wp:simplePos x="0" y="0"/>
            <wp:positionH relativeFrom="column">
              <wp:posOffset>1218565</wp:posOffset>
            </wp:positionH>
            <wp:positionV relativeFrom="paragraph">
              <wp:posOffset>12700</wp:posOffset>
            </wp:positionV>
            <wp:extent cx="3006090" cy="6955155"/>
            <wp:effectExtent l="0" t="0" r="0" b="4445"/>
            <wp:wrapTight wrapText="bothSides">
              <wp:wrapPolygon edited="0">
                <wp:start x="0" y="0"/>
                <wp:lineTo x="0" y="21535"/>
                <wp:lineTo x="21354" y="21535"/>
                <wp:lineTo x="21354" y="0"/>
                <wp:lineTo x="0" y="0"/>
              </wp:wrapPolygon>
            </wp:wrapTight>
            <wp:docPr id="23" name="Imagem 23" descr="../Desktop/juntar_trabalho%20final/Diagrama%20de%20actividade_InserirEquip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juntar_trabalho%20final/Diagrama%20de%20actividade_InserirEquip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6090" cy="695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3ED2A" w14:textId="77777777" w:rsidR="008F20AE" w:rsidRPr="008F20AE" w:rsidRDefault="008F20AE" w:rsidP="008F20AE"/>
    <w:p w14:paraId="5E2AE0C9" w14:textId="77777777" w:rsidR="008F20AE" w:rsidRPr="008F20AE" w:rsidRDefault="008F20AE" w:rsidP="008F20AE"/>
    <w:p w14:paraId="11112831" w14:textId="77777777" w:rsidR="008F20AE" w:rsidRPr="008F20AE" w:rsidRDefault="008F20AE" w:rsidP="008F20AE"/>
    <w:p w14:paraId="56B0DD8E" w14:textId="77777777" w:rsidR="008F20AE" w:rsidRPr="008F20AE" w:rsidRDefault="008F20AE" w:rsidP="008F20AE"/>
    <w:p w14:paraId="103E7474" w14:textId="77777777" w:rsidR="008F20AE" w:rsidRPr="008F20AE" w:rsidRDefault="008F20AE" w:rsidP="008F20AE"/>
    <w:p w14:paraId="5319E860" w14:textId="77777777" w:rsidR="008F20AE" w:rsidRPr="008F20AE" w:rsidRDefault="008F20AE" w:rsidP="008F20AE"/>
    <w:p w14:paraId="75BC9BD9" w14:textId="77777777" w:rsidR="008F20AE" w:rsidRPr="008F20AE" w:rsidRDefault="008F20AE" w:rsidP="008F20AE"/>
    <w:p w14:paraId="111C4C1F" w14:textId="77777777" w:rsidR="008F20AE" w:rsidRPr="008F20AE" w:rsidRDefault="008F20AE" w:rsidP="008F20AE"/>
    <w:p w14:paraId="0A2A7039" w14:textId="77777777" w:rsidR="008F20AE" w:rsidRPr="008F20AE" w:rsidRDefault="008F20AE" w:rsidP="008F20AE"/>
    <w:p w14:paraId="7C1D8EEB" w14:textId="77777777" w:rsidR="008F20AE" w:rsidRPr="008F20AE" w:rsidRDefault="008F20AE" w:rsidP="008F20AE"/>
    <w:p w14:paraId="5C3162D5" w14:textId="77777777" w:rsidR="008F20AE" w:rsidRPr="008F20AE" w:rsidRDefault="008F20AE" w:rsidP="008F20AE"/>
    <w:p w14:paraId="18FB3362" w14:textId="77777777" w:rsidR="008F20AE" w:rsidRPr="008F20AE" w:rsidRDefault="008F20AE" w:rsidP="008F20AE"/>
    <w:p w14:paraId="27C9E292" w14:textId="77777777" w:rsidR="008F20AE" w:rsidRPr="008F20AE" w:rsidRDefault="008F20AE" w:rsidP="008F20AE"/>
    <w:p w14:paraId="04B099D4" w14:textId="77777777" w:rsidR="008F20AE" w:rsidRPr="008F20AE" w:rsidRDefault="008F20AE" w:rsidP="008F20AE"/>
    <w:p w14:paraId="4C6F1887" w14:textId="77777777" w:rsidR="008F20AE" w:rsidRPr="008F20AE" w:rsidRDefault="008F20AE" w:rsidP="008F20AE"/>
    <w:p w14:paraId="51AC2E49" w14:textId="77777777" w:rsidR="008F20AE" w:rsidRPr="008F20AE" w:rsidRDefault="008F20AE" w:rsidP="008F20AE"/>
    <w:p w14:paraId="0DBB3A40" w14:textId="77777777" w:rsidR="008F20AE" w:rsidRPr="008F20AE" w:rsidRDefault="008F20AE" w:rsidP="008F20AE"/>
    <w:p w14:paraId="075B30E7" w14:textId="77777777" w:rsidR="008F20AE" w:rsidRPr="008F20AE" w:rsidRDefault="008F20AE" w:rsidP="008F20AE"/>
    <w:p w14:paraId="6C2CBC69" w14:textId="77777777" w:rsidR="008F20AE" w:rsidRPr="008F20AE" w:rsidRDefault="008F20AE" w:rsidP="008F20AE"/>
    <w:p w14:paraId="6FFCAB7E" w14:textId="77777777" w:rsidR="008F20AE" w:rsidRPr="008F20AE" w:rsidRDefault="008F20AE" w:rsidP="008F20AE"/>
    <w:p w14:paraId="3D7AEC65" w14:textId="77777777" w:rsidR="008F20AE" w:rsidRPr="008F20AE" w:rsidRDefault="008F20AE" w:rsidP="008F20AE"/>
    <w:p w14:paraId="32624E63" w14:textId="77777777" w:rsidR="008F20AE" w:rsidRPr="008F20AE" w:rsidRDefault="008F20AE" w:rsidP="008F20AE"/>
    <w:p w14:paraId="61088EE6" w14:textId="77777777" w:rsidR="008F20AE" w:rsidRPr="008F20AE" w:rsidRDefault="008F20AE" w:rsidP="008F20AE"/>
    <w:p w14:paraId="77DC5FD6" w14:textId="77777777" w:rsidR="008F20AE" w:rsidRPr="008F20AE" w:rsidRDefault="008F20AE" w:rsidP="008F20AE"/>
    <w:p w14:paraId="58B04B90" w14:textId="77777777" w:rsidR="008F20AE" w:rsidRPr="008F20AE" w:rsidRDefault="008F20AE" w:rsidP="008F20AE"/>
    <w:p w14:paraId="513CA824" w14:textId="77777777" w:rsidR="008F20AE" w:rsidRPr="008F20AE" w:rsidRDefault="008F20AE" w:rsidP="008F20AE"/>
    <w:p w14:paraId="10F11CEC" w14:textId="77777777" w:rsidR="008F20AE" w:rsidRPr="008F20AE" w:rsidRDefault="008F20AE" w:rsidP="008F20AE"/>
    <w:p w14:paraId="52B57F26" w14:textId="77777777" w:rsidR="008F20AE" w:rsidRPr="008F20AE" w:rsidRDefault="008F20AE" w:rsidP="008F20AE"/>
    <w:p w14:paraId="624BFBAA" w14:textId="77777777" w:rsidR="008F20AE" w:rsidRPr="008F20AE" w:rsidRDefault="008F20AE" w:rsidP="008F20AE"/>
    <w:p w14:paraId="339DF627" w14:textId="77777777" w:rsidR="008F20AE" w:rsidRPr="008F20AE" w:rsidRDefault="008F20AE" w:rsidP="008F20AE"/>
    <w:p w14:paraId="6383D574" w14:textId="77777777" w:rsidR="008F20AE" w:rsidRPr="008F20AE" w:rsidRDefault="008F20AE" w:rsidP="008F20AE"/>
    <w:p w14:paraId="562B7E67" w14:textId="77777777" w:rsidR="008F20AE" w:rsidRPr="008F20AE" w:rsidRDefault="008F20AE" w:rsidP="008F20AE"/>
    <w:p w14:paraId="6F6A511C" w14:textId="77777777" w:rsidR="008F20AE" w:rsidRPr="008F20AE" w:rsidRDefault="008F20AE" w:rsidP="008F20AE"/>
    <w:p w14:paraId="61D11CDE" w14:textId="77777777" w:rsidR="008F20AE" w:rsidRPr="008F20AE" w:rsidRDefault="008F20AE" w:rsidP="008F20AE"/>
    <w:p w14:paraId="66CD87F8" w14:textId="77777777" w:rsidR="008F20AE" w:rsidRPr="008F20AE" w:rsidRDefault="008F20AE" w:rsidP="008F20AE"/>
    <w:p w14:paraId="164D9332" w14:textId="77777777" w:rsidR="008F20AE" w:rsidRPr="008F20AE" w:rsidRDefault="008F20AE" w:rsidP="008F20AE"/>
    <w:p w14:paraId="698EF673" w14:textId="77777777" w:rsidR="008F20AE" w:rsidRPr="008F20AE" w:rsidRDefault="008F20AE" w:rsidP="008F20AE"/>
    <w:p w14:paraId="676E53A2" w14:textId="77777777" w:rsidR="008F20AE" w:rsidRPr="008F20AE" w:rsidRDefault="008F20AE" w:rsidP="008F20AE"/>
    <w:p w14:paraId="233E4C1B" w14:textId="2C9190D7" w:rsidR="000C06C3" w:rsidRDefault="000C06C3" w:rsidP="008F20AE"/>
    <w:p w14:paraId="0E8B4B4A" w14:textId="77777777" w:rsidR="008F20AE" w:rsidRDefault="008F20AE" w:rsidP="008F20AE"/>
    <w:p w14:paraId="7019F3CA" w14:textId="77777777" w:rsidR="008F20AE" w:rsidRDefault="008F20AE" w:rsidP="008F20AE"/>
    <w:p w14:paraId="5B6DDB73" w14:textId="0860993E" w:rsidR="008F20AE" w:rsidRDefault="008F20AE" w:rsidP="008F20AE">
      <w:pPr>
        <w:pStyle w:val="Cabealho1"/>
      </w:pPr>
      <w:bookmarkStart w:id="69" w:name="_Toc503448532"/>
      <w:r>
        <w:lastRenderedPageBreak/>
        <w:t>Conclusão</w:t>
      </w:r>
      <w:bookmarkEnd w:id="69"/>
    </w:p>
    <w:p w14:paraId="31D8A606" w14:textId="77777777" w:rsidR="008F20AE" w:rsidRDefault="008F20AE" w:rsidP="008F20AE"/>
    <w:p w14:paraId="5F661210" w14:textId="77777777" w:rsidR="008F20AE" w:rsidRDefault="008F20AE" w:rsidP="008F20AE"/>
    <w:p w14:paraId="69CFE081" w14:textId="77777777" w:rsidR="008F20AE" w:rsidRDefault="008F20AE" w:rsidP="008F20AE"/>
    <w:p w14:paraId="66E495E5" w14:textId="77777777" w:rsidR="008F20AE" w:rsidRDefault="008F20AE" w:rsidP="008F20AE"/>
    <w:p w14:paraId="6A5754A5" w14:textId="49207230" w:rsidR="008F20AE" w:rsidRDefault="008F20AE" w:rsidP="008F20AE"/>
    <w:p w14:paraId="5D14B0CC" w14:textId="77777777" w:rsidR="008F20AE" w:rsidRPr="008F20AE" w:rsidRDefault="008F20AE" w:rsidP="008F20AE"/>
    <w:p w14:paraId="1A9681F5" w14:textId="77777777" w:rsidR="008F20AE" w:rsidRPr="008F20AE" w:rsidRDefault="008F20AE" w:rsidP="008F20AE"/>
    <w:p w14:paraId="0DDB0F7F" w14:textId="77777777" w:rsidR="008F20AE" w:rsidRPr="008F20AE" w:rsidRDefault="008F20AE" w:rsidP="008F20AE"/>
    <w:p w14:paraId="79F1B283" w14:textId="77777777" w:rsidR="008F20AE" w:rsidRPr="008F20AE" w:rsidRDefault="008F20AE" w:rsidP="008F20AE"/>
    <w:p w14:paraId="48A218F2" w14:textId="77777777" w:rsidR="008F20AE" w:rsidRPr="008F20AE" w:rsidRDefault="008F20AE" w:rsidP="008F20AE"/>
    <w:p w14:paraId="6029CBD8" w14:textId="77777777" w:rsidR="008F20AE" w:rsidRPr="008F20AE" w:rsidRDefault="008F20AE" w:rsidP="008F20AE"/>
    <w:p w14:paraId="06568BE5" w14:textId="77777777" w:rsidR="008F20AE" w:rsidRPr="008F20AE" w:rsidRDefault="008F20AE" w:rsidP="008F20AE"/>
    <w:p w14:paraId="08D82F22" w14:textId="77777777" w:rsidR="008F20AE" w:rsidRPr="008F20AE" w:rsidRDefault="008F20AE" w:rsidP="008F20AE"/>
    <w:p w14:paraId="33A80C01" w14:textId="77777777" w:rsidR="008F20AE" w:rsidRPr="008F20AE" w:rsidRDefault="008F20AE" w:rsidP="008F20AE"/>
    <w:p w14:paraId="715B9FE5" w14:textId="77777777" w:rsidR="008F20AE" w:rsidRPr="008F20AE" w:rsidRDefault="008F20AE" w:rsidP="008F20AE"/>
    <w:p w14:paraId="4671A633" w14:textId="77777777" w:rsidR="008F20AE" w:rsidRPr="008F20AE" w:rsidRDefault="008F20AE" w:rsidP="008F20AE"/>
    <w:p w14:paraId="0FD003E1" w14:textId="77777777" w:rsidR="008F20AE" w:rsidRPr="008F20AE" w:rsidRDefault="008F20AE" w:rsidP="008F20AE"/>
    <w:p w14:paraId="1AFB0B86" w14:textId="77777777" w:rsidR="008F20AE" w:rsidRPr="008F20AE" w:rsidRDefault="008F20AE" w:rsidP="008F20AE"/>
    <w:p w14:paraId="0EA9BDEC" w14:textId="77777777" w:rsidR="008F20AE" w:rsidRPr="008F20AE" w:rsidRDefault="008F20AE" w:rsidP="008F20AE"/>
    <w:p w14:paraId="7646CB1F" w14:textId="77777777" w:rsidR="008F20AE" w:rsidRPr="008F20AE" w:rsidRDefault="008F20AE" w:rsidP="008F20AE"/>
    <w:p w14:paraId="22F33827" w14:textId="77777777" w:rsidR="008F20AE" w:rsidRPr="008F20AE" w:rsidRDefault="008F20AE" w:rsidP="008F20AE"/>
    <w:p w14:paraId="7DD28014" w14:textId="77777777" w:rsidR="008F20AE" w:rsidRPr="008F20AE" w:rsidRDefault="008F20AE" w:rsidP="008F20AE"/>
    <w:p w14:paraId="04523BF7" w14:textId="77777777" w:rsidR="008F20AE" w:rsidRPr="008F20AE" w:rsidRDefault="008F20AE" w:rsidP="008F20AE"/>
    <w:p w14:paraId="7D22A8C6" w14:textId="77777777" w:rsidR="008F20AE" w:rsidRPr="008F20AE" w:rsidRDefault="008F20AE" w:rsidP="008F20AE"/>
    <w:p w14:paraId="7E9D1F68" w14:textId="77777777" w:rsidR="008F20AE" w:rsidRPr="008F20AE" w:rsidRDefault="008F20AE" w:rsidP="008F20AE"/>
    <w:p w14:paraId="3C15B754" w14:textId="77777777" w:rsidR="008F20AE" w:rsidRPr="008F20AE" w:rsidRDefault="008F20AE" w:rsidP="008F20AE"/>
    <w:p w14:paraId="75F7EC8F" w14:textId="77777777" w:rsidR="008F20AE" w:rsidRPr="008F20AE" w:rsidRDefault="008F20AE" w:rsidP="008F20AE"/>
    <w:p w14:paraId="4D93C585" w14:textId="77777777" w:rsidR="008F20AE" w:rsidRPr="008F20AE" w:rsidRDefault="008F20AE" w:rsidP="008F20AE"/>
    <w:p w14:paraId="52A8E81B" w14:textId="77777777" w:rsidR="008F20AE" w:rsidRPr="008F20AE" w:rsidRDefault="008F20AE" w:rsidP="008F20AE"/>
    <w:p w14:paraId="2321B702" w14:textId="77777777" w:rsidR="008F20AE" w:rsidRPr="008F20AE" w:rsidRDefault="008F20AE" w:rsidP="008F20AE"/>
    <w:p w14:paraId="5F41ACFC" w14:textId="77777777" w:rsidR="008F20AE" w:rsidRPr="008F20AE" w:rsidRDefault="008F20AE" w:rsidP="008F20AE"/>
    <w:p w14:paraId="1B52D163" w14:textId="77777777" w:rsidR="008F20AE" w:rsidRPr="008F20AE" w:rsidRDefault="008F20AE" w:rsidP="008F20AE"/>
    <w:p w14:paraId="157C340C" w14:textId="77777777" w:rsidR="008F20AE" w:rsidRPr="008F20AE" w:rsidRDefault="008F20AE" w:rsidP="008F20AE"/>
    <w:p w14:paraId="764D36B8" w14:textId="77777777" w:rsidR="008F20AE" w:rsidRPr="008F20AE" w:rsidRDefault="008F20AE" w:rsidP="008F20AE"/>
    <w:p w14:paraId="7CC96B9B" w14:textId="0B3917B9" w:rsidR="008F20AE" w:rsidRDefault="008F20AE" w:rsidP="008F20AE">
      <w:pPr>
        <w:tabs>
          <w:tab w:val="left" w:pos="1482"/>
        </w:tabs>
      </w:pPr>
      <w:r>
        <w:tab/>
      </w:r>
    </w:p>
    <w:p w14:paraId="284FD6D2" w14:textId="77777777" w:rsidR="008F20AE" w:rsidRDefault="008F20AE" w:rsidP="008F20AE">
      <w:pPr>
        <w:tabs>
          <w:tab w:val="left" w:pos="1482"/>
        </w:tabs>
      </w:pPr>
    </w:p>
    <w:p w14:paraId="19F0FC20" w14:textId="77777777" w:rsidR="008F20AE" w:rsidRDefault="008F20AE" w:rsidP="008F20AE">
      <w:pPr>
        <w:tabs>
          <w:tab w:val="left" w:pos="1482"/>
        </w:tabs>
      </w:pPr>
    </w:p>
    <w:p w14:paraId="4D051631" w14:textId="77777777" w:rsidR="008F20AE" w:rsidRDefault="008F20AE" w:rsidP="008F20AE">
      <w:pPr>
        <w:tabs>
          <w:tab w:val="left" w:pos="1482"/>
        </w:tabs>
      </w:pPr>
    </w:p>
    <w:p w14:paraId="573122FA" w14:textId="77777777" w:rsidR="008F20AE" w:rsidRDefault="008F20AE" w:rsidP="008F20AE">
      <w:pPr>
        <w:tabs>
          <w:tab w:val="left" w:pos="1482"/>
        </w:tabs>
      </w:pPr>
    </w:p>
    <w:p w14:paraId="1317AE1C" w14:textId="77777777" w:rsidR="008F20AE" w:rsidRDefault="008F20AE" w:rsidP="008F20AE">
      <w:pPr>
        <w:tabs>
          <w:tab w:val="left" w:pos="1482"/>
        </w:tabs>
      </w:pPr>
    </w:p>
    <w:p w14:paraId="0E7F211F" w14:textId="77777777" w:rsidR="008F20AE" w:rsidRDefault="008F20AE" w:rsidP="008F20AE">
      <w:pPr>
        <w:tabs>
          <w:tab w:val="left" w:pos="1482"/>
        </w:tabs>
      </w:pPr>
    </w:p>
    <w:p w14:paraId="3E265789" w14:textId="77777777" w:rsidR="008F20AE" w:rsidRDefault="008F20AE" w:rsidP="008F20AE">
      <w:pPr>
        <w:tabs>
          <w:tab w:val="left" w:pos="1482"/>
        </w:tabs>
      </w:pPr>
    </w:p>
    <w:p w14:paraId="5FF9023A" w14:textId="77777777" w:rsidR="008F20AE" w:rsidRDefault="008F20AE" w:rsidP="008F20AE">
      <w:pPr>
        <w:tabs>
          <w:tab w:val="left" w:pos="1482"/>
        </w:tabs>
      </w:pPr>
    </w:p>
    <w:p w14:paraId="6ED754A4" w14:textId="77777777" w:rsidR="008F20AE" w:rsidRDefault="008F20AE" w:rsidP="008F20AE">
      <w:pPr>
        <w:tabs>
          <w:tab w:val="left" w:pos="1482"/>
        </w:tabs>
      </w:pPr>
    </w:p>
    <w:p w14:paraId="55D71528" w14:textId="77777777" w:rsidR="008F20AE" w:rsidRDefault="008F20AE" w:rsidP="008F20AE">
      <w:pPr>
        <w:tabs>
          <w:tab w:val="left" w:pos="1482"/>
        </w:tabs>
      </w:pPr>
    </w:p>
    <w:p w14:paraId="145DFB6A" w14:textId="77777777" w:rsidR="008F20AE" w:rsidRPr="008F20AE" w:rsidRDefault="008F20AE" w:rsidP="008F20AE">
      <w:pPr>
        <w:tabs>
          <w:tab w:val="left" w:pos="1482"/>
        </w:tabs>
      </w:pPr>
    </w:p>
    <w:sectPr w:rsidR="008F20AE" w:rsidRPr="008F20AE" w:rsidSect="00F870D5">
      <w:footerReference w:type="even" r:id="rId48"/>
      <w:footerReference w:type="default" r:id="rId49"/>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60B4B7" w14:textId="77777777" w:rsidR="0058097A" w:rsidRDefault="0058097A" w:rsidP="00D11482">
      <w:r>
        <w:separator/>
      </w:r>
    </w:p>
  </w:endnote>
  <w:endnote w:type="continuationSeparator" w:id="0">
    <w:p w14:paraId="0A1E5DED" w14:textId="77777777" w:rsidR="0058097A" w:rsidRDefault="0058097A" w:rsidP="00D11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A707B" w14:textId="77777777" w:rsidR="008F20AE" w:rsidRDefault="008F20AE" w:rsidP="00F870D5">
    <w:pPr>
      <w:pStyle w:val="Rodap"/>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C1771EE" w14:textId="77777777" w:rsidR="008F20AE" w:rsidRDefault="008F20AE" w:rsidP="00D11482">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C79EAB" w14:textId="24CAC3EC" w:rsidR="008F20AE" w:rsidRDefault="008F20AE" w:rsidP="00F870D5">
    <w:pPr>
      <w:pStyle w:val="Rodap"/>
      <w:framePr w:wrap="none" w:vAnchor="text" w:hAnchor="page" w:x="10702" w:y="-460"/>
      <w:rPr>
        <w:rStyle w:val="Nmerodepgina"/>
      </w:rPr>
    </w:pPr>
    <w:r>
      <w:rPr>
        <w:rStyle w:val="Nmerodepgina"/>
      </w:rPr>
      <w:fldChar w:fldCharType="begin"/>
    </w:r>
    <w:r>
      <w:rPr>
        <w:rStyle w:val="Nmerodepgina"/>
      </w:rPr>
      <w:instrText xml:space="preserve">PAGE  </w:instrText>
    </w:r>
    <w:r>
      <w:rPr>
        <w:rStyle w:val="Nmerodepgina"/>
      </w:rPr>
      <w:fldChar w:fldCharType="separate"/>
    </w:r>
    <w:r w:rsidR="00B56585">
      <w:rPr>
        <w:rStyle w:val="Nmerodepgina"/>
        <w:noProof/>
      </w:rPr>
      <w:t>29</w:t>
    </w:r>
    <w:r>
      <w:rPr>
        <w:rStyle w:val="Nmerodepgina"/>
      </w:rPr>
      <w:fldChar w:fldCharType="end"/>
    </w:r>
  </w:p>
  <w:p w14:paraId="0A504F39" w14:textId="61B19CC8" w:rsidR="008F20AE" w:rsidRDefault="008F20AE" w:rsidP="00F870D5">
    <w:pPr>
      <w:pStyle w:val="Rodap"/>
      <w:framePr w:wrap="none" w:vAnchor="text" w:hAnchor="page" w:x="9022" w:y="-107"/>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15D4D" w14:textId="77777777" w:rsidR="0058097A" w:rsidRDefault="0058097A" w:rsidP="00D11482">
      <w:r>
        <w:separator/>
      </w:r>
    </w:p>
  </w:footnote>
  <w:footnote w:type="continuationSeparator" w:id="0">
    <w:p w14:paraId="6579FC48" w14:textId="77777777" w:rsidR="0058097A" w:rsidRDefault="0058097A" w:rsidP="00D1148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BB36E0"/>
    <w:multiLevelType w:val="hybridMultilevel"/>
    <w:tmpl w:val="E012BB66"/>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
    <w:nsid w:val="7974347C"/>
    <w:multiLevelType w:val="hybridMultilevel"/>
    <w:tmpl w:val="4F3AB67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909"/>
    <w:rsid w:val="000211D2"/>
    <w:rsid w:val="00074761"/>
    <w:rsid w:val="000C06C3"/>
    <w:rsid w:val="001325BC"/>
    <w:rsid w:val="001974C3"/>
    <w:rsid w:val="002A49D4"/>
    <w:rsid w:val="003B20EA"/>
    <w:rsid w:val="003D1B3A"/>
    <w:rsid w:val="003F4EFB"/>
    <w:rsid w:val="0045378B"/>
    <w:rsid w:val="0058097A"/>
    <w:rsid w:val="00591D58"/>
    <w:rsid w:val="005E2652"/>
    <w:rsid w:val="005E3A99"/>
    <w:rsid w:val="00663480"/>
    <w:rsid w:val="006772EB"/>
    <w:rsid w:val="00695E8B"/>
    <w:rsid w:val="006A26CC"/>
    <w:rsid w:val="00737F1C"/>
    <w:rsid w:val="007625D8"/>
    <w:rsid w:val="00775292"/>
    <w:rsid w:val="008156E8"/>
    <w:rsid w:val="0087639A"/>
    <w:rsid w:val="008F20AE"/>
    <w:rsid w:val="008F7CC6"/>
    <w:rsid w:val="009310EA"/>
    <w:rsid w:val="009B25B5"/>
    <w:rsid w:val="009C2BD5"/>
    <w:rsid w:val="00A176B9"/>
    <w:rsid w:val="00B15B7F"/>
    <w:rsid w:val="00B511EB"/>
    <w:rsid w:val="00B56585"/>
    <w:rsid w:val="00BA4866"/>
    <w:rsid w:val="00BA5E52"/>
    <w:rsid w:val="00BF6A1C"/>
    <w:rsid w:val="00C03909"/>
    <w:rsid w:val="00C651FE"/>
    <w:rsid w:val="00C65836"/>
    <w:rsid w:val="00D11482"/>
    <w:rsid w:val="00D66B83"/>
    <w:rsid w:val="00DA3C51"/>
    <w:rsid w:val="00DD3197"/>
    <w:rsid w:val="00E73DD8"/>
    <w:rsid w:val="00EB4922"/>
    <w:rsid w:val="00EE0F5F"/>
    <w:rsid w:val="00F55573"/>
    <w:rsid w:val="00F60504"/>
    <w:rsid w:val="00F870D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72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Cabealho1">
    <w:name w:val="heading 1"/>
    <w:basedOn w:val="Normal"/>
    <w:next w:val="Normal"/>
    <w:link w:val="Cabealho1Carter"/>
    <w:uiPriority w:val="9"/>
    <w:qFormat/>
    <w:rsid w:val="00C039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C0390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C03909"/>
    <w:rPr>
      <w:rFonts w:asciiTheme="majorHAnsi" w:eastAsiaTheme="majorEastAsia" w:hAnsiTheme="majorHAnsi" w:cstheme="majorBidi"/>
      <w:color w:val="2F5496" w:themeColor="accent1" w:themeShade="BF"/>
      <w:sz w:val="32"/>
      <w:szCs w:val="32"/>
    </w:rPr>
  </w:style>
  <w:style w:type="paragraph" w:styleId="Cabealhodondice">
    <w:name w:val="TOC Heading"/>
    <w:basedOn w:val="Cabealho1"/>
    <w:next w:val="Normal"/>
    <w:uiPriority w:val="39"/>
    <w:unhideWhenUsed/>
    <w:qFormat/>
    <w:rsid w:val="00C03909"/>
    <w:pPr>
      <w:spacing w:before="480" w:line="276" w:lineRule="auto"/>
      <w:outlineLvl w:val="9"/>
    </w:pPr>
    <w:rPr>
      <w:b/>
      <w:bCs/>
      <w:sz w:val="28"/>
      <w:szCs w:val="28"/>
      <w:lang w:eastAsia="pt-PT"/>
    </w:rPr>
  </w:style>
  <w:style w:type="paragraph" w:styleId="ndice1">
    <w:name w:val="toc 1"/>
    <w:basedOn w:val="Normal"/>
    <w:next w:val="Normal"/>
    <w:autoRedefine/>
    <w:uiPriority w:val="39"/>
    <w:unhideWhenUsed/>
    <w:rsid w:val="00C03909"/>
    <w:pPr>
      <w:spacing w:before="120"/>
    </w:pPr>
    <w:rPr>
      <w:b/>
      <w:bCs/>
      <w:caps/>
      <w:sz w:val="22"/>
      <w:szCs w:val="22"/>
    </w:rPr>
  </w:style>
  <w:style w:type="paragraph" w:styleId="ndice2">
    <w:name w:val="toc 2"/>
    <w:basedOn w:val="Normal"/>
    <w:next w:val="Normal"/>
    <w:autoRedefine/>
    <w:uiPriority w:val="39"/>
    <w:unhideWhenUsed/>
    <w:rsid w:val="00C03909"/>
    <w:pPr>
      <w:ind w:left="240"/>
    </w:pPr>
    <w:rPr>
      <w:smallCaps/>
      <w:sz w:val="22"/>
      <w:szCs w:val="22"/>
    </w:rPr>
  </w:style>
  <w:style w:type="paragraph" w:styleId="ndice3">
    <w:name w:val="toc 3"/>
    <w:basedOn w:val="Normal"/>
    <w:next w:val="Normal"/>
    <w:autoRedefine/>
    <w:uiPriority w:val="39"/>
    <w:semiHidden/>
    <w:unhideWhenUsed/>
    <w:rsid w:val="00C03909"/>
    <w:pPr>
      <w:ind w:left="480"/>
    </w:pPr>
    <w:rPr>
      <w:i/>
      <w:iCs/>
      <w:sz w:val="22"/>
      <w:szCs w:val="22"/>
    </w:rPr>
  </w:style>
  <w:style w:type="paragraph" w:styleId="ndice4">
    <w:name w:val="toc 4"/>
    <w:basedOn w:val="Normal"/>
    <w:next w:val="Normal"/>
    <w:autoRedefine/>
    <w:uiPriority w:val="39"/>
    <w:semiHidden/>
    <w:unhideWhenUsed/>
    <w:rsid w:val="00C03909"/>
    <w:pPr>
      <w:ind w:left="720"/>
    </w:pPr>
    <w:rPr>
      <w:sz w:val="18"/>
      <w:szCs w:val="18"/>
    </w:rPr>
  </w:style>
  <w:style w:type="paragraph" w:styleId="ndice5">
    <w:name w:val="toc 5"/>
    <w:basedOn w:val="Normal"/>
    <w:next w:val="Normal"/>
    <w:autoRedefine/>
    <w:uiPriority w:val="39"/>
    <w:semiHidden/>
    <w:unhideWhenUsed/>
    <w:rsid w:val="00C03909"/>
    <w:pPr>
      <w:ind w:left="960"/>
    </w:pPr>
    <w:rPr>
      <w:sz w:val="18"/>
      <w:szCs w:val="18"/>
    </w:rPr>
  </w:style>
  <w:style w:type="paragraph" w:styleId="ndice6">
    <w:name w:val="toc 6"/>
    <w:basedOn w:val="Normal"/>
    <w:next w:val="Normal"/>
    <w:autoRedefine/>
    <w:uiPriority w:val="39"/>
    <w:semiHidden/>
    <w:unhideWhenUsed/>
    <w:rsid w:val="00C03909"/>
    <w:pPr>
      <w:ind w:left="1200"/>
    </w:pPr>
    <w:rPr>
      <w:sz w:val="18"/>
      <w:szCs w:val="18"/>
    </w:rPr>
  </w:style>
  <w:style w:type="paragraph" w:styleId="ndice7">
    <w:name w:val="toc 7"/>
    <w:basedOn w:val="Normal"/>
    <w:next w:val="Normal"/>
    <w:autoRedefine/>
    <w:uiPriority w:val="39"/>
    <w:semiHidden/>
    <w:unhideWhenUsed/>
    <w:rsid w:val="00C03909"/>
    <w:pPr>
      <w:ind w:left="1440"/>
    </w:pPr>
    <w:rPr>
      <w:sz w:val="18"/>
      <w:szCs w:val="18"/>
    </w:rPr>
  </w:style>
  <w:style w:type="paragraph" w:styleId="ndice8">
    <w:name w:val="toc 8"/>
    <w:basedOn w:val="Normal"/>
    <w:next w:val="Normal"/>
    <w:autoRedefine/>
    <w:uiPriority w:val="39"/>
    <w:semiHidden/>
    <w:unhideWhenUsed/>
    <w:rsid w:val="00C03909"/>
    <w:pPr>
      <w:ind w:left="1680"/>
    </w:pPr>
    <w:rPr>
      <w:sz w:val="18"/>
      <w:szCs w:val="18"/>
    </w:rPr>
  </w:style>
  <w:style w:type="paragraph" w:styleId="ndice9">
    <w:name w:val="toc 9"/>
    <w:basedOn w:val="Normal"/>
    <w:next w:val="Normal"/>
    <w:autoRedefine/>
    <w:uiPriority w:val="39"/>
    <w:semiHidden/>
    <w:unhideWhenUsed/>
    <w:rsid w:val="00C03909"/>
    <w:pPr>
      <w:ind w:left="1920"/>
    </w:pPr>
    <w:rPr>
      <w:sz w:val="18"/>
      <w:szCs w:val="18"/>
    </w:rPr>
  </w:style>
  <w:style w:type="character" w:customStyle="1" w:styleId="Cabealho2Carter">
    <w:name w:val="Cabeçalho 2 Caráter"/>
    <w:basedOn w:val="Tipodeletrapredefinidodopargrafo"/>
    <w:link w:val="Cabealho2"/>
    <w:uiPriority w:val="9"/>
    <w:rsid w:val="00C03909"/>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C03909"/>
    <w:rPr>
      <w:color w:val="0563C1" w:themeColor="hyperlink"/>
      <w:u w:val="single"/>
    </w:rPr>
  </w:style>
  <w:style w:type="paragraph" w:styleId="PargrafodaLista">
    <w:name w:val="List Paragraph"/>
    <w:basedOn w:val="Normal"/>
    <w:uiPriority w:val="34"/>
    <w:qFormat/>
    <w:rsid w:val="00C03909"/>
    <w:pPr>
      <w:spacing w:after="160" w:line="259" w:lineRule="auto"/>
      <w:ind w:left="720"/>
      <w:contextualSpacing/>
    </w:pPr>
    <w:rPr>
      <w:rFonts w:eastAsiaTheme="minorEastAsia"/>
      <w:sz w:val="22"/>
      <w:szCs w:val="22"/>
      <w:lang w:eastAsia="ko-KR"/>
    </w:rPr>
  </w:style>
  <w:style w:type="table" w:styleId="Tabelacomgrelha">
    <w:name w:val="Table Grid"/>
    <w:basedOn w:val="Tabelanormal"/>
    <w:uiPriority w:val="39"/>
    <w:rsid w:val="00D11482"/>
    <w:rPr>
      <w:rFonts w:eastAsiaTheme="minorEastAsia"/>
      <w:sz w:val="22"/>
      <w:szCs w:val="22"/>
      <w:lang w:eastAsia="ko-K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merodeLinha">
    <w:name w:val="line number"/>
    <w:basedOn w:val="Tipodeletrapredefinidodopargrafo"/>
    <w:uiPriority w:val="99"/>
    <w:semiHidden/>
    <w:unhideWhenUsed/>
    <w:rsid w:val="00D11482"/>
  </w:style>
  <w:style w:type="paragraph" w:styleId="Rodap">
    <w:name w:val="footer"/>
    <w:basedOn w:val="Normal"/>
    <w:link w:val="RodapCarter"/>
    <w:uiPriority w:val="99"/>
    <w:unhideWhenUsed/>
    <w:rsid w:val="00D11482"/>
    <w:pPr>
      <w:tabs>
        <w:tab w:val="center" w:pos="4252"/>
        <w:tab w:val="right" w:pos="8504"/>
      </w:tabs>
    </w:pPr>
  </w:style>
  <w:style w:type="character" w:customStyle="1" w:styleId="RodapCarter">
    <w:name w:val="Rodapé Caráter"/>
    <w:basedOn w:val="Tipodeletrapredefinidodopargrafo"/>
    <w:link w:val="Rodap"/>
    <w:uiPriority w:val="99"/>
    <w:rsid w:val="00D11482"/>
  </w:style>
  <w:style w:type="character" w:styleId="Nmerodepgina">
    <w:name w:val="page number"/>
    <w:basedOn w:val="Tipodeletrapredefinidodopargrafo"/>
    <w:uiPriority w:val="99"/>
    <w:semiHidden/>
    <w:unhideWhenUsed/>
    <w:rsid w:val="00D11482"/>
  </w:style>
  <w:style w:type="paragraph" w:styleId="Cabealho">
    <w:name w:val="header"/>
    <w:basedOn w:val="Normal"/>
    <w:link w:val="CabealhoCarter"/>
    <w:uiPriority w:val="99"/>
    <w:unhideWhenUsed/>
    <w:rsid w:val="00F870D5"/>
    <w:pPr>
      <w:tabs>
        <w:tab w:val="center" w:pos="4252"/>
        <w:tab w:val="right" w:pos="8504"/>
      </w:tabs>
    </w:pPr>
  </w:style>
  <w:style w:type="character" w:customStyle="1" w:styleId="CabealhoCarter">
    <w:name w:val="Cabeçalho Caráter"/>
    <w:basedOn w:val="Tipodeletrapredefinidodopargrafo"/>
    <w:link w:val="Cabealho"/>
    <w:uiPriority w:val="99"/>
    <w:rsid w:val="00F870D5"/>
  </w:style>
  <w:style w:type="paragraph" w:styleId="NormalWeb">
    <w:name w:val="Normal (Web)"/>
    <w:basedOn w:val="Normal"/>
    <w:uiPriority w:val="99"/>
    <w:semiHidden/>
    <w:unhideWhenUsed/>
    <w:rsid w:val="00737F1C"/>
    <w:pPr>
      <w:spacing w:before="100" w:beforeAutospacing="1" w:after="100" w:afterAutospacing="1"/>
    </w:pPr>
    <w:rPr>
      <w:rFonts w:ascii="Times New Roman" w:hAnsi="Times New Roman" w:cs="Times New Roman"/>
      <w:lang w:eastAsia="pt-PT"/>
    </w:rPr>
  </w:style>
  <w:style w:type="paragraph" w:styleId="ndicedeIlustraes">
    <w:name w:val="table of figures"/>
    <w:basedOn w:val="Normal"/>
    <w:next w:val="Normal"/>
    <w:uiPriority w:val="99"/>
    <w:unhideWhenUsed/>
    <w:rsid w:val="006A26CC"/>
    <w:pPr>
      <w:ind w:left="480" w:hanging="480"/>
    </w:pPr>
  </w:style>
  <w:style w:type="paragraph" w:styleId="Legenda">
    <w:name w:val="caption"/>
    <w:basedOn w:val="Normal"/>
    <w:next w:val="Normal"/>
    <w:uiPriority w:val="35"/>
    <w:unhideWhenUsed/>
    <w:qFormat/>
    <w:rsid w:val="006A26C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633">
      <w:bodyDiv w:val="1"/>
      <w:marLeft w:val="0"/>
      <w:marRight w:val="0"/>
      <w:marTop w:val="0"/>
      <w:marBottom w:val="0"/>
      <w:divBdr>
        <w:top w:val="none" w:sz="0" w:space="0" w:color="auto"/>
        <w:left w:val="none" w:sz="0" w:space="0" w:color="auto"/>
        <w:bottom w:val="none" w:sz="0" w:space="0" w:color="auto"/>
        <w:right w:val="none" w:sz="0" w:space="0" w:color="auto"/>
      </w:divBdr>
    </w:div>
    <w:div w:id="451098237">
      <w:bodyDiv w:val="1"/>
      <w:marLeft w:val="0"/>
      <w:marRight w:val="0"/>
      <w:marTop w:val="0"/>
      <w:marBottom w:val="0"/>
      <w:divBdr>
        <w:top w:val="none" w:sz="0" w:space="0" w:color="auto"/>
        <w:left w:val="none" w:sz="0" w:space="0" w:color="auto"/>
        <w:bottom w:val="none" w:sz="0" w:space="0" w:color="auto"/>
        <w:right w:val="none" w:sz="0" w:space="0" w:color="auto"/>
      </w:divBdr>
    </w:div>
    <w:div w:id="480998482">
      <w:bodyDiv w:val="1"/>
      <w:marLeft w:val="0"/>
      <w:marRight w:val="0"/>
      <w:marTop w:val="0"/>
      <w:marBottom w:val="0"/>
      <w:divBdr>
        <w:top w:val="none" w:sz="0" w:space="0" w:color="auto"/>
        <w:left w:val="none" w:sz="0" w:space="0" w:color="auto"/>
        <w:bottom w:val="none" w:sz="0" w:space="0" w:color="auto"/>
        <w:right w:val="none" w:sz="0" w:space="0" w:color="auto"/>
      </w:divBdr>
    </w:div>
    <w:div w:id="637610887">
      <w:bodyDiv w:val="1"/>
      <w:marLeft w:val="0"/>
      <w:marRight w:val="0"/>
      <w:marTop w:val="0"/>
      <w:marBottom w:val="0"/>
      <w:divBdr>
        <w:top w:val="none" w:sz="0" w:space="0" w:color="auto"/>
        <w:left w:val="none" w:sz="0" w:space="0" w:color="auto"/>
        <w:bottom w:val="none" w:sz="0" w:space="0" w:color="auto"/>
        <w:right w:val="none" w:sz="0" w:space="0" w:color="auto"/>
      </w:divBdr>
    </w:div>
    <w:div w:id="650520120">
      <w:bodyDiv w:val="1"/>
      <w:marLeft w:val="0"/>
      <w:marRight w:val="0"/>
      <w:marTop w:val="0"/>
      <w:marBottom w:val="0"/>
      <w:divBdr>
        <w:top w:val="none" w:sz="0" w:space="0" w:color="auto"/>
        <w:left w:val="none" w:sz="0" w:space="0" w:color="auto"/>
        <w:bottom w:val="none" w:sz="0" w:space="0" w:color="auto"/>
        <w:right w:val="none" w:sz="0" w:space="0" w:color="auto"/>
      </w:divBdr>
    </w:div>
    <w:div w:id="1661345471">
      <w:bodyDiv w:val="1"/>
      <w:marLeft w:val="0"/>
      <w:marRight w:val="0"/>
      <w:marTop w:val="0"/>
      <w:marBottom w:val="0"/>
      <w:divBdr>
        <w:top w:val="none" w:sz="0" w:space="0" w:color="auto"/>
        <w:left w:val="none" w:sz="0" w:space="0" w:color="auto"/>
        <w:bottom w:val="none" w:sz="0" w:space="0" w:color="auto"/>
        <w:right w:val="none" w:sz="0" w:space="0" w:color="auto"/>
      </w:divBdr>
      <w:divsChild>
        <w:div w:id="1026784734">
          <w:marLeft w:val="-115"/>
          <w:marRight w:val="0"/>
          <w:marTop w:val="0"/>
          <w:marBottom w:val="0"/>
          <w:divBdr>
            <w:top w:val="none" w:sz="0" w:space="0" w:color="auto"/>
            <w:left w:val="none" w:sz="0" w:space="0" w:color="auto"/>
            <w:bottom w:val="none" w:sz="0" w:space="0" w:color="auto"/>
            <w:right w:val="none" w:sz="0" w:space="0" w:color="auto"/>
          </w:divBdr>
        </w:div>
      </w:divsChild>
    </w:div>
    <w:div w:id="19365948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hyperlink" Target="file:////Users/marcovieira/Downloads/Trabalho_ESII-2.docx" TargetMode="External"/><Relationship Id="rId21" Type="http://schemas.openxmlformats.org/officeDocument/2006/relationships/hyperlink" Target="file:////Users/marcovieira/Downloads/Trabalho_ESII-2.docx" TargetMode="External"/><Relationship Id="rId22" Type="http://schemas.openxmlformats.org/officeDocument/2006/relationships/hyperlink" Target="file:////Users/marcovieira/Downloads/Trabalho_ESII-2.docx" TargetMode="External"/><Relationship Id="rId23" Type="http://schemas.openxmlformats.org/officeDocument/2006/relationships/hyperlink" Target="file:////Users/marcovieira/Downloads/Trabalho_ESII-2.docx" TargetMode="External"/><Relationship Id="rId24" Type="http://schemas.openxmlformats.org/officeDocument/2006/relationships/hyperlink" Target="file:////Users/marcovieira/Downloads/Trabalho_ESII-2.docx" TargetMode="External"/><Relationship Id="rId25" Type="http://schemas.openxmlformats.org/officeDocument/2006/relationships/hyperlink" Target="file:////Users/marcovieira/Downloads/Trabalho_ESII-2.docx" TargetMode="External"/><Relationship Id="rId26" Type="http://schemas.openxmlformats.org/officeDocument/2006/relationships/hyperlink" Target="file:////Users/marcovieira/Downloads/Trabalho_ESII-2.docx" TargetMode="External"/><Relationship Id="rId27" Type="http://schemas.openxmlformats.org/officeDocument/2006/relationships/hyperlink" Target="file:////Users/marcovieira/Downloads/Trabalho_ESII-2.docx" TargetMode="External"/><Relationship Id="rId28" Type="http://schemas.openxmlformats.org/officeDocument/2006/relationships/image" Target="media/image2.png"/><Relationship Id="rId29" Type="http://schemas.openxmlformats.org/officeDocument/2006/relationships/image" Target="media/image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9" Type="http://schemas.openxmlformats.org/officeDocument/2006/relationships/hyperlink" Target="file:////Users/marcovieira/Downloads/Trabalho_ESII-2.docx"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7.tiff"/><Relationship Id="rId34" Type="http://schemas.openxmlformats.org/officeDocument/2006/relationships/image" Target="media/image8.tiff"/><Relationship Id="rId35" Type="http://schemas.openxmlformats.org/officeDocument/2006/relationships/image" Target="media/image9.tiff"/><Relationship Id="rId36" Type="http://schemas.openxmlformats.org/officeDocument/2006/relationships/image" Target="media/image10.tiff"/><Relationship Id="rId10" Type="http://schemas.openxmlformats.org/officeDocument/2006/relationships/hyperlink" Target="file:////Users/marcovieira/Downloads/Trabalho_ESII-2.docx" TargetMode="External"/><Relationship Id="rId11" Type="http://schemas.openxmlformats.org/officeDocument/2006/relationships/hyperlink" Target="file:////Users/marcovieira/Downloads/Trabalho_ESII-2.docx" TargetMode="External"/><Relationship Id="rId12" Type="http://schemas.openxmlformats.org/officeDocument/2006/relationships/hyperlink" Target="file:////Users/marcovieira/Downloads/Trabalho_ESII-2.docx" TargetMode="External"/><Relationship Id="rId13" Type="http://schemas.openxmlformats.org/officeDocument/2006/relationships/hyperlink" Target="file:////Users/marcovieira/Downloads/Trabalho_ESII-2.docx" TargetMode="External"/><Relationship Id="rId14" Type="http://schemas.openxmlformats.org/officeDocument/2006/relationships/hyperlink" Target="file:////Users/marcovieira/Downloads/Trabalho_ESII-2.docx" TargetMode="External"/><Relationship Id="rId15" Type="http://schemas.openxmlformats.org/officeDocument/2006/relationships/hyperlink" Target="file:////Users/marcovieira/Downloads/Trabalho_ESII-2.docx" TargetMode="External"/><Relationship Id="rId16" Type="http://schemas.openxmlformats.org/officeDocument/2006/relationships/hyperlink" Target="file:////Users/marcovieira/Downloads/Trabalho_ESII-2.docx" TargetMode="External"/><Relationship Id="rId17" Type="http://schemas.openxmlformats.org/officeDocument/2006/relationships/hyperlink" Target="file:////Users/marcovieira/Downloads/Trabalho_ESII-2.docx" TargetMode="External"/><Relationship Id="rId18" Type="http://schemas.openxmlformats.org/officeDocument/2006/relationships/hyperlink" Target="file:////Users/marcovieira/Downloads/Trabalho_ESII-2.docx" TargetMode="External"/><Relationship Id="rId19" Type="http://schemas.openxmlformats.org/officeDocument/2006/relationships/hyperlink" Target="file:////Users/marcovieira/Downloads/Trabalho_ESII-2.docx" TargetMode="External"/><Relationship Id="rId37" Type="http://schemas.openxmlformats.org/officeDocument/2006/relationships/image" Target="media/image11.tiff"/><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9E656F01-F490-E94E-B90B-E029F17AC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Work File D_50856387.tmp</Template>
  <TotalTime>0</TotalTime>
  <Pages>36</Pages>
  <Words>3940</Words>
  <Characters>21279</Characters>
  <Application>Microsoft Macintosh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Manuel Santos Vieira</dc:creator>
  <cp:keywords/>
  <dc:description/>
  <cp:lastModifiedBy>Marco Manuel Santos Vieira</cp:lastModifiedBy>
  <cp:revision>2</cp:revision>
  <cp:lastPrinted>2017-11-25T00:16:00Z</cp:lastPrinted>
  <dcterms:created xsi:type="dcterms:W3CDTF">2018-01-11T15:46:00Z</dcterms:created>
  <dcterms:modified xsi:type="dcterms:W3CDTF">2018-01-11T15:46:00Z</dcterms:modified>
</cp:coreProperties>
</file>